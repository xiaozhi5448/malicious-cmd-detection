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349" w:rsidRDefault="00702349" w:rsidP="00C92986">
      <w:pPr>
        <w:pStyle w:val="af8"/>
        <w:outlineLvl w:val="0"/>
      </w:pPr>
    </w:p>
    <w:p w:rsidR="000F315B" w:rsidRDefault="000F315B" w:rsidP="00C92986">
      <w:pPr>
        <w:pStyle w:val="af8"/>
        <w:outlineLvl w:val="0"/>
      </w:pPr>
    </w:p>
    <w:p w:rsidR="000F315B" w:rsidRDefault="000F315B" w:rsidP="00C92986">
      <w:pPr>
        <w:pStyle w:val="af8"/>
        <w:outlineLvl w:val="0"/>
      </w:pPr>
    </w:p>
    <w:p w:rsidR="000F315B" w:rsidRDefault="000F315B" w:rsidP="00C92986">
      <w:pPr>
        <w:pStyle w:val="af8"/>
        <w:outlineLvl w:val="0"/>
        <w:rPr>
          <w:rFonts w:hint="eastAsia"/>
        </w:rPr>
      </w:pPr>
    </w:p>
    <w:p w:rsidR="00702349" w:rsidRDefault="00702349" w:rsidP="00C92986">
      <w:pPr>
        <w:pStyle w:val="af8"/>
        <w:outlineLvl w:val="0"/>
      </w:pPr>
    </w:p>
    <w:p w:rsidR="004B03F9" w:rsidRDefault="000F315B" w:rsidP="00C92986">
      <w:pPr>
        <w:pStyle w:val="af8"/>
        <w:outlineLvl w:val="0"/>
      </w:pPr>
      <w:r>
        <w:rPr>
          <w:rFonts w:hint="eastAsia"/>
        </w:rPr>
        <w:t>X</w:t>
      </w:r>
      <w:r>
        <w:t>X</w:t>
      </w:r>
      <w:r w:rsidR="000C0032">
        <w:rPr>
          <w:rFonts w:hint="eastAsia"/>
        </w:rPr>
        <w:t>算法功能与使用</w:t>
      </w:r>
      <w:r w:rsidR="00E41130">
        <w:t>说明</w:t>
      </w:r>
      <w:r w:rsidR="00702349">
        <w:rPr>
          <w:rFonts w:hint="eastAsia"/>
        </w:rPr>
        <w:t>书</w:t>
      </w:r>
    </w:p>
    <w:p w:rsidR="0010136E" w:rsidRDefault="0010136E" w:rsidP="0010136E">
      <w:pPr>
        <w:pStyle w:val="af7"/>
      </w:pPr>
    </w:p>
    <w:p w:rsidR="0010136E" w:rsidRDefault="0010136E" w:rsidP="0010136E">
      <w:pPr>
        <w:pStyle w:val="af7"/>
      </w:pPr>
    </w:p>
    <w:p w:rsidR="00FB113F" w:rsidRDefault="00FB113F" w:rsidP="0010136E">
      <w:pPr>
        <w:pStyle w:val="af7"/>
      </w:pPr>
    </w:p>
    <w:p w:rsidR="00FB113F" w:rsidRDefault="00FB113F" w:rsidP="0010136E">
      <w:pPr>
        <w:pStyle w:val="af7"/>
      </w:pPr>
    </w:p>
    <w:p w:rsidR="00FB113F" w:rsidRDefault="00FB113F" w:rsidP="0010136E">
      <w:pPr>
        <w:pStyle w:val="af7"/>
      </w:pPr>
    </w:p>
    <w:p w:rsidR="00FB113F" w:rsidRDefault="00FB113F" w:rsidP="0010136E">
      <w:pPr>
        <w:pStyle w:val="af7"/>
      </w:pPr>
    </w:p>
    <w:p w:rsidR="00FB113F" w:rsidRDefault="00FB113F" w:rsidP="0010136E">
      <w:pPr>
        <w:pStyle w:val="af7"/>
        <w:rPr>
          <w:rFonts w:hint="eastAsia"/>
        </w:rPr>
      </w:pPr>
    </w:p>
    <w:p w:rsidR="004B03F9" w:rsidRPr="00460BB8" w:rsidRDefault="004B03F9" w:rsidP="00460BB8">
      <w:pPr>
        <w:pStyle w:val="aff1"/>
      </w:pPr>
    </w:p>
    <w:p w:rsidR="00105828" w:rsidRPr="00105828" w:rsidRDefault="00105828" w:rsidP="0062429E">
      <w:pPr>
        <w:pStyle w:val="aff1"/>
        <w:spacing w:before="120"/>
        <w:jc w:val="center"/>
      </w:pPr>
    </w:p>
    <w:p w:rsidR="00105828" w:rsidRPr="00702379" w:rsidRDefault="00105828" w:rsidP="00702379">
      <w:pPr>
        <w:pStyle w:val="af7"/>
      </w:pPr>
    </w:p>
    <w:p w:rsidR="00105828" w:rsidRPr="00105828" w:rsidRDefault="00460BB8" w:rsidP="00B57C3E">
      <w:pPr>
        <w:pStyle w:val="afd"/>
        <w:outlineLvl w:val="1"/>
      </w:pPr>
      <w:r>
        <w:br w:type="page"/>
      </w:r>
      <w:r w:rsidR="00063BAE" w:rsidRPr="00105828">
        <w:lastRenderedPageBreak/>
        <w:t xml:space="preserve">Catalog </w:t>
      </w:r>
      <w:r w:rsidR="00063BAE" w:rsidRPr="00105828">
        <w:rPr>
          <w:rFonts w:hint="eastAsia"/>
        </w:rPr>
        <w:t>目</w:t>
      </w:r>
      <w:r w:rsidR="00063BAE" w:rsidRPr="00105828">
        <w:t xml:space="preserve">  </w:t>
      </w:r>
      <w:r w:rsidR="00063BAE" w:rsidRPr="00105828">
        <w:rPr>
          <w:rFonts w:hint="eastAsia"/>
        </w:rPr>
        <w:t>录</w:t>
      </w:r>
    </w:p>
    <w:p w:rsidR="00486708" w:rsidRDefault="006B1490">
      <w:pPr>
        <w:pStyle w:val="10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b/>
          <w:bCs/>
          <w:caps/>
        </w:rPr>
        <w:fldChar w:fldCharType="begin"/>
      </w:r>
      <w:r w:rsidR="00F97C04">
        <w:rPr>
          <w:b/>
          <w:bCs/>
          <w:caps/>
        </w:rPr>
        <w:instrText xml:space="preserve"> TOC </w:instrText>
      </w:r>
      <w:r w:rsidR="00F97C04">
        <w:rPr>
          <w:rFonts w:hint="eastAsia"/>
          <w:b/>
          <w:bCs/>
          <w:caps/>
        </w:rPr>
        <w:instrText>\o "2-3" \t "</w:instrText>
      </w:r>
      <w:r w:rsidR="00F97C04">
        <w:rPr>
          <w:rFonts w:hint="eastAsia"/>
          <w:b/>
          <w:bCs/>
          <w:caps/>
        </w:rPr>
        <w:instrText>标题</w:instrText>
      </w:r>
      <w:r w:rsidR="00F97C04">
        <w:rPr>
          <w:rFonts w:hint="eastAsia"/>
          <w:b/>
          <w:bCs/>
          <w:caps/>
        </w:rPr>
        <w:instrText xml:space="preserve"> 1,1"</w:instrText>
      </w:r>
      <w:r w:rsidR="00F97C04">
        <w:rPr>
          <w:b/>
          <w:bCs/>
          <w:caps/>
        </w:rPr>
        <w:instrText xml:space="preserve"> </w:instrText>
      </w:r>
      <w:r>
        <w:rPr>
          <w:b/>
          <w:bCs/>
          <w:caps/>
        </w:rPr>
        <w:fldChar w:fldCharType="separate"/>
      </w:r>
      <w:bookmarkStart w:id="0" w:name="_GoBack"/>
      <w:bookmarkEnd w:id="0"/>
      <w:r w:rsidR="00486708" w:rsidRPr="00756B5F">
        <w:rPr>
          <w:rFonts w:ascii="Book Antiqua" w:eastAsia="黑体" w:hAnsi="Book Antiqua" w:cs="Book Antiqua"/>
          <w:bCs/>
          <w:noProof/>
          <w:color w:val="000000"/>
        </w:rPr>
        <w:t>1</w:t>
      </w:r>
      <w:r w:rsidR="00486708">
        <w:rPr>
          <w:rFonts w:hint="eastAsia"/>
          <w:noProof/>
        </w:rPr>
        <w:t xml:space="preserve"> </w:t>
      </w:r>
      <w:r w:rsidR="00486708">
        <w:rPr>
          <w:rFonts w:hint="eastAsia"/>
          <w:noProof/>
        </w:rPr>
        <w:t>算法功能说明</w:t>
      </w:r>
      <w:r w:rsidR="00486708">
        <w:rPr>
          <w:noProof/>
        </w:rPr>
        <w:tab/>
      </w:r>
      <w:r w:rsidR="00486708">
        <w:rPr>
          <w:noProof/>
        </w:rPr>
        <w:fldChar w:fldCharType="begin"/>
      </w:r>
      <w:r w:rsidR="00486708">
        <w:rPr>
          <w:noProof/>
        </w:rPr>
        <w:instrText xml:space="preserve"> PAGEREF _Toc51681966 \h </w:instrText>
      </w:r>
      <w:r w:rsidR="00486708">
        <w:rPr>
          <w:noProof/>
        </w:rPr>
      </w:r>
      <w:r w:rsidR="00486708">
        <w:rPr>
          <w:noProof/>
        </w:rPr>
        <w:fldChar w:fldCharType="separate"/>
      </w:r>
      <w:r w:rsidR="00486708">
        <w:rPr>
          <w:noProof/>
        </w:rPr>
        <w:t>3</w:t>
      </w:r>
      <w:r w:rsidR="00486708">
        <w:rPr>
          <w:noProof/>
        </w:rPr>
        <w:fldChar w:fldCharType="end"/>
      </w:r>
    </w:p>
    <w:p w:rsidR="00486708" w:rsidRDefault="00486708">
      <w:pPr>
        <w:pStyle w:val="10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56B5F">
        <w:rPr>
          <w:rFonts w:ascii="Book Antiqua" w:eastAsia="黑体" w:hAnsi="Book Antiqua" w:cs="Book Antiqua"/>
          <w:bCs/>
          <w:noProof/>
          <w:color w:val="000000"/>
        </w:rPr>
        <w:t>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算法接口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_Toc51681967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6708" w:rsidRDefault="00486708">
      <w:pPr>
        <w:pStyle w:val="20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56B5F">
        <w:rPr>
          <w:rFonts w:ascii="Book Antiqua" w:eastAsia="黑体" w:hAnsi="Book Antiqua" w:cs="Book Antiqua"/>
          <w:noProof/>
          <w:snapToGrid w:val="0"/>
        </w:rPr>
        <w:t>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接口原型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_Toc51681968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6708" w:rsidRDefault="00486708">
      <w:pPr>
        <w:pStyle w:val="20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56B5F">
        <w:rPr>
          <w:rFonts w:ascii="Book Antiqua" w:eastAsia="黑体" w:hAnsi="Book Antiqua" w:cs="Book Antiqua"/>
          <w:noProof/>
          <w:snapToGrid w:val="0"/>
        </w:rPr>
        <w:t>2.2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_Toc51681969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6708" w:rsidRDefault="00486708">
      <w:pPr>
        <w:pStyle w:val="20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56B5F">
        <w:rPr>
          <w:rFonts w:ascii="Book Antiqua" w:eastAsia="黑体" w:hAnsi="Book Antiqua" w:cs="Book Antiqua"/>
          <w:noProof/>
          <w:snapToGrid w:val="0"/>
        </w:rPr>
        <w:t>2.3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_Toc51681970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6708" w:rsidRDefault="00486708">
      <w:pPr>
        <w:pStyle w:val="20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56B5F">
        <w:rPr>
          <w:rFonts w:ascii="Book Antiqua" w:eastAsia="黑体" w:hAnsi="Book Antiqua" w:cs="Book Antiqua"/>
          <w:noProof/>
          <w:snapToGrid w:val="0"/>
        </w:rPr>
        <w:t>2.4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_Toc51681971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6708" w:rsidRDefault="00486708">
      <w:pPr>
        <w:pStyle w:val="20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56B5F">
        <w:rPr>
          <w:rFonts w:ascii="Book Antiqua" w:eastAsia="黑体" w:hAnsi="Book Antiqua" w:cs="Book Antiqua"/>
          <w:noProof/>
          <w:snapToGrid w:val="0"/>
        </w:rPr>
        <w:t>2.5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返回值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_Toc51681972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6708" w:rsidRDefault="00486708">
      <w:pPr>
        <w:pStyle w:val="20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56B5F">
        <w:rPr>
          <w:rFonts w:ascii="Book Antiqua" w:eastAsia="黑体" w:hAnsi="Book Antiqua" w:cs="Book Antiqua"/>
          <w:noProof/>
          <w:snapToGrid w:val="0"/>
        </w:rPr>
        <w:t>2.6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参数的数据类型定义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_Toc51681973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6708" w:rsidRDefault="00486708">
      <w:pPr>
        <w:pStyle w:val="30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56B5F">
        <w:rPr>
          <w:rFonts w:ascii="Book Antiqua" w:eastAsia="黑体" w:hAnsi="Book Antiqua" w:cs="Book Antiqua"/>
          <w:bCs/>
          <w:noProof/>
          <w:snapToGrid w:val="0"/>
        </w:rPr>
        <w:t>2.6.1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数据结构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_Toc51681974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6708" w:rsidRDefault="00486708">
      <w:pPr>
        <w:pStyle w:val="20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56B5F">
        <w:rPr>
          <w:rFonts w:ascii="Book Antiqua" w:eastAsia="黑体" w:hAnsi="Book Antiqua" w:cs="Book Antiqua"/>
          <w:noProof/>
          <w:snapToGrid w:val="0"/>
        </w:rPr>
        <w:t>2.7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其它约束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_Toc51681975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6708" w:rsidRDefault="00486708">
      <w:pPr>
        <w:pStyle w:val="10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56B5F">
        <w:rPr>
          <w:rFonts w:ascii="Book Antiqua" w:eastAsia="黑体" w:hAnsi="Book Antiqua" w:cs="Book Antiqua"/>
          <w:bCs/>
          <w:noProof/>
          <w:color w:val="000000"/>
        </w:rPr>
        <w:t>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安装指导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6708" w:rsidRDefault="00486708">
      <w:pPr>
        <w:pStyle w:val="20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56B5F">
        <w:rPr>
          <w:rFonts w:ascii="Book Antiqua" w:eastAsia="黑体" w:hAnsi="Book Antiqua" w:cs="Book Antiqua"/>
          <w:noProof/>
          <w:snapToGrid w:val="0"/>
        </w:rPr>
        <w:t>3.1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_Toc51681977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6708" w:rsidRDefault="00486708">
      <w:pPr>
        <w:pStyle w:val="20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56B5F">
        <w:rPr>
          <w:rFonts w:ascii="Book Antiqua" w:eastAsia="黑体" w:hAnsi="Book Antiqua" w:cs="Book Antiqua"/>
          <w:noProof/>
          <w:snapToGrid w:val="0"/>
        </w:rPr>
        <w:t>3.2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端口矩阵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_Toc51681978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6708" w:rsidRDefault="00486708">
      <w:pPr>
        <w:pStyle w:val="20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56B5F">
        <w:rPr>
          <w:rFonts w:ascii="Book Antiqua" w:eastAsia="黑体" w:hAnsi="Book Antiqua" w:cs="Book Antiqua"/>
          <w:noProof/>
          <w:snapToGrid w:val="0"/>
        </w:rPr>
        <w:t>3.3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部署说明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_Toc51681979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6708" w:rsidRDefault="00486708">
      <w:pPr>
        <w:pStyle w:val="20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56B5F">
        <w:rPr>
          <w:rFonts w:ascii="Book Antiqua" w:eastAsia="黑体" w:hAnsi="Book Antiqua" w:cs="Book Antiqua"/>
          <w:noProof/>
          <w:snapToGrid w:val="0"/>
        </w:rPr>
        <w:t>3.4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集成样例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_Toc51681980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1130" w:rsidRDefault="006B1490" w:rsidP="00E41130">
      <w:r>
        <w:fldChar w:fldCharType="end"/>
      </w:r>
      <w:bookmarkStart w:id="1" w:name="_Toc495333052"/>
      <w:bookmarkStart w:id="2" w:name="_Toc495333053"/>
      <w:bookmarkStart w:id="3" w:name="_Toc495333054"/>
      <w:bookmarkStart w:id="4" w:name="_Toc495333055"/>
      <w:bookmarkStart w:id="5" w:name="_Toc495333056"/>
      <w:bookmarkStart w:id="6" w:name="_Toc495333057"/>
      <w:bookmarkStart w:id="7" w:name="_Toc495333074"/>
      <w:bookmarkStart w:id="8" w:name="_Toc495333075"/>
      <w:bookmarkStart w:id="9" w:name="_Toc495333076"/>
      <w:bookmarkStart w:id="10" w:name="_Toc495333077"/>
      <w:bookmarkStart w:id="11" w:name="_Toc495333078"/>
      <w:bookmarkStart w:id="12" w:name="_Toc495333079"/>
      <w:bookmarkStart w:id="13" w:name="_Toc495333080"/>
      <w:bookmarkStart w:id="14" w:name="_Toc275883993"/>
      <w:bookmarkStart w:id="15" w:name="_Toc495333081"/>
      <w:bookmarkStart w:id="16" w:name="_Toc495333082"/>
      <w:bookmarkStart w:id="17" w:name="_Toc495333083"/>
      <w:bookmarkStart w:id="18" w:name="_Toc495333084"/>
      <w:bookmarkStart w:id="19" w:name="_Toc495333085"/>
      <w:bookmarkStart w:id="20" w:name="_Toc495333086"/>
      <w:bookmarkStart w:id="21" w:name="_Toc495333087"/>
      <w:bookmarkStart w:id="22" w:name="_Toc495333088"/>
      <w:bookmarkStart w:id="23" w:name="_Toc495333089"/>
      <w:bookmarkStart w:id="24" w:name="_Toc495333090"/>
      <w:bookmarkStart w:id="25" w:name="_Toc495333091"/>
      <w:bookmarkStart w:id="26" w:name="_Toc495333092"/>
      <w:bookmarkStart w:id="27" w:name="_Toc495333093"/>
      <w:bookmarkStart w:id="28" w:name="_Toc495333094"/>
      <w:bookmarkStart w:id="29" w:name="_Toc495333095"/>
      <w:bookmarkStart w:id="30" w:name="_Toc495333096"/>
      <w:bookmarkStart w:id="31" w:name="_Toc495333097"/>
      <w:bookmarkStart w:id="32" w:name="_Toc495333098"/>
      <w:bookmarkStart w:id="33" w:name="_Toc495333099"/>
      <w:bookmarkStart w:id="34" w:name="_Toc495333100"/>
      <w:bookmarkStart w:id="35" w:name="_Toc495333101"/>
      <w:bookmarkStart w:id="36" w:name="_Toc495333102"/>
      <w:bookmarkStart w:id="37" w:name="_Toc495333103"/>
      <w:bookmarkStart w:id="38" w:name="_Toc495333104"/>
      <w:bookmarkStart w:id="39" w:name="_Toc495333105"/>
      <w:bookmarkStart w:id="40" w:name="_Toc495333106"/>
      <w:bookmarkStart w:id="41" w:name="_Toc495333107"/>
      <w:bookmarkStart w:id="42" w:name="_Toc495333108"/>
      <w:bookmarkStart w:id="43" w:name="_Toc495333109"/>
      <w:bookmarkStart w:id="44" w:name="_Toc495333110"/>
      <w:bookmarkStart w:id="45" w:name="_Toc495333111"/>
      <w:bookmarkStart w:id="46" w:name="_Toc495333112"/>
      <w:bookmarkStart w:id="47" w:name="_Toc495333113"/>
      <w:bookmarkStart w:id="48" w:name="_Toc495333114"/>
      <w:bookmarkStart w:id="49" w:name="_Toc495333115"/>
      <w:bookmarkStart w:id="50" w:name="_Toc495333116"/>
      <w:bookmarkStart w:id="51" w:name="_Toc495333117"/>
      <w:bookmarkStart w:id="52" w:name="_Toc495333118"/>
      <w:bookmarkStart w:id="53" w:name="_Toc495333119"/>
      <w:bookmarkStart w:id="54" w:name="_Toc495333120"/>
      <w:bookmarkStart w:id="55" w:name="_Toc495333121"/>
      <w:bookmarkStart w:id="56" w:name="_Toc495333122"/>
      <w:bookmarkStart w:id="57" w:name="_Toc495333123"/>
      <w:bookmarkStart w:id="58" w:name="_Toc495333124"/>
      <w:bookmarkStart w:id="59" w:name="_Toc495333125"/>
      <w:bookmarkStart w:id="60" w:name="_Toc495333126"/>
      <w:bookmarkStart w:id="61" w:name="_Toc495333127"/>
      <w:bookmarkStart w:id="62" w:name="_Toc495333128"/>
      <w:bookmarkStart w:id="63" w:name="_Toc495333157"/>
      <w:bookmarkStart w:id="64" w:name="_Toc495333158"/>
      <w:bookmarkStart w:id="65" w:name="_Toc495333159"/>
      <w:bookmarkStart w:id="66" w:name="_Toc495333160"/>
      <w:bookmarkStart w:id="67" w:name="_Toc495333161"/>
      <w:bookmarkStart w:id="68" w:name="_Toc495333162"/>
      <w:bookmarkStart w:id="69" w:name="_Toc495333163"/>
      <w:bookmarkStart w:id="70" w:name="_Toc495333164"/>
      <w:bookmarkStart w:id="71" w:name="_Toc495333165"/>
      <w:bookmarkStart w:id="72" w:name="_Toc495333166"/>
      <w:bookmarkStart w:id="73" w:name="_Toc495333167"/>
      <w:bookmarkStart w:id="74" w:name="_Toc495333168"/>
      <w:bookmarkStart w:id="75" w:name="_Toc495333169"/>
      <w:bookmarkStart w:id="76" w:name="_Toc495333170"/>
      <w:bookmarkStart w:id="77" w:name="_Toc495333171"/>
      <w:bookmarkStart w:id="78" w:name="_Toc495333172"/>
      <w:bookmarkStart w:id="79" w:name="_Toc495333173"/>
      <w:bookmarkStart w:id="80" w:name="_Toc495333174"/>
      <w:bookmarkStart w:id="81" w:name="_Toc495333175"/>
      <w:bookmarkStart w:id="82" w:name="_Toc495333176"/>
      <w:bookmarkStart w:id="83" w:name="_Toc495333177"/>
      <w:bookmarkStart w:id="84" w:name="_Toc495333178"/>
      <w:bookmarkStart w:id="85" w:name="_Toc495333179"/>
      <w:bookmarkStart w:id="86" w:name="_Toc495333180"/>
      <w:bookmarkStart w:id="87" w:name="_Toc495333221"/>
      <w:bookmarkStart w:id="88" w:name="_Toc495333222"/>
      <w:bookmarkStart w:id="89" w:name="_Toc495333223"/>
      <w:bookmarkStart w:id="90" w:name="_Toc495333224"/>
      <w:bookmarkStart w:id="91" w:name="_Toc495333225"/>
      <w:bookmarkStart w:id="92" w:name="_Toc495333226"/>
      <w:bookmarkStart w:id="93" w:name="_Toc495333227"/>
      <w:bookmarkStart w:id="94" w:name="_Toc495333228"/>
      <w:bookmarkStart w:id="95" w:name="_Toc495333229"/>
      <w:bookmarkStart w:id="96" w:name="_Toc495333230"/>
      <w:bookmarkStart w:id="97" w:name="_Toc495333231"/>
      <w:bookmarkStart w:id="98" w:name="_Toc495333232"/>
      <w:bookmarkStart w:id="99" w:name="_Toc495333233"/>
      <w:bookmarkStart w:id="100" w:name="_Toc495333234"/>
      <w:bookmarkStart w:id="101" w:name="_Toc495333235"/>
      <w:bookmarkStart w:id="102" w:name="_Toc495333236"/>
      <w:bookmarkStart w:id="103" w:name="_Toc495333237"/>
      <w:bookmarkStart w:id="104" w:name="_Toc495333238"/>
      <w:bookmarkStart w:id="105" w:name="_Toc495333239"/>
      <w:bookmarkStart w:id="106" w:name="_Toc495333240"/>
      <w:bookmarkStart w:id="107" w:name="_Toc495333241"/>
      <w:bookmarkStart w:id="108" w:name="_Toc495333242"/>
      <w:bookmarkStart w:id="109" w:name="_Toc495333243"/>
      <w:bookmarkStart w:id="110" w:name="_Toc495333244"/>
      <w:bookmarkStart w:id="111" w:name="_Toc495333245"/>
      <w:bookmarkStart w:id="112" w:name="_Toc495333246"/>
      <w:bookmarkStart w:id="113" w:name="_Toc495333247"/>
      <w:bookmarkStart w:id="114" w:name="_Toc495333248"/>
      <w:bookmarkStart w:id="115" w:name="_Toc495333249"/>
      <w:bookmarkStart w:id="116" w:name="_Toc495333250"/>
      <w:bookmarkStart w:id="117" w:name="_Toc495333251"/>
      <w:bookmarkStart w:id="118" w:name="_Toc495333252"/>
      <w:bookmarkStart w:id="119" w:name="_Toc495333253"/>
      <w:bookmarkStart w:id="120" w:name="_Toc495333254"/>
      <w:bookmarkStart w:id="121" w:name="_Toc495333255"/>
      <w:bookmarkStart w:id="122" w:name="_Toc495333256"/>
      <w:bookmarkStart w:id="123" w:name="_Toc495333257"/>
      <w:bookmarkStart w:id="124" w:name="_Toc495333258"/>
      <w:bookmarkStart w:id="125" w:name="_Toc495333259"/>
      <w:bookmarkStart w:id="126" w:name="_Toc495333260"/>
      <w:bookmarkStart w:id="127" w:name="_Toc495333261"/>
      <w:bookmarkStart w:id="128" w:name="_Toc495333262"/>
      <w:bookmarkStart w:id="129" w:name="_Toc495333263"/>
      <w:bookmarkStart w:id="130" w:name="_Toc495333264"/>
      <w:bookmarkStart w:id="131" w:name="_Toc495333265"/>
      <w:bookmarkStart w:id="132" w:name="_Toc495333266"/>
      <w:bookmarkStart w:id="133" w:name="_Toc495333267"/>
      <w:bookmarkStart w:id="134" w:name="_Toc495333268"/>
      <w:bookmarkStart w:id="135" w:name="_Toc495333269"/>
      <w:bookmarkStart w:id="136" w:name="_Toc495333270"/>
      <w:bookmarkStart w:id="137" w:name="_Toc495333271"/>
      <w:bookmarkStart w:id="138" w:name="_Toc495333272"/>
      <w:bookmarkStart w:id="139" w:name="_Toc495333273"/>
      <w:bookmarkStart w:id="140" w:name="_Toc495333274"/>
      <w:bookmarkStart w:id="141" w:name="_Toc495333275"/>
      <w:bookmarkStart w:id="142" w:name="_Toc495333276"/>
      <w:bookmarkStart w:id="143" w:name="_Toc495333277"/>
      <w:bookmarkStart w:id="144" w:name="_Toc495333278"/>
      <w:bookmarkStart w:id="145" w:name="_Toc495333289"/>
      <w:bookmarkStart w:id="146" w:name="_Toc495333290"/>
      <w:bookmarkStart w:id="147" w:name="_Toc495333321"/>
      <w:bookmarkStart w:id="148" w:name="_Toc495333322"/>
      <w:bookmarkStart w:id="149" w:name="_Toc495333323"/>
      <w:bookmarkStart w:id="150" w:name="_Toc495333324"/>
      <w:bookmarkStart w:id="151" w:name="_Toc495333335"/>
      <w:bookmarkStart w:id="152" w:name="_Toc495333336"/>
      <w:bookmarkStart w:id="153" w:name="_Toc495333337"/>
      <w:bookmarkStart w:id="154" w:name="_Toc495333348"/>
      <w:bookmarkStart w:id="155" w:name="_Toc495333349"/>
      <w:bookmarkStart w:id="156" w:name="_Toc495333350"/>
      <w:bookmarkStart w:id="157" w:name="_Toc495333351"/>
      <w:bookmarkStart w:id="158" w:name="_Toc495333352"/>
      <w:bookmarkStart w:id="159" w:name="_Toc495333353"/>
      <w:bookmarkStart w:id="160" w:name="_Toc495333354"/>
      <w:bookmarkStart w:id="161" w:name="_Toc495333355"/>
      <w:bookmarkStart w:id="162" w:name="_Toc495333356"/>
      <w:bookmarkStart w:id="163" w:name="_Toc495333357"/>
      <w:bookmarkStart w:id="164" w:name="_Toc495333358"/>
      <w:bookmarkStart w:id="165" w:name="_Toc495333359"/>
      <w:bookmarkStart w:id="166" w:name="_Toc495333360"/>
      <w:bookmarkStart w:id="167" w:name="_Toc495333361"/>
      <w:bookmarkStart w:id="168" w:name="_Toc495333362"/>
      <w:bookmarkStart w:id="169" w:name="_Toc495333363"/>
      <w:bookmarkStart w:id="170" w:name="_Toc495333364"/>
      <w:bookmarkStart w:id="171" w:name="_Toc495333365"/>
      <w:bookmarkStart w:id="172" w:name="_Toc495333366"/>
      <w:bookmarkStart w:id="173" w:name="_Toc495333367"/>
      <w:bookmarkStart w:id="174" w:name="_Toc495333368"/>
      <w:bookmarkStart w:id="175" w:name="_Toc495333369"/>
      <w:bookmarkStart w:id="176" w:name="_Toc495333370"/>
      <w:bookmarkStart w:id="177" w:name="_Toc495333371"/>
      <w:bookmarkStart w:id="178" w:name="_Toc495333372"/>
      <w:bookmarkStart w:id="179" w:name="_Toc495333373"/>
      <w:bookmarkStart w:id="180" w:name="_Toc495333374"/>
      <w:bookmarkStart w:id="181" w:name="_Toc495333375"/>
      <w:bookmarkStart w:id="182" w:name="_Toc495333376"/>
      <w:bookmarkStart w:id="183" w:name="_Toc495333377"/>
      <w:bookmarkStart w:id="184" w:name="_Toc495333378"/>
      <w:bookmarkStart w:id="185" w:name="_Toc495333379"/>
      <w:bookmarkStart w:id="186" w:name="_Toc495333380"/>
      <w:bookmarkStart w:id="187" w:name="_Toc495333381"/>
      <w:bookmarkStart w:id="188" w:name="_Toc495333382"/>
      <w:bookmarkStart w:id="189" w:name="_Toc495333383"/>
      <w:bookmarkStart w:id="190" w:name="_Toc495333384"/>
      <w:bookmarkStart w:id="191" w:name="_Toc495333385"/>
      <w:bookmarkStart w:id="192" w:name="_Toc495333386"/>
      <w:bookmarkStart w:id="193" w:name="_Toc495333387"/>
      <w:bookmarkStart w:id="194" w:name="_Toc495333388"/>
      <w:bookmarkStart w:id="195" w:name="_Toc495333389"/>
      <w:bookmarkStart w:id="196" w:name="_Toc495333390"/>
      <w:bookmarkStart w:id="197" w:name="_Toc495333391"/>
      <w:bookmarkStart w:id="198" w:name="_Toc495333392"/>
      <w:bookmarkStart w:id="199" w:name="_Toc495333393"/>
      <w:bookmarkStart w:id="200" w:name="_Toc495333394"/>
      <w:bookmarkStart w:id="201" w:name="_Toc495333395"/>
      <w:bookmarkStart w:id="202" w:name="_Toc495333396"/>
      <w:bookmarkStart w:id="203" w:name="_Toc495333397"/>
      <w:bookmarkStart w:id="204" w:name="_Toc495333398"/>
      <w:bookmarkStart w:id="205" w:name="_Toc495333399"/>
      <w:bookmarkStart w:id="206" w:name="_Toc495333400"/>
      <w:bookmarkStart w:id="207" w:name="_Toc495333401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 w:rsidR="00E41130" w:rsidRDefault="00E41130">
      <w:pPr>
        <w:keepNext w:val="0"/>
        <w:autoSpaceDE/>
        <w:autoSpaceDN/>
        <w:adjustRightInd/>
        <w:spacing w:line="240" w:lineRule="auto"/>
        <w:rPr>
          <w:bCs/>
          <w:caps/>
          <w:sz w:val="22"/>
          <w:szCs w:val="32"/>
        </w:rPr>
      </w:pPr>
      <w:r>
        <w:rPr>
          <w:b/>
          <w:bCs/>
          <w:caps/>
        </w:rPr>
        <w:br w:type="page"/>
      </w:r>
    </w:p>
    <w:p w:rsidR="000C0032" w:rsidRDefault="000C0032" w:rsidP="00E41130">
      <w:pPr>
        <w:pStyle w:val="1"/>
      </w:pPr>
      <w:bookmarkStart w:id="208" w:name="_Toc51681966"/>
      <w:r>
        <w:rPr>
          <w:rFonts w:hint="eastAsia"/>
        </w:rPr>
        <w:lastRenderedPageBreak/>
        <w:t>算法</w:t>
      </w:r>
      <w:r w:rsidR="008C1B83">
        <w:rPr>
          <w:rFonts w:hint="eastAsia"/>
        </w:rPr>
        <w:t>功能</w:t>
      </w:r>
      <w:r w:rsidR="008C1B83">
        <w:t>说明</w:t>
      </w:r>
      <w:bookmarkEnd w:id="208"/>
    </w:p>
    <w:p w:rsidR="000C0032" w:rsidRPr="000C0032" w:rsidRDefault="000C0032" w:rsidP="000C0032">
      <w:pPr>
        <w:ind w:left="432"/>
        <w:rPr>
          <w:rFonts w:asciiTheme="minorEastAsia" w:eastAsiaTheme="minorEastAsia" w:hAnsiTheme="minorEastAsia"/>
          <w:i/>
          <w:color w:val="0000FF"/>
          <w:sz w:val="22"/>
          <w:szCs w:val="22"/>
        </w:rPr>
      </w:pPr>
      <w:r w:rsidRPr="000C0032">
        <w:rPr>
          <w:rFonts w:asciiTheme="minorEastAsia" w:eastAsiaTheme="minorEastAsia" w:hAnsiTheme="minorEastAsia" w:hint="eastAsia"/>
          <w:i/>
          <w:color w:val="0000FF"/>
          <w:sz w:val="22"/>
          <w:szCs w:val="22"/>
        </w:rPr>
        <w:t>//</w:t>
      </w:r>
      <w:r w:rsidR="00805308">
        <w:rPr>
          <w:rFonts w:asciiTheme="minorEastAsia" w:eastAsiaTheme="minorEastAsia" w:hAnsiTheme="minorEastAsia" w:hint="eastAsia"/>
          <w:i/>
          <w:color w:val="0000FF"/>
          <w:sz w:val="22"/>
          <w:szCs w:val="22"/>
        </w:rPr>
        <w:t>描述已选定的本特性的功能</w:t>
      </w:r>
      <w:r w:rsidR="00805308">
        <w:rPr>
          <w:rFonts w:asciiTheme="minorEastAsia" w:eastAsiaTheme="minorEastAsia" w:hAnsiTheme="minorEastAsia"/>
          <w:i/>
          <w:color w:val="0000FF"/>
          <w:sz w:val="22"/>
          <w:szCs w:val="22"/>
        </w:rPr>
        <w:t>的说明</w:t>
      </w:r>
      <w:r w:rsidR="00805308">
        <w:rPr>
          <w:rFonts w:asciiTheme="minorEastAsia" w:eastAsiaTheme="minorEastAsia" w:hAnsiTheme="minorEastAsia" w:hint="eastAsia"/>
          <w:i/>
          <w:color w:val="0000FF"/>
          <w:sz w:val="22"/>
          <w:szCs w:val="22"/>
        </w:rPr>
        <w:t>/</w:t>
      </w:r>
      <w:r w:rsidRPr="000C0032">
        <w:rPr>
          <w:rFonts w:asciiTheme="minorEastAsia" w:eastAsiaTheme="minorEastAsia" w:hAnsiTheme="minorEastAsia" w:hint="eastAsia"/>
          <w:i/>
          <w:color w:val="0000FF"/>
          <w:sz w:val="22"/>
          <w:szCs w:val="22"/>
        </w:rPr>
        <w:t>/</w:t>
      </w:r>
    </w:p>
    <w:p w:rsidR="000C0032" w:rsidRDefault="001A796C" w:rsidP="000C0032">
      <w:pPr>
        <w:ind w:left="432"/>
        <w:rPr>
          <w:rFonts w:asciiTheme="minorEastAsia" w:eastAsiaTheme="minorEastAsia" w:hAnsiTheme="minorEastAsia"/>
          <w:i/>
          <w:color w:val="0000FF"/>
          <w:sz w:val="22"/>
          <w:szCs w:val="22"/>
        </w:rPr>
      </w:pPr>
      <w:r>
        <w:rPr>
          <w:rFonts w:asciiTheme="minorEastAsia" w:eastAsiaTheme="minorEastAsia" w:hAnsiTheme="minorEastAsia" w:hint="eastAsia"/>
          <w:i/>
          <w:color w:val="0000FF"/>
          <w:sz w:val="22"/>
          <w:szCs w:val="22"/>
        </w:rPr>
        <w:t>//</w:t>
      </w:r>
      <w:r w:rsidR="000C0032" w:rsidRPr="000C0032">
        <w:rPr>
          <w:rFonts w:asciiTheme="minorEastAsia" w:eastAsiaTheme="minorEastAsia" w:hAnsiTheme="minorEastAsia" w:hint="eastAsia"/>
          <w:i/>
          <w:color w:val="0000FF"/>
          <w:sz w:val="22"/>
          <w:szCs w:val="22"/>
        </w:rPr>
        <w:t>总体上采用总分结构。即先介绍特性总体架构，再针对每个技术点进行详细描述//</w:t>
      </w:r>
    </w:p>
    <w:p w:rsidR="001A796C" w:rsidRPr="001A796C" w:rsidRDefault="001A796C" w:rsidP="000C0032">
      <w:pPr>
        <w:ind w:left="432"/>
        <w:rPr>
          <w:rFonts w:asciiTheme="minorEastAsia" w:eastAsiaTheme="minorEastAsia" w:hAnsiTheme="minorEastAsia"/>
          <w:i/>
          <w:color w:val="0000FF"/>
          <w:sz w:val="22"/>
          <w:szCs w:val="22"/>
        </w:rPr>
      </w:pPr>
      <w:r>
        <w:rPr>
          <w:rFonts w:asciiTheme="minorEastAsia" w:eastAsiaTheme="minorEastAsia" w:hAnsiTheme="minorEastAsia" w:hint="eastAsia"/>
          <w:i/>
          <w:color w:val="0000FF"/>
          <w:sz w:val="22"/>
          <w:szCs w:val="22"/>
        </w:rPr>
        <w:t>//可以重用特性</w:t>
      </w:r>
      <w:r>
        <w:rPr>
          <w:rFonts w:asciiTheme="minorEastAsia" w:eastAsiaTheme="minorEastAsia" w:hAnsiTheme="minorEastAsia"/>
          <w:i/>
          <w:color w:val="0000FF"/>
          <w:sz w:val="22"/>
          <w:szCs w:val="22"/>
        </w:rPr>
        <w:t>设计说明书相关章节</w:t>
      </w:r>
      <w:r w:rsidRPr="000C0032">
        <w:rPr>
          <w:rFonts w:asciiTheme="minorEastAsia" w:eastAsiaTheme="minorEastAsia" w:hAnsiTheme="minorEastAsia" w:hint="eastAsia"/>
          <w:i/>
          <w:color w:val="0000FF"/>
          <w:sz w:val="22"/>
          <w:szCs w:val="22"/>
        </w:rPr>
        <w:t>//</w:t>
      </w:r>
    </w:p>
    <w:p w:rsidR="005D49B8" w:rsidRDefault="005D49B8" w:rsidP="00E41130">
      <w:pPr>
        <w:pStyle w:val="1"/>
      </w:pPr>
      <w:bookmarkStart w:id="209" w:name="_Toc51681967"/>
      <w:r>
        <w:rPr>
          <w:rFonts w:hint="eastAsia"/>
        </w:rPr>
        <w:t>算法接口</w:t>
      </w:r>
      <w:bookmarkEnd w:id="209"/>
    </w:p>
    <w:p w:rsidR="0076351B" w:rsidRPr="00402F30" w:rsidRDefault="00B43B00" w:rsidP="00E43574">
      <w:pPr>
        <w:pStyle w:val="2"/>
        <w:numPr>
          <w:ilvl w:val="1"/>
          <w:numId w:val="19"/>
        </w:numPr>
      </w:pPr>
      <w:bookmarkStart w:id="210" w:name="_Toc51681968"/>
      <w:r w:rsidRPr="00402F30">
        <w:rPr>
          <w:rFonts w:hint="eastAsia"/>
        </w:rPr>
        <w:t>接口</w:t>
      </w:r>
      <w:r w:rsidR="00E41130" w:rsidRPr="00402F30">
        <w:rPr>
          <w:rFonts w:hint="eastAsia"/>
        </w:rPr>
        <w:t>原型</w:t>
      </w:r>
      <w:bookmarkEnd w:id="210"/>
    </w:p>
    <w:p w:rsidR="0006621B" w:rsidRPr="0006621B" w:rsidRDefault="000C0032" w:rsidP="000C0032">
      <w:pPr>
        <w:ind w:left="432"/>
      </w:pPr>
      <w:r>
        <w:rPr>
          <w:rFonts w:asciiTheme="minorEastAsia" w:eastAsiaTheme="minorEastAsia" w:hAnsiTheme="minorEastAsia" w:hint="eastAsia"/>
          <w:i/>
          <w:color w:val="0000FF"/>
          <w:sz w:val="22"/>
          <w:szCs w:val="22"/>
        </w:rPr>
        <w:t>接口原型</w:t>
      </w:r>
      <w:r>
        <w:rPr>
          <w:rFonts w:asciiTheme="minorEastAsia" w:eastAsiaTheme="minorEastAsia" w:hAnsiTheme="minorEastAsia"/>
          <w:i/>
          <w:color w:val="0000FF"/>
          <w:sz w:val="22"/>
          <w:szCs w:val="22"/>
        </w:rPr>
        <w:t>声明，可以将接口的代码贴出来，包括注释</w:t>
      </w:r>
      <w:r w:rsidR="006846A3">
        <w:rPr>
          <w:rFonts w:asciiTheme="minorEastAsia" w:eastAsiaTheme="minorEastAsia" w:hAnsiTheme="minorEastAsia" w:hint="eastAsia"/>
          <w:i/>
          <w:color w:val="0000FF"/>
          <w:sz w:val="22"/>
          <w:szCs w:val="22"/>
        </w:rPr>
        <w:t>。</w:t>
      </w:r>
    </w:p>
    <w:p w:rsidR="001B18C6" w:rsidRDefault="001B18C6" w:rsidP="00E41130">
      <w:pPr>
        <w:pStyle w:val="2"/>
      </w:pPr>
      <w:bookmarkStart w:id="211" w:name="_Toc51681969"/>
      <w:r>
        <w:rPr>
          <w:rFonts w:hint="eastAsia"/>
        </w:rPr>
        <w:t>功能描述</w:t>
      </w:r>
      <w:bookmarkEnd w:id="211"/>
    </w:p>
    <w:p w:rsidR="00B43B00" w:rsidRDefault="000C0032" w:rsidP="000C0032">
      <w:pPr>
        <w:ind w:left="432"/>
      </w:pPr>
      <w:r>
        <w:rPr>
          <w:rFonts w:asciiTheme="minorEastAsia" w:eastAsiaTheme="minorEastAsia" w:hAnsiTheme="minorEastAsia" w:hint="eastAsia"/>
          <w:i/>
          <w:color w:val="0000FF"/>
          <w:sz w:val="22"/>
          <w:szCs w:val="22"/>
        </w:rPr>
        <w:t>描述接口</w:t>
      </w:r>
      <w:r>
        <w:rPr>
          <w:rFonts w:asciiTheme="minorEastAsia" w:eastAsiaTheme="minorEastAsia" w:hAnsiTheme="minorEastAsia"/>
          <w:i/>
          <w:color w:val="0000FF"/>
          <w:sz w:val="22"/>
          <w:szCs w:val="22"/>
        </w:rPr>
        <w:t>的功能</w:t>
      </w:r>
    </w:p>
    <w:p w:rsidR="00C71831" w:rsidRDefault="00C71831" w:rsidP="00E41130">
      <w:pPr>
        <w:pStyle w:val="2"/>
      </w:pPr>
      <w:bookmarkStart w:id="212" w:name="_Toc51681970"/>
      <w:r>
        <w:rPr>
          <w:rFonts w:hint="eastAsia"/>
        </w:rPr>
        <w:t>接口类型</w:t>
      </w:r>
      <w:bookmarkEnd w:id="212"/>
    </w:p>
    <w:p w:rsidR="00C71831" w:rsidRDefault="00C71831" w:rsidP="000C0032">
      <w:pPr>
        <w:ind w:left="432"/>
      </w:pPr>
      <w:r w:rsidRPr="000C0032">
        <w:rPr>
          <w:rFonts w:asciiTheme="minorEastAsia" w:eastAsiaTheme="minorEastAsia" w:hAnsiTheme="minorEastAsia"/>
          <w:i/>
          <w:color w:val="0000FF"/>
          <w:sz w:val="22"/>
          <w:szCs w:val="22"/>
        </w:rPr>
        <w:t>S</w:t>
      </w:r>
      <w:r w:rsidRPr="000C0032">
        <w:rPr>
          <w:rFonts w:asciiTheme="minorEastAsia" w:eastAsiaTheme="minorEastAsia" w:hAnsiTheme="minorEastAsia" w:hint="eastAsia"/>
          <w:i/>
          <w:color w:val="0000FF"/>
          <w:sz w:val="22"/>
          <w:szCs w:val="22"/>
        </w:rPr>
        <w:t>cala函数</w:t>
      </w:r>
      <w:r w:rsidR="000C0032">
        <w:rPr>
          <w:rFonts w:asciiTheme="minorEastAsia" w:eastAsiaTheme="minorEastAsia" w:hAnsiTheme="minorEastAsia" w:hint="eastAsia"/>
          <w:i/>
          <w:color w:val="0000FF"/>
          <w:sz w:val="22"/>
          <w:szCs w:val="22"/>
        </w:rPr>
        <w:t>/Java函数/Python函数/C函数</w:t>
      </w:r>
    </w:p>
    <w:p w:rsidR="00C71831" w:rsidRDefault="00C71831" w:rsidP="00E41130">
      <w:pPr>
        <w:pStyle w:val="2"/>
      </w:pPr>
      <w:bookmarkStart w:id="213" w:name="_Toc51681971"/>
      <w:r>
        <w:rPr>
          <w:rFonts w:hint="eastAsia"/>
        </w:rPr>
        <w:t>输入</w:t>
      </w:r>
      <w:bookmarkEnd w:id="213"/>
    </w:p>
    <w:p w:rsidR="00C71831" w:rsidRDefault="00E772FC" w:rsidP="00E772FC">
      <w:pPr>
        <w:ind w:left="432"/>
      </w:pPr>
      <w:r w:rsidRPr="00E772FC">
        <w:rPr>
          <w:rFonts w:asciiTheme="minorEastAsia" w:eastAsiaTheme="minorEastAsia" w:hAnsiTheme="minorEastAsia" w:hint="eastAsia"/>
          <w:i/>
          <w:color w:val="0000FF"/>
          <w:sz w:val="22"/>
          <w:szCs w:val="22"/>
        </w:rPr>
        <w:t>对</w:t>
      </w:r>
      <w:r w:rsidRPr="00E772FC">
        <w:rPr>
          <w:rFonts w:asciiTheme="minorEastAsia" w:eastAsiaTheme="minorEastAsia" w:hAnsiTheme="minorEastAsia"/>
          <w:i/>
          <w:color w:val="0000FF"/>
          <w:sz w:val="22"/>
          <w:szCs w:val="22"/>
        </w:rPr>
        <w:t>接口</w:t>
      </w:r>
      <w:r w:rsidRPr="00E772FC">
        <w:rPr>
          <w:rFonts w:asciiTheme="minorEastAsia" w:eastAsiaTheme="minorEastAsia" w:hAnsiTheme="minorEastAsia" w:hint="eastAsia"/>
          <w:i/>
          <w:color w:val="0000FF"/>
          <w:sz w:val="22"/>
          <w:szCs w:val="22"/>
        </w:rPr>
        <w:t>输入</w:t>
      </w:r>
      <w:r w:rsidRPr="00E772FC">
        <w:rPr>
          <w:rFonts w:asciiTheme="minorEastAsia" w:eastAsiaTheme="minorEastAsia" w:hAnsiTheme="minorEastAsia"/>
          <w:i/>
          <w:color w:val="0000FF"/>
          <w:sz w:val="22"/>
          <w:szCs w:val="22"/>
        </w:rPr>
        <w:t>参数的类型、要求</w:t>
      </w:r>
      <w:r>
        <w:rPr>
          <w:rFonts w:asciiTheme="minorEastAsia" w:eastAsiaTheme="minorEastAsia" w:hAnsiTheme="minorEastAsia" w:hint="eastAsia"/>
          <w:i/>
          <w:color w:val="0000FF"/>
          <w:sz w:val="22"/>
          <w:szCs w:val="22"/>
        </w:rPr>
        <w:t>、取值</w:t>
      </w:r>
      <w:r>
        <w:rPr>
          <w:rFonts w:asciiTheme="minorEastAsia" w:eastAsiaTheme="minorEastAsia" w:hAnsiTheme="minorEastAsia"/>
          <w:i/>
          <w:color w:val="0000FF"/>
          <w:sz w:val="22"/>
          <w:szCs w:val="22"/>
        </w:rPr>
        <w:t>范围等</w:t>
      </w:r>
      <w:r w:rsidRPr="00E772FC">
        <w:rPr>
          <w:rFonts w:asciiTheme="minorEastAsia" w:eastAsiaTheme="minorEastAsia" w:hAnsiTheme="minorEastAsia"/>
          <w:i/>
          <w:color w:val="0000FF"/>
          <w:sz w:val="22"/>
          <w:szCs w:val="22"/>
        </w:rPr>
        <w:t>进行详细说明</w:t>
      </w:r>
    </w:p>
    <w:tbl>
      <w:tblPr>
        <w:tblW w:w="8577" w:type="dxa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268"/>
        <w:gridCol w:w="3969"/>
      </w:tblGrid>
      <w:tr w:rsidR="001E764A" w:rsidRPr="00F84CBF" w:rsidTr="00B83E3F">
        <w:trPr>
          <w:trHeight w:val="461"/>
        </w:trPr>
        <w:tc>
          <w:tcPr>
            <w:tcW w:w="2340" w:type="dxa"/>
            <w:shd w:val="clear" w:color="auto" w:fill="auto"/>
          </w:tcPr>
          <w:p w:rsidR="001E764A" w:rsidRPr="00E772FC" w:rsidRDefault="001E764A" w:rsidP="00B61272">
            <w:pPr>
              <w:spacing w:beforeLines="50" w:before="120" w:afterLines="50" w:after="120"/>
              <w:jc w:val="center"/>
              <w:rPr>
                <w:b/>
              </w:rPr>
            </w:pPr>
            <w:r w:rsidRPr="00E772FC"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auto"/>
          </w:tcPr>
          <w:p w:rsidR="001E764A" w:rsidRPr="00E772FC" w:rsidRDefault="001E764A" w:rsidP="00B61272">
            <w:pPr>
              <w:spacing w:beforeLines="50" w:before="120" w:afterLines="50" w:after="120"/>
              <w:jc w:val="center"/>
              <w:rPr>
                <w:b/>
              </w:rPr>
            </w:pPr>
            <w:r w:rsidRPr="00E772FC">
              <w:rPr>
                <w:rFonts w:hint="eastAsia"/>
                <w:b/>
              </w:rPr>
              <w:t>参数类型</w:t>
            </w:r>
          </w:p>
        </w:tc>
        <w:tc>
          <w:tcPr>
            <w:tcW w:w="3969" w:type="dxa"/>
            <w:shd w:val="clear" w:color="auto" w:fill="auto"/>
          </w:tcPr>
          <w:p w:rsidR="001E764A" w:rsidRPr="00E772FC" w:rsidRDefault="001E764A" w:rsidP="00B61272">
            <w:pPr>
              <w:spacing w:beforeLines="50" w:before="120" w:afterLines="50" w:after="120"/>
              <w:jc w:val="center"/>
              <w:rPr>
                <w:b/>
              </w:rPr>
            </w:pPr>
            <w:r w:rsidRPr="00E772FC">
              <w:rPr>
                <w:rFonts w:hint="eastAsia"/>
                <w:b/>
              </w:rPr>
              <w:t>说明</w:t>
            </w:r>
          </w:p>
        </w:tc>
      </w:tr>
      <w:tr w:rsidR="001E764A" w:rsidRPr="00F84CBF" w:rsidTr="00B83E3F">
        <w:trPr>
          <w:trHeight w:val="229"/>
        </w:trPr>
        <w:tc>
          <w:tcPr>
            <w:tcW w:w="2340" w:type="dxa"/>
          </w:tcPr>
          <w:p w:rsidR="001E764A" w:rsidRDefault="001E764A" w:rsidP="00B61272">
            <w:pPr>
              <w:spacing w:beforeLines="50" w:before="120" w:afterLines="50" w:after="120"/>
            </w:pPr>
          </w:p>
        </w:tc>
        <w:tc>
          <w:tcPr>
            <w:tcW w:w="2268" w:type="dxa"/>
          </w:tcPr>
          <w:p w:rsidR="001E764A" w:rsidRDefault="001E764A" w:rsidP="00B61272">
            <w:pPr>
              <w:spacing w:beforeLines="50" w:before="120" w:afterLines="50" w:after="120"/>
            </w:pPr>
          </w:p>
        </w:tc>
        <w:tc>
          <w:tcPr>
            <w:tcW w:w="3969" w:type="dxa"/>
          </w:tcPr>
          <w:p w:rsidR="001E764A" w:rsidRDefault="001E764A" w:rsidP="00B61272">
            <w:pPr>
              <w:spacing w:beforeLines="50" w:before="120" w:afterLines="50" w:after="120"/>
            </w:pPr>
          </w:p>
        </w:tc>
      </w:tr>
    </w:tbl>
    <w:p w:rsidR="0038720F" w:rsidRDefault="0038720F" w:rsidP="00E43574">
      <w:pPr>
        <w:pStyle w:val="2"/>
      </w:pPr>
      <w:bookmarkStart w:id="214" w:name="_Toc51681972"/>
      <w:r>
        <w:rPr>
          <w:rFonts w:hint="eastAsia"/>
        </w:rPr>
        <w:t>返回值</w:t>
      </w:r>
      <w:bookmarkEnd w:id="214"/>
    </w:p>
    <w:p w:rsidR="0038720F" w:rsidRDefault="0038720F" w:rsidP="0038720F">
      <w:pPr>
        <w:ind w:left="432"/>
      </w:pPr>
      <w:r>
        <w:rPr>
          <w:rFonts w:asciiTheme="minorEastAsia" w:eastAsiaTheme="minorEastAsia" w:hAnsiTheme="minorEastAsia" w:hint="eastAsia"/>
          <w:i/>
          <w:color w:val="0000FF"/>
          <w:sz w:val="22"/>
          <w:szCs w:val="22"/>
        </w:rPr>
        <w:t>对</w:t>
      </w:r>
      <w:r>
        <w:rPr>
          <w:rFonts w:asciiTheme="minorEastAsia" w:eastAsiaTheme="minorEastAsia" w:hAnsiTheme="minorEastAsia"/>
          <w:i/>
          <w:color w:val="0000FF"/>
          <w:sz w:val="22"/>
          <w:szCs w:val="22"/>
        </w:rPr>
        <w:t>接口的返回值进行说明</w:t>
      </w:r>
    </w:p>
    <w:tbl>
      <w:tblPr>
        <w:tblW w:w="5000" w:type="pct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1"/>
        <w:gridCol w:w="6239"/>
      </w:tblGrid>
      <w:tr w:rsidR="0038720F" w:rsidRPr="009A25F7" w:rsidTr="00B735E7">
        <w:trPr>
          <w:trHeight w:val="505"/>
        </w:trPr>
        <w:tc>
          <w:tcPr>
            <w:tcW w:w="1538" w:type="pct"/>
            <w:shd w:val="clear" w:color="auto" w:fill="auto"/>
          </w:tcPr>
          <w:p w:rsidR="0038720F" w:rsidRPr="00E772FC" w:rsidRDefault="0038720F" w:rsidP="00B735E7">
            <w:pPr>
              <w:spacing w:beforeLines="50" w:before="120" w:afterLines="50" w:after="120"/>
              <w:jc w:val="center"/>
              <w:rPr>
                <w:b/>
              </w:rPr>
            </w:pPr>
            <w:r w:rsidRPr="00E772FC">
              <w:rPr>
                <w:rFonts w:hint="eastAsia"/>
                <w:b/>
              </w:rPr>
              <w:t>返回值类型</w:t>
            </w:r>
          </w:p>
        </w:tc>
        <w:tc>
          <w:tcPr>
            <w:tcW w:w="3462" w:type="pct"/>
            <w:shd w:val="clear" w:color="auto" w:fill="auto"/>
          </w:tcPr>
          <w:p w:rsidR="0038720F" w:rsidRPr="00E772FC" w:rsidRDefault="0038720F" w:rsidP="00B735E7">
            <w:pPr>
              <w:spacing w:beforeLines="50" w:before="120" w:afterLines="50" w:after="120"/>
              <w:jc w:val="center"/>
              <w:rPr>
                <w:b/>
              </w:rPr>
            </w:pPr>
            <w:r w:rsidRPr="00E772FC">
              <w:rPr>
                <w:rFonts w:hint="eastAsia"/>
                <w:b/>
              </w:rPr>
              <w:t>含义</w:t>
            </w:r>
          </w:p>
        </w:tc>
      </w:tr>
      <w:tr w:rsidR="0038720F" w:rsidRPr="009A25F7" w:rsidTr="00B735E7">
        <w:tc>
          <w:tcPr>
            <w:tcW w:w="1538" w:type="pct"/>
          </w:tcPr>
          <w:p w:rsidR="0038720F" w:rsidRDefault="0038720F" w:rsidP="00B735E7"/>
        </w:tc>
        <w:tc>
          <w:tcPr>
            <w:tcW w:w="3462" w:type="pct"/>
          </w:tcPr>
          <w:p w:rsidR="0038720F" w:rsidRDefault="0038720F" w:rsidP="00B735E7">
            <w:pPr>
              <w:spacing w:beforeLines="50" w:before="120" w:afterLines="50" w:after="120" w:line="240" w:lineRule="auto"/>
            </w:pPr>
          </w:p>
        </w:tc>
      </w:tr>
    </w:tbl>
    <w:p w:rsidR="00F83137" w:rsidRPr="00911D2B" w:rsidRDefault="00F83137" w:rsidP="00E41130">
      <w:pPr>
        <w:pStyle w:val="2"/>
      </w:pPr>
      <w:bookmarkStart w:id="215" w:name="_Toc51681973"/>
      <w:r>
        <w:rPr>
          <w:rFonts w:hint="eastAsia"/>
        </w:rPr>
        <w:lastRenderedPageBreak/>
        <w:t>参数的数据类型定义</w:t>
      </w:r>
      <w:bookmarkEnd w:id="215"/>
    </w:p>
    <w:p w:rsidR="00F83137" w:rsidRDefault="00E772FC" w:rsidP="00E772FC">
      <w:pPr>
        <w:ind w:left="432"/>
        <w:rPr>
          <w:i/>
          <w:color w:val="0000FF"/>
        </w:rPr>
      </w:pPr>
      <w:r>
        <w:rPr>
          <w:rFonts w:hint="eastAsia"/>
          <w:i/>
          <w:color w:val="0000FF"/>
        </w:rPr>
        <w:t>对于</w:t>
      </w:r>
      <w:r>
        <w:rPr>
          <w:i/>
          <w:color w:val="0000FF"/>
        </w:rPr>
        <w:t>复杂接口，比如参数是自定义的结构，需要将结构中的字段</w:t>
      </w:r>
      <w:r>
        <w:rPr>
          <w:rFonts w:hint="eastAsia"/>
          <w:i/>
          <w:color w:val="0000FF"/>
        </w:rPr>
        <w:t>定义</w:t>
      </w:r>
      <w:r>
        <w:rPr>
          <w:i/>
          <w:color w:val="0000FF"/>
        </w:rPr>
        <w:t>进行说明，</w:t>
      </w:r>
      <w:r>
        <w:rPr>
          <w:rFonts w:hint="eastAsia"/>
          <w:i/>
          <w:color w:val="0000FF"/>
        </w:rPr>
        <w:t>如果</w:t>
      </w:r>
      <w:r>
        <w:rPr>
          <w:i/>
          <w:color w:val="0000FF"/>
        </w:rPr>
        <w:t>结构定义较多，可以在</w:t>
      </w:r>
      <w:r>
        <w:rPr>
          <w:rFonts w:hint="eastAsia"/>
          <w:i/>
          <w:color w:val="0000FF"/>
        </w:rPr>
        <w:t xml:space="preserve"> </w:t>
      </w:r>
      <w:r>
        <w:rPr>
          <w:rFonts w:hint="eastAsia"/>
          <w:i/>
          <w:color w:val="0000FF"/>
        </w:rPr>
        <w:t>后面</w:t>
      </w:r>
      <w:r>
        <w:rPr>
          <w:i/>
          <w:color w:val="0000FF"/>
        </w:rPr>
        <w:t>添加章节</w:t>
      </w:r>
      <w:r w:rsidR="00FE0DCA" w:rsidRPr="00E772FC">
        <w:rPr>
          <w:rFonts w:hint="eastAsia"/>
          <w:i/>
          <w:color w:val="0000FF"/>
        </w:rPr>
        <w:t>。</w:t>
      </w:r>
    </w:p>
    <w:p w:rsidR="0038720F" w:rsidRDefault="0038720F" w:rsidP="0038720F">
      <w:pPr>
        <w:pStyle w:val="3"/>
      </w:pPr>
      <w:bookmarkStart w:id="216" w:name="_Toc51681974"/>
      <w:r>
        <w:rPr>
          <w:rFonts w:hint="eastAsia"/>
        </w:rPr>
        <w:t>数据</w:t>
      </w:r>
      <w:r>
        <w:t>结构</w:t>
      </w:r>
      <w:bookmarkEnd w:id="216"/>
    </w:p>
    <w:p w:rsidR="0038720F" w:rsidRPr="0038720F" w:rsidRDefault="0038720F" w:rsidP="00E772FC">
      <w:pPr>
        <w:ind w:left="432"/>
        <w:rPr>
          <w:i/>
        </w:rPr>
      </w:pPr>
      <w:r w:rsidRPr="00E772FC">
        <w:rPr>
          <w:rFonts w:asciiTheme="minorEastAsia" w:eastAsiaTheme="minorEastAsia" w:hAnsiTheme="minorEastAsia" w:hint="eastAsia"/>
          <w:i/>
          <w:color w:val="0000FF"/>
          <w:sz w:val="22"/>
          <w:szCs w:val="22"/>
        </w:rPr>
        <w:t>本</w:t>
      </w:r>
      <w:r w:rsidRPr="00E772FC">
        <w:rPr>
          <w:rFonts w:asciiTheme="minorEastAsia" w:eastAsiaTheme="minorEastAsia" w:hAnsiTheme="minorEastAsia"/>
          <w:i/>
          <w:color w:val="0000FF"/>
          <w:sz w:val="22"/>
          <w:szCs w:val="22"/>
        </w:rPr>
        <w:t>章节依次列出接口中输入输出所涉及的自定义数据结构，说明其中的字段含义</w:t>
      </w:r>
      <w:r w:rsidRPr="00E772FC">
        <w:rPr>
          <w:rFonts w:asciiTheme="minorEastAsia" w:eastAsiaTheme="minorEastAsia" w:hAnsiTheme="minorEastAsia" w:hint="eastAsia"/>
          <w:i/>
          <w:color w:val="0000FF"/>
          <w:sz w:val="22"/>
          <w:szCs w:val="22"/>
        </w:rPr>
        <w:t>、</w:t>
      </w:r>
      <w:r w:rsidRPr="00E772FC">
        <w:rPr>
          <w:rFonts w:asciiTheme="minorEastAsia" w:eastAsiaTheme="minorEastAsia" w:hAnsiTheme="minorEastAsia"/>
          <w:i/>
          <w:color w:val="0000FF"/>
          <w:sz w:val="22"/>
          <w:szCs w:val="22"/>
        </w:rPr>
        <w:t>取值范围</w:t>
      </w:r>
      <w:r>
        <w:rPr>
          <w:rFonts w:asciiTheme="minorEastAsia" w:eastAsiaTheme="minorEastAsia" w:hAnsiTheme="minorEastAsia" w:hint="eastAsia"/>
          <w:i/>
          <w:color w:val="0000FF"/>
          <w:sz w:val="22"/>
          <w:szCs w:val="22"/>
        </w:rPr>
        <w:t>、</w:t>
      </w:r>
      <w:r>
        <w:rPr>
          <w:rFonts w:asciiTheme="minorEastAsia" w:eastAsiaTheme="minorEastAsia" w:hAnsiTheme="minorEastAsia"/>
          <w:i/>
          <w:color w:val="0000FF"/>
          <w:sz w:val="22"/>
          <w:szCs w:val="22"/>
        </w:rPr>
        <w:t>默认值</w:t>
      </w:r>
      <w:r w:rsidRPr="00E772FC">
        <w:rPr>
          <w:rFonts w:asciiTheme="minorEastAsia" w:eastAsiaTheme="minorEastAsia" w:hAnsiTheme="minorEastAsia"/>
          <w:i/>
          <w:color w:val="0000FF"/>
          <w:sz w:val="22"/>
          <w:szCs w:val="22"/>
        </w:rPr>
        <w:t>等</w:t>
      </w:r>
    </w:p>
    <w:p w:rsidR="00C71831" w:rsidRDefault="00C71831" w:rsidP="00C71831"/>
    <w:p w:rsidR="00742225" w:rsidRDefault="00742225" w:rsidP="00B83E3F">
      <w:pPr>
        <w:pStyle w:val="2"/>
      </w:pPr>
      <w:bookmarkStart w:id="217" w:name="_Toc51681975"/>
      <w:r w:rsidRPr="006A2DAA">
        <w:rPr>
          <w:rFonts w:hint="eastAsia"/>
        </w:rPr>
        <w:t>其它</w:t>
      </w:r>
      <w:r>
        <w:t>约束</w:t>
      </w:r>
      <w:bookmarkEnd w:id="217"/>
    </w:p>
    <w:p w:rsidR="00155197" w:rsidRPr="000C0032" w:rsidRDefault="000C0032" w:rsidP="00B83E3F">
      <w:pPr>
        <w:ind w:left="432"/>
        <w:rPr>
          <w:i/>
          <w:color w:val="0000FF"/>
        </w:rPr>
      </w:pPr>
      <w:r w:rsidRPr="000C0032">
        <w:rPr>
          <w:rFonts w:hint="eastAsia"/>
          <w:i/>
          <w:color w:val="0000FF"/>
        </w:rPr>
        <w:t>本章</w:t>
      </w:r>
      <w:r w:rsidRPr="000C0032">
        <w:rPr>
          <w:i/>
          <w:color w:val="0000FF"/>
        </w:rPr>
        <w:t>描述算法在使用时，对工具、环境所要求的其它约束，比如</w:t>
      </w:r>
      <w:r w:rsidRPr="000C0032">
        <w:rPr>
          <w:rFonts w:hint="eastAsia"/>
          <w:i/>
          <w:color w:val="0000FF"/>
        </w:rPr>
        <w:t>硬件</w:t>
      </w:r>
      <w:r w:rsidRPr="000C0032">
        <w:rPr>
          <w:i/>
          <w:color w:val="0000FF"/>
        </w:rPr>
        <w:t>规格、输入数据量大小等</w:t>
      </w:r>
    </w:p>
    <w:p w:rsidR="006A2DAA" w:rsidRDefault="00B83E3F" w:rsidP="00B83E3F">
      <w:pPr>
        <w:pStyle w:val="1"/>
      </w:pPr>
      <w:bookmarkStart w:id="218" w:name="_Toc51681976"/>
      <w:r>
        <w:t>安装指导</w:t>
      </w:r>
      <w:bookmarkEnd w:id="218"/>
    </w:p>
    <w:p w:rsidR="00B83E3F" w:rsidRPr="00E01B3C" w:rsidRDefault="00B83E3F" w:rsidP="00E43574">
      <w:pPr>
        <w:pStyle w:val="2"/>
        <w:numPr>
          <w:ilvl w:val="1"/>
          <w:numId w:val="20"/>
        </w:numPr>
      </w:pPr>
      <w:bookmarkStart w:id="219" w:name="_Toc51681977"/>
      <w:r w:rsidRPr="00E01B3C">
        <w:rPr>
          <w:rFonts w:hint="eastAsia"/>
        </w:rPr>
        <w:t>环境</w:t>
      </w:r>
      <w:r w:rsidRPr="00E01B3C">
        <w:t>要求</w:t>
      </w:r>
      <w:bookmarkEnd w:id="219"/>
    </w:p>
    <w:p w:rsidR="00B83E3F" w:rsidRDefault="00B83E3F" w:rsidP="00B83E3F">
      <w:pPr>
        <w:ind w:left="432"/>
        <w:rPr>
          <w:i/>
          <w:color w:val="0000FF"/>
        </w:rPr>
      </w:pPr>
      <w:r w:rsidRPr="00B83E3F">
        <w:rPr>
          <w:rFonts w:hint="eastAsia"/>
          <w:i/>
          <w:color w:val="0000FF"/>
        </w:rPr>
        <w:t>描述</w:t>
      </w:r>
      <w:r w:rsidRPr="00B83E3F">
        <w:rPr>
          <w:i/>
          <w:color w:val="0000FF"/>
        </w:rPr>
        <w:t>正常运行</w:t>
      </w:r>
      <w:r>
        <w:rPr>
          <w:rFonts w:hint="eastAsia"/>
          <w:i/>
          <w:color w:val="0000FF"/>
        </w:rPr>
        <w:t>对环境</w:t>
      </w:r>
      <w:r>
        <w:rPr>
          <w:i/>
          <w:color w:val="0000FF"/>
        </w:rPr>
        <w:t>的要求，</w:t>
      </w:r>
      <w:r>
        <w:rPr>
          <w:rFonts w:hint="eastAsia"/>
          <w:i/>
          <w:color w:val="0000FF"/>
        </w:rPr>
        <w:t>安装</w:t>
      </w:r>
      <w:r>
        <w:rPr>
          <w:i/>
          <w:color w:val="0000FF"/>
        </w:rPr>
        <w:t>的软件以及</w:t>
      </w:r>
      <w:r>
        <w:rPr>
          <w:rFonts w:hint="eastAsia"/>
          <w:i/>
          <w:color w:val="0000FF"/>
        </w:rPr>
        <w:t>其</w:t>
      </w:r>
      <w:r>
        <w:rPr>
          <w:i/>
          <w:color w:val="0000FF"/>
        </w:rPr>
        <w:t>对应的版本号</w:t>
      </w:r>
    </w:p>
    <w:p w:rsidR="003C1B9E" w:rsidRPr="003C1B9E" w:rsidRDefault="003C1B9E" w:rsidP="00B83E3F">
      <w:pPr>
        <w:ind w:left="432"/>
      </w:pPr>
      <w:r>
        <w:rPr>
          <w:i/>
          <w:color w:val="0000FF"/>
        </w:rPr>
        <w:t>Jre</w:t>
      </w:r>
      <w:r>
        <w:rPr>
          <w:rFonts w:hint="eastAsia"/>
          <w:i/>
          <w:color w:val="0000FF"/>
        </w:rPr>
        <w:t>/1.8</w:t>
      </w:r>
      <w:r w:rsidR="000049E3">
        <w:rPr>
          <w:i/>
          <w:color w:val="0000FF"/>
        </w:rPr>
        <w:t>…</w:t>
      </w:r>
    </w:p>
    <w:p w:rsidR="00B83E3F" w:rsidRPr="00E856C2" w:rsidRDefault="00B83E3F" w:rsidP="00E856C2">
      <w:pPr>
        <w:pStyle w:val="2"/>
      </w:pPr>
      <w:bookmarkStart w:id="220" w:name="_Toc51681978"/>
      <w:r w:rsidRPr="00E856C2">
        <w:rPr>
          <w:rFonts w:hint="eastAsia"/>
        </w:rPr>
        <w:t>端口矩阵</w:t>
      </w:r>
      <w:bookmarkEnd w:id="220"/>
    </w:p>
    <w:tbl>
      <w:tblPr>
        <w:tblpPr w:leftFromText="180" w:rightFromText="180" w:vertAnchor="text" w:horzAnchor="page" w:tblpX="1876" w:tblpY="393"/>
        <w:tblW w:w="10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6769"/>
      </w:tblGrid>
      <w:tr w:rsidR="004E068E" w:rsidRPr="00494556" w:rsidTr="004E068E">
        <w:trPr>
          <w:trHeight w:val="270"/>
        </w:trPr>
        <w:tc>
          <w:tcPr>
            <w:tcW w:w="1134" w:type="dxa"/>
            <w:shd w:val="clear" w:color="auto" w:fill="auto"/>
          </w:tcPr>
          <w:p w:rsidR="004E068E" w:rsidRPr="00B83E3F" w:rsidRDefault="004E068E" w:rsidP="00B83E3F">
            <w:pPr>
              <w:spacing w:beforeLines="50" w:before="120" w:afterLines="50" w:after="120"/>
              <w:jc w:val="center"/>
              <w:rPr>
                <w:b/>
              </w:rPr>
            </w:pPr>
            <w:r w:rsidRPr="00B83E3F"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</w:tcPr>
          <w:p w:rsidR="004E068E" w:rsidRPr="00B83E3F" w:rsidRDefault="004E068E" w:rsidP="00B83E3F">
            <w:pPr>
              <w:spacing w:beforeLines="50" w:before="120" w:afterLines="50" w:after="12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E068E" w:rsidRPr="00B83E3F" w:rsidRDefault="004E068E" w:rsidP="00B83E3F">
            <w:pPr>
              <w:spacing w:beforeLines="50" w:before="120" w:afterLines="50" w:after="120"/>
              <w:jc w:val="center"/>
              <w:rPr>
                <w:b/>
              </w:rPr>
            </w:pPr>
            <w:r w:rsidRPr="00B83E3F">
              <w:rPr>
                <w:rFonts w:hint="eastAsia"/>
                <w:b/>
              </w:rPr>
              <w:t>端口</w:t>
            </w:r>
          </w:p>
        </w:tc>
        <w:tc>
          <w:tcPr>
            <w:tcW w:w="6769" w:type="dxa"/>
            <w:shd w:val="clear" w:color="auto" w:fill="auto"/>
            <w:noWrap/>
            <w:vAlign w:val="center"/>
            <w:hideMark/>
          </w:tcPr>
          <w:p w:rsidR="004E068E" w:rsidRPr="00B83E3F" w:rsidRDefault="004E068E" w:rsidP="00B83E3F">
            <w:pPr>
              <w:adjustRightInd/>
              <w:spacing w:beforeLines="50" w:before="120" w:afterLines="50" w:after="120"/>
              <w:jc w:val="center"/>
              <w:rPr>
                <w:b/>
              </w:rPr>
            </w:pPr>
            <w:r w:rsidRPr="00B83E3F">
              <w:rPr>
                <w:rFonts w:hint="eastAsia"/>
                <w:b/>
              </w:rPr>
              <w:t>说明</w:t>
            </w:r>
          </w:p>
        </w:tc>
      </w:tr>
      <w:tr w:rsidR="004E068E" w:rsidRPr="00494556" w:rsidTr="004E068E">
        <w:trPr>
          <w:trHeight w:val="270"/>
        </w:trPr>
        <w:tc>
          <w:tcPr>
            <w:tcW w:w="1134" w:type="dxa"/>
            <w:shd w:val="clear" w:color="auto" w:fill="auto"/>
          </w:tcPr>
          <w:p w:rsidR="004E068E" w:rsidRPr="00494556" w:rsidRDefault="004E068E" w:rsidP="00B83E3F">
            <w:pPr>
              <w:widowControl w:val="0"/>
              <w:spacing w:line="240" w:lineRule="auto"/>
              <w:jc w:val="both"/>
            </w:pPr>
            <w:r w:rsidRPr="00494556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4E068E" w:rsidRPr="00494556" w:rsidRDefault="004E068E" w:rsidP="00B83E3F">
            <w:pPr>
              <w:adjustRightInd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E068E" w:rsidRPr="00494556" w:rsidRDefault="004E068E" w:rsidP="00B83E3F">
            <w:pPr>
              <w:adjustRightInd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94556">
              <w:rPr>
                <w:rFonts w:ascii="宋体" w:hAnsi="宋体" w:cs="宋体" w:hint="eastAsia"/>
                <w:color w:val="000000"/>
                <w:sz w:val="22"/>
                <w:szCs w:val="22"/>
              </w:rPr>
              <w:t>1389</w:t>
            </w:r>
          </w:p>
        </w:tc>
        <w:tc>
          <w:tcPr>
            <w:tcW w:w="6769" w:type="dxa"/>
            <w:shd w:val="clear" w:color="auto" w:fill="auto"/>
            <w:noWrap/>
            <w:vAlign w:val="center"/>
            <w:hideMark/>
          </w:tcPr>
          <w:p w:rsidR="004E068E" w:rsidRPr="00494556" w:rsidRDefault="004E068E" w:rsidP="00B83E3F">
            <w:pPr>
              <w:adjustRightInd/>
              <w:spacing w:line="240" w:lineRule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B83E3F" w:rsidRDefault="00B83E3F" w:rsidP="00B83E3F">
      <w:pPr>
        <w:ind w:left="432"/>
      </w:pPr>
      <w:r w:rsidRPr="00B83E3F">
        <w:rPr>
          <w:rFonts w:hint="eastAsia"/>
          <w:i/>
          <w:color w:val="0000FF"/>
        </w:rPr>
        <w:t>描述</w:t>
      </w:r>
      <w:r w:rsidR="0083682D">
        <w:rPr>
          <w:rFonts w:hint="eastAsia"/>
          <w:i/>
          <w:color w:val="0000FF"/>
        </w:rPr>
        <w:t>算法</w:t>
      </w:r>
      <w:r w:rsidRPr="00B83E3F">
        <w:rPr>
          <w:i/>
          <w:color w:val="0000FF"/>
        </w:rPr>
        <w:t>正常运行需要</w:t>
      </w:r>
      <w:r w:rsidRPr="00B83E3F">
        <w:rPr>
          <w:rFonts w:hint="eastAsia"/>
          <w:i/>
          <w:color w:val="0000FF"/>
        </w:rPr>
        <w:t>在</w:t>
      </w:r>
      <w:r w:rsidRPr="00B83E3F">
        <w:rPr>
          <w:i/>
          <w:color w:val="0000FF"/>
        </w:rPr>
        <w:t>防</w:t>
      </w:r>
      <w:r w:rsidRPr="00B83E3F">
        <w:rPr>
          <w:rFonts w:hint="eastAsia"/>
          <w:i/>
          <w:color w:val="0000FF"/>
        </w:rPr>
        <w:t>火</w:t>
      </w:r>
      <w:r w:rsidRPr="00B83E3F">
        <w:rPr>
          <w:i/>
          <w:color w:val="0000FF"/>
        </w:rPr>
        <w:t>墙开通的端口，</w:t>
      </w:r>
      <w:r w:rsidRPr="00B83E3F">
        <w:rPr>
          <w:rFonts w:hint="eastAsia"/>
          <w:i/>
          <w:color w:val="0000FF"/>
        </w:rPr>
        <w:t>以及端口</w:t>
      </w:r>
      <w:r w:rsidRPr="00B83E3F">
        <w:rPr>
          <w:i/>
          <w:color w:val="0000FF"/>
        </w:rPr>
        <w:t>的作用</w:t>
      </w:r>
    </w:p>
    <w:p w:rsidR="00B83E3F" w:rsidRPr="00B83E3F" w:rsidRDefault="00B83E3F" w:rsidP="00B83E3F">
      <w:pPr>
        <w:pStyle w:val="2"/>
      </w:pPr>
      <w:bookmarkStart w:id="221" w:name="_Toc51681979"/>
      <w:r>
        <w:rPr>
          <w:rFonts w:hint="eastAsia"/>
        </w:rPr>
        <w:t>部署</w:t>
      </w:r>
      <w:r>
        <w:t>说明</w:t>
      </w:r>
      <w:bookmarkEnd w:id="221"/>
    </w:p>
    <w:p w:rsidR="00C7163E" w:rsidRDefault="00B720B4" w:rsidP="00B720B4">
      <w:pPr>
        <w:ind w:left="432"/>
        <w:rPr>
          <w:i/>
          <w:color w:val="0000FF"/>
        </w:rPr>
      </w:pPr>
      <w:r w:rsidRPr="00B720B4">
        <w:rPr>
          <w:rFonts w:hint="eastAsia"/>
          <w:i/>
          <w:color w:val="0000FF"/>
        </w:rPr>
        <w:t>将</w:t>
      </w:r>
      <w:r w:rsidR="0083682D">
        <w:rPr>
          <w:i/>
          <w:color w:val="0000FF"/>
        </w:rPr>
        <w:t>算法</w:t>
      </w:r>
      <w:r w:rsidRPr="00B720B4">
        <w:rPr>
          <w:i/>
          <w:color w:val="0000FF"/>
        </w:rPr>
        <w:t>部署到环境中的操作步骤</w:t>
      </w:r>
    </w:p>
    <w:p w:rsidR="00B720B4" w:rsidRPr="00E15B2B" w:rsidRDefault="00E15B2B" w:rsidP="00E43574">
      <w:pPr>
        <w:pStyle w:val="afffb"/>
        <w:keepNext w:val="0"/>
        <w:widowControl w:val="0"/>
        <w:numPr>
          <w:ilvl w:val="0"/>
          <w:numId w:val="15"/>
        </w:numPr>
        <w:spacing w:line="240" w:lineRule="auto"/>
        <w:ind w:firstLineChars="0"/>
        <w:rPr>
          <w:i/>
          <w:color w:val="0000FF"/>
        </w:rPr>
      </w:pPr>
      <w:r>
        <w:rPr>
          <w:rFonts w:hint="eastAsia"/>
          <w:i/>
          <w:color w:val="0000FF"/>
        </w:rPr>
        <w:t>将</w:t>
      </w:r>
      <w:r w:rsidRPr="00E15B2B">
        <w:rPr>
          <w:rFonts w:hint="eastAsia"/>
          <w:i/>
          <w:color w:val="0000FF"/>
        </w:rPr>
        <w:t>算法</w:t>
      </w:r>
      <w:r w:rsidRPr="00E15B2B">
        <w:rPr>
          <w:i/>
          <w:color w:val="0000FF"/>
        </w:rPr>
        <w:t>涉及的所有</w:t>
      </w:r>
      <w:r w:rsidRPr="00E15B2B">
        <w:rPr>
          <w:i/>
          <w:color w:val="0000FF"/>
        </w:rPr>
        <w:t>jar</w:t>
      </w:r>
      <w:r w:rsidRPr="00E15B2B">
        <w:rPr>
          <w:i/>
          <w:color w:val="0000FF"/>
        </w:rPr>
        <w:t>包上传到</w:t>
      </w:r>
      <w:r w:rsidRPr="00E15B2B">
        <w:rPr>
          <w:i/>
          <w:color w:val="0000FF"/>
        </w:rPr>
        <w:t>/srv/smartcare/appstore/inject_dependence_jars</w:t>
      </w:r>
    </w:p>
    <w:p w:rsidR="00B720B4" w:rsidRDefault="00E15B2B" w:rsidP="00E43574">
      <w:pPr>
        <w:pStyle w:val="afffb"/>
        <w:keepNext w:val="0"/>
        <w:widowControl w:val="0"/>
        <w:numPr>
          <w:ilvl w:val="0"/>
          <w:numId w:val="15"/>
        </w:numPr>
        <w:spacing w:line="240" w:lineRule="auto"/>
        <w:ind w:firstLineChars="0"/>
        <w:rPr>
          <w:i/>
          <w:color w:val="0000FF"/>
        </w:rPr>
      </w:pPr>
      <w:r>
        <w:rPr>
          <w:rFonts w:hint="eastAsia"/>
          <w:i/>
          <w:color w:val="0000FF"/>
        </w:rPr>
        <w:t>修改</w:t>
      </w:r>
      <w:r>
        <w:rPr>
          <w:i/>
          <w:color w:val="0000FF"/>
        </w:rPr>
        <w:t>算法所有</w:t>
      </w:r>
      <w:r>
        <w:rPr>
          <w:i/>
          <w:color w:val="0000FF"/>
        </w:rPr>
        <w:t>jar</w:t>
      </w:r>
      <w:r>
        <w:rPr>
          <w:i/>
          <w:color w:val="0000FF"/>
        </w:rPr>
        <w:t>包的</w:t>
      </w:r>
      <w:r>
        <w:rPr>
          <w:rFonts w:hint="eastAsia"/>
          <w:i/>
          <w:color w:val="0000FF"/>
        </w:rPr>
        <w:t>权限</w:t>
      </w:r>
      <w:r w:rsidR="00B720B4" w:rsidRPr="00B720B4">
        <w:rPr>
          <w:rFonts w:hint="eastAsia"/>
          <w:i/>
          <w:color w:val="0000FF"/>
        </w:rPr>
        <w:t>。</w:t>
      </w:r>
    </w:p>
    <w:p w:rsidR="00E15B2B" w:rsidRPr="00B720B4" w:rsidRDefault="00E15B2B" w:rsidP="00E43574">
      <w:pPr>
        <w:pStyle w:val="afffb"/>
        <w:keepNext w:val="0"/>
        <w:widowControl w:val="0"/>
        <w:numPr>
          <w:ilvl w:val="0"/>
          <w:numId w:val="15"/>
        </w:numPr>
        <w:spacing w:line="240" w:lineRule="auto"/>
        <w:ind w:firstLineChars="0"/>
        <w:rPr>
          <w:i/>
          <w:color w:val="0000FF"/>
        </w:rPr>
      </w:pPr>
      <w:r>
        <w:rPr>
          <w:rFonts w:hint="eastAsia"/>
          <w:i/>
          <w:color w:val="0000FF"/>
        </w:rPr>
        <w:t>重新</w:t>
      </w:r>
      <w:r>
        <w:rPr>
          <w:i/>
          <w:color w:val="0000FF"/>
        </w:rPr>
        <w:t>启动相关服务</w:t>
      </w:r>
    </w:p>
    <w:p w:rsidR="00B720B4" w:rsidRPr="00B720B4" w:rsidRDefault="00B720B4" w:rsidP="00B720B4">
      <w:pPr>
        <w:ind w:left="420" w:firstLine="420"/>
        <w:rPr>
          <w:b/>
          <w:i/>
          <w:color w:val="0000FF"/>
        </w:rPr>
      </w:pPr>
    </w:p>
    <w:p w:rsidR="00B720B4" w:rsidRDefault="00E15B2B" w:rsidP="00B720B4">
      <w:pPr>
        <w:ind w:left="432"/>
        <w:rPr>
          <w:i/>
          <w:color w:val="0000FF"/>
        </w:rPr>
      </w:pPr>
      <w:r>
        <w:rPr>
          <w:rFonts w:hint="eastAsia"/>
          <w:i/>
          <w:color w:val="0000FF"/>
        </w:rPr>
        <w:t>注：</w:t>
      </w:r>
      <w:r>
        <w:rPr>
          <w:i/>
          <w:color w:val="0000FF"/>
        </w:rPr>
        <w:t>当前没有独立部署</w:t>
      </w:r>
      <w:r>
        <w:rPr>
          <w:rFonts w:hint="eastAsia"/>
          <w:i/>
          <w:color w:val="0000FF"/>
        </w:rPr>
        <w:t>，</w:t>
      </w:r>
      <w:r>
        <w:rPr>
          <w:i/>
          <w:color w:val="0000FF"/>
        </w:rPr>
        <w:t>待</w:t>
      </w:r>
      <w:r>
        <w:rPr>
          <w:rFonts w:hint="eastAsia"/>
          <w:i/>
          <w:color w:val="0000FF"/>
        </w:rPr>
        <w:t>有</w:t>
      </w:r>
      <w:r>
        <w:rPr>
          <w:i/>
          <w:color w:val="0000FF"/>
        </w:rPr>
        <w:t>独立部署需求时</w:t>
      </w:r>
      <w:r>
        <w:rPr>
          <w:rFonts w:hint="eastAsia"/>
          <w:i/>
          <w:color w:val="0000FF"/>
        </w:rPr>
        <w:t>，</w:t>
      </w:r>
      <w:r>
        <w:rPr>
          <w:i/>
          <w:color w:val="0000FF"/>
        </w:rPr>
        <w:t>需要与工具确认</w:t>
      </w:r>
      <w:r>
        <w:rPr>
          <w:rFonts w:hint="eastAsia"/>
          <w:i/>
          <w:color w:val="0000FF"/>
        </w:rPr>
        <w:t>后</w:t>
      </w:r>
      <w:r>
        <w:rPr>
          <w:i/>
          <w:color w:val="0000FF"/>
        </w:rPr>
        <w:t>给出具体的</w:t>
      </w:r>
      <w:r>
        <w:rPr>
          <w:rFonts w:hint="eastAsia"/>
          <w:i/>
          <w:color w:val="0000FF"/>
        </w:rPr>
        <w:t>命令</w:t>
      </w:r>
      <w:r w:rsidR="00B720B4" w:rsidRPr="00B720B4">
        <w:rPr>
          <w:rFonts w:hint="eastAsia"/>
          <w:i/>
          <w:color w:val="0000FF"/>
        </w:rPr>
        <w:t>。</w:t>
      </w:r>
    </w:p>
    <w:p w:rsidR="00604236" w:rsidRDefault="00604236" w:rsidP="00B720B4">
      <w:pPr>
        <w:ind w:left="432"/>
        <w:rPr>
          <w:i/>
          <w:color w:val="0000FF"/>
        </w:rPr>
      </w:pPr>
    </w:p>
    <w:p w:rsidR="000C4764" w:rsidRPr="00B83E3F" w:rsidRDefault="000C4764" w:rsidP="000C4764">
      <w:pPr>
        <w:pStyle w:val="2"/>
      </w:pPr>
      <w:bookmarkStart w:id="222" w:name="_Toc51681980"/>
      <w:r>
        <w:rPr>
          <w:rFonts w:hint="eastAsia"/>
        </w:rPr>
        <w:t>集成样例</w:t>
      </w:r>
      <w:bookmarkEnd w:id="222"/>
    </w:p>
    <w:p w:rsidR="000C4764" w:rsidRDefault="0065019E" w:rsidP="00B720B4">
      <w:pPr>
        <w:ind w:left="432"/>
        <w:rPr>
          <w:i/>
          <w:color w:val="0000FF"/>
        </w:rPr>
      </w:pPr>
      <w:r>
        <w:rPr>
          <w:rFonts w:hint="eastAsia"/>
          <w:i/>
          <w:color w:val="0000FF"/>
        </w:rPr>
        <w:t>集成样例</w:t>
      </w:r>
      <w:r>
        <w:rPr>
          <w:i/>
          <w:color w:val="0000FF"/>
        </w:rPr>
        <w:t>数据</w:t>
      </w:r>
      <w:r>
        <w:rPr>
          <w:rFonts w:hint="eastAsia"/>
          <w:i/>
          <w:color w:val="0000FF"/>
        </w:rPr>
        <w:t>、调用</w:t>
      </w:r>
      <w:r>
        <w:rPr>
          <w:i/>
          <w:color w:val="0000FF"/>
        </w:rPr>
        <w:t>代码示例</w:t>
      </w:r>
    </w:p>
    <w:p w:rsidR="00604236" w:rsidRPr="00B720B4" w:rsidRDefault="00604236" w:rsidP="00B720B4">
      <w:pPr>
        <w:ind w:left="432"/>
        <w:rPr>
          <w:i/>
          <w:color w:val="0000FF"/>
        </w:rPr>
      </w:pPr>
    </w:p>
    <w:sectPr w:rsidR="00604236" w:rsidRPr="00B720B4" w:rsidSect="00AA74DB">
      <w:headerReference w:type="default" r:id="rId9"/>
      <w:footerReference w:type="default" r:id="rId10"/>
      <w:pgSz w:w="11900" w:h="16832"/>
      <w:pgMar w:top="1553" w:right="1440" w:bottom="1327" w:left="1440" w:header="648" w:footer="648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4">
      <wne:acd wne:acdName="acd4"/>
    </wne:keymap>
    <wne:keymap wne:kcmPrimary="0470">
      <wne:acd wne:acdName="acd0"/>
    </wne:keymap>
    <wne:keymap wne:kcmPrimary="0471">
      <wne:acd wne:acdName="acd1"/>
    </wne:keymap>
    <wne:keymap wne:kcmPrimary="0472">
      <wne:acd wne:acdName="acd2"/>
    </wne:keymap>
    <wne:keymap wne:kcmPrimary="0473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AHaJiYIAAxACwAaABlAGEAZABpAG4AZwAgADEA" wne:acdName="acd0" wne:fciIndexBasedOn="0065"/>
    <wne:acd wne:argValue="AgAHaJiYIAAyACwAaABlAGEAZABpAG4AZwAgADIA" wne:acdName="acd1" wne:fciIndexBasedOn="0065"/>
    <wne:acd wne:argValue="AgAHaJiYIAAzACwAaABlAGEAZABpAG4AZwAgADMA" wne:acdName="acd2" wne:fciIndexBasedOn="0065"/>
    <wne:acd wne:argValue="AgAHaJiYIAA0ACwAaABlAGEAZABpAG4AZwAgADQA" wne:acdName="acd3" wne:fciIndexBasedOn="0065"/>
    <wne:acd wne:argValue="AQAAAAAA" wne:acdName="acd4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81D" w:rsidRDefault="0010281D">
      <w:r>
        <w:separator/>
      </w:r>
    </w:p>
  </w:endnote>
  <w:endnote w:type="continuationSeparator" w:id="0">
    <w:p w:rsidR="0010281D" w:rsidRDefault="00102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032" w:rsidRDefault="000C0032" w:rsidP="00732279">
    <w:pPr>
      <w:pStyle w:val="af3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华为机密，未经许可不得扩散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486708">
      <w:rPr>
        <w:noProof/>
      </w:rPr>
      <w:t>5</w:t>
    </w:r>
    <w:r>
      <w:rPr>
        <w:noProof/>
      </w:rPr>
      <w:fldChar w:fldCharType="end"/>
    </w:r>
    <w:r>
      <w:t xml:space="preserve"> , Total </w:t>
    </w:r>
    <w:r w:rsidR="0066397F">
      <w:rPr>
        <w:noProof/>
      </w:rPr>
      <w:fldChar w:fldCharType="begin"/>
    </w:r>
    <w:r w:rsidR="0066397F">
      <w:rPr>
        <w:noProof/>
      </w:rPr>
      <w:instrText>numpages  \* MERGEFORMAT</w:instrText>
    </w:r>
    <w:r w:rsidR="0066397F">
      <w:rPr>
        <w:noProof/>
      </w:rPr>
      <w:fldChar w:fldCharType="separate"/>
    </w:r>
    <w:r w:rsidR="00486708">
      <w:rPr>
        <w:noProof/>
      </w:rPr>
      <w:t>5</w:t>
    </w:r>
    <w:r w:rsidR="0066397F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486708">
      <w:rPr>
        <w:noProof/>
      </w:rPr>
      <w:t>5</w:t>
    </w:r>
    <w:r>
      <w:rPr>
        <w:noProof/>
      </w:rPr>
      <w:fldChar w:fldCharType="end"/>
    </w:r>
    <w:r>
      <w:rPr>
        <w:rFonts w:ascii="宋体" w:hint="eastAsia"/>
      </w:rPr>
      <w:t>页，共</w:t>
    </w:r>
    <w:r w:rsidR="0066397F">
      <w:rPr>
        <w:noProof/>
      </w:rPr>
      <w:fldChar w:fldCharType="begin"/>
    </w:r>
    <w:r w:rsidR="0066397F">
      <w:rPr>
        <w:noProof/>
      </w:rPr>
      <w:instrText>numpages  \* MERGEFORMAT</w:instrText>
    </w:r>
    <w:r w:rsidR="0066397F">
      <w:rPr>
        <w:noProof/>
      </w:rPr>
      <w:fldChar w:fldCharType="separate"/>
    </w:r>
    <w:r w:rsidR="00486708">
      <w:rPr>
        <w:noProof/>
      </w:rPr>
      <w:t>5</w:t>
    </w:r>
    <w:r w:rsidR="0066397F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:rsidR="000C0032" w:rsidRDefault="000C0032">
    <w:pPr>
      <w:pStyle w:val="af3"/>
      <w:tabs>
        <w:tab w:val="center" w:pos="4510"/>
        <w:tab w:val="right" w:pos="902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81D" w:rsidRDefault="0010281D">
      <w:r>
        <w:separator/>
      </w:r>
    </w:p>
  </w:footnote>
  <w:footnote w:type="continuationSeparator" w:id="0">
    <w:p w:rsidR="0010281D" w:rsidRDefault="001028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3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709"/>
      <w:gridCol w:w="5711"/>
      <w:gridCol w:w="3003"/>
    </w:tblGrid>
    <w:tr w:rsidR="000C0032" w:rsidRPr="00105828">
      <w:trPr>
        <w:cantSplit/>
        <w:trHeight w:hRule="exact" w:val="668"/>
      </w:trPr>
      <w:tc>
        <w:tcPr>
          <w:tcW w:w="709" w:type="dxa"/>
          <w:tcBorders>
            <w:bottom w:val="single" w:sz="6" w:space="0" w:color="auto"/>
          </w:tcBorders>
        </w:tcPr>
        <w:p w:rsidR="000C0032" w:rsidRDefault="000C0032" w:rsidP="00ED67FE">
          <w:r>
            <w:rPr>
              <w:noProof/>
            </w:rPr>
            <w:drawing>
              <wp:inline distT="0" distB="0" distL="0" distR="0">
                <wp:extent cx="353695" cy="353695"/>
                <wp:effectExtent l="19050" t="0" r="8255" b="0"/>
                <wp:docPr id="18" name="图片 18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369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11" w:type="dxa"/>
          <w:tcBorders>
            <w:bottom w:val="single" w:sz="6" w:space="0" w:color="auto"/>
          </w:tcBorders>
          <w:vAlign w:val="bottom"/>
        </w:tcPr>
        <w:p w:rsidR="000C0032" w:rsidRDefault="000C0032" w:rsidP="004725E7">
          <w:pPr>
            <w:pStyle w:val="a9"/>
            <w:jc w:val="left"/>
          </w:pPr>
          <w:r>
            <w:fldChar w:fldCharType="begin"/>
          </w:r>
          <w:r>
            <w:instrText xml:space="preserve"> REF </w:instrText>
          </w:r>
          <w:r>
            <w:instrText>文档名称</w:instrText>
          </w:r>
          <w:r>
            <w:instrText xml:space="preserve"> \h  \* MERGEFORMAT </w:instrText>
          </w:r>
          <w:r>
            <w:fldChar w:fldCharType="separate"/>
          </w:r>
          <w:r>
            <w:rPr>
              <w:rFonts w:hint="eastAsia"/>
            </w:rPr>
            <w:t>SOC</w:t>
          </w:r>
          <w:r>
            <w:rPr>
              <w:rFonts w:hint="eastAsia"/>
            </w:rPr>
            <w:t>监控算法</w:t>
          </w:r>
          <w:r>
            <w:rPr>
              <w:rFonts w:hint="eastAsia"/>
            </w:rPr>
            <w:t xml:space="preserve">CBB </w:t>
          </w:r>
          <w:r w:rsidRPr="00C92986">
            <w:rPr>
              <w:rFonts w:hint="eastAsia"/>
            </w:rPr>
            <w:t>设计规格</w:t>
          </w:r>
          <w:r>
            <w:fldChar w:fldCharType="end"/>
          </w:r>
        </w:p>
      </w:tc>
      <w:tc>
        <w:tcPr>
          <w:tcW w:w="3003" w:type="dxa"/>
          <w:tcBorders>
            <w:bottom w:val="single" w:sz="6" w:space="0" w:color="auto"/>
          </w:tcBorders>
          <w:vAlign w:val="bottom"/>
        </w:tcPr>
        <w:p w:rsidR="000C0032" w:rsidRDefault="000C0032" w:rsidP="00ED67FE">
          <w:pPr>
            <w:pStyle w:val="a9"/>
            <w:jc w:val="right"/>
          </w:pPr>
        </w:p>
        <w:p w:rsidR="000C0032" w:rsidRDefault="000C0032" w:rsidP="00ED67FE">
          <w:pPr>
            <w:pStyle w:val="a9"/>
            <w:jc w:val="right"/>
          </w:pPr>
          <w:r>
            <w:rPr>
              <w:rFonts w:hint="eastAsia"/>
            </w:rPr>
            <w:t>密级</w:t>
          </w:r>
        </w:p>
      </w:tc>
    </w:tr>
  </w:tbl>
  <w:p w:rsidR="000C0032" w:rsidRPr="00105828" w:rsidRDefault="000C0032" w:rsidP="00AB4C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8606C0C"/>
    <w:multiLevelType w:val="singleLevel"/>
    <w:tmpl w:val="C980DB28"/>
    <w:lvl w:ilvl="0">
      <w:start w:val="1"/>
      <w:numFmt w:val="decimal"/>
      <w:pStyle w:val="tabledescription"/>
      <w:lvlText w:val="Table%1 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4" w15:restartNumberingAfterBreak="0">
    <w:nsid w:val="20702614"/>
    <w:multiLevelType w:val="hybridMultilevel"/>
    <w:tmpl w:val="85B640A8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5" w15:restartNumberingAfterBreak="0">
    <w:nsid w:val="27C900E4"/>
    <w:multiLevelType w:val="multilevel"/>
    <w:tmpl w:val="1D826272"/>
    <w:lvl w:ilvl="0">
      <w:start w:val="1"/>
      <w:numFmt w:val="decimal"/>
      <w:lvlText w:val="%1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num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num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num" w:pos="400"/>
        </w:tabs>
        <w:ind w:left="2177" w:hanging="397"/>
      </w:pPr>
      <w:rPr>
        <w:rFonts w:hint="eastAsia"/>
      </w:rPr>
    </w:lvl>
  </w:abstractNum>
  <w:abstractNum w:abstractNumId="6" w15:restartNumberingAfterBreak="0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33BA1F30"/>
    <w:multiLevelType w:val="hybridMultilevel"/>
    <w:tmpl w:val="5B728B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1C973A7"/>
    <w:multiLevelType w:val="hybridMultilevel"/>
    <w:tmpl w:val="FE2CA48E"/>
    <w:lvl w:ilvl="0" w:tplc="9812996E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91CE270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CD403D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F4C8D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76E473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15447C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E54158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286113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45E688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2FE570A"/>
    <w:multiLevelType w:val="multilevel"/>
    <w:tmpl w:val="EC029A3A"/>
    <w:lvl w:ilvl="0">
      <w:start w:val="1"/>
      <w:numFmt w:val="decimal"/>
      <w:suff w:val="nothing"/>
      <w:lvlText w:val="%1  "/>
      <w:lvlJc w:val="left"/>
      <w:pPr>
        <w:ind w:left="85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85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85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85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984"/>
        </w:tabs>
        <w:ind w:left="198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Figure图 %8"/>
      <w:lvlJc w:val="center"/>
      <w:pPr>
        <w:ind w:left="85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Table表%9"/>
      <w:lvlJc w:val="center"/>
      <w:pPr>
        <w:ind w:left="4253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475554A2"/>
    <w:multiLevelType w:val="multilevel"/>
    <w:tmpl w:val="9EE418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626332FF"/>
    <w:multiLevelType w:val="multilevel"/>
    <w:tmpl w:val="25243DA4"/>
    <w:lvl w:ilvl="0">
      <w:start w:val="1"/>
      <w:numFmt w:val="decimal"/>
      <w:pStyle w:val="1"/>
      <w:suff w:val="nothing"/>
      <w:lvlText w:val="%1 "/>
      <w:lvlJc w:val="left"/>
      <w:pPr>
        <w:ind w:left="2127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3"/>
      <w:numFmt w:val="decimal"/>
      <w:pStyle w:val="2"/>
      <w:suff w:val="nothing"/>
      <w:lvlText w:val="%1.%2 "/>
      <w:lvlJc w:val="left"/>
      <w:pPr>
        <w:ind w:left="567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992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3"/>
      <w:numFmt w:val="decimal"/>
      <w:pStyle w:val="a3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Arial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a4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annota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2" w15:restartNumberingAfterBreak="0">
    <w:nsid w:val="65E13960"/>
    <w:multiLevelType w:val="hybridMultilevel"/>
    <w:tmpl w:val="0010B47C"/>
    <w:lvl w:ilvl="0" w:tplc="6C94FC4E">
      <w:start w:val="1"/>
      <w:numFmt w:val="bullet"/>
      <w:pStyle w:val="ItemList0"/>
      <w:lvlText w:val=""/>
      <w:lvlJc w:val="left"/>
      <w:pPr>
        <w:tabs>
          <w:tab w:val="num" w:pos="510"/>
        </w:tabs>
        <w:ind w:left="510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D1E60CDE" w:tentative="1">
      <w:start w:val="1"/>
      <w:numFmt w:val="bullet"/>
      <w:lvlText w:val=""/>
      <w:lvlJc w:val="left"/>
      <w:pPr>
        <w:tabs>
          <w:tab w:val="num" w:pos="-294"/>
        </w:tabs>
        <w:ind w:left="-294" w:hanging="420"/>
      </w:pPr>
      <w:rPr>
        <w:rFonts w:ascii="Wingdings" w:hAnsi="Wingdings" w:hint="default"/>
      </w:rPr>
    </w:lvl>
    <w:lvl w:ilvl="2" w:tplc="0EF06B70" w:tentative="1">
      <w:start w:val="1"/>
      <w:numFmt w:val="bullet"/>
      <w:lvlText w:val=""/>
      <w:lvlJc w:val="left"/>
      <w:pPr>
        <w:tabs>
          <w:tab w:val="num" w:pos="126"/>
        </w:tabs>
        <w:ind w:left="126" w:hanging="420"/>
      </w:pPr>
      <w:rPr>
        <w:rFonts w:ascii="Wingdings" w:hAnsi="Wingdings" w:hint="default"/>
      </w:rPr>
    </w:lvl>
    <w:lvl w:ilvl="3" w:tplc="0256DEE8" w:tentative="1">
      <w:start w:val="1"/>
      <w:numFmt w:val="bullet"/>
      <w:lvlText w:val=""/>
      <w:lvlJc w:val="left"/>
      <w:pPr>
        <w:tabs>
          <w:tab w:val="num" w:pos="546"/>
        </w:tabs>
        <w:ind w:left="546" w:hanging="420"/>
      </w:pPr>
      <w:rPr>
        <w:rFonts w:ascii="Wingdings" w:hAnsi="Wingdings" w:hint="default"/>
      </w:rPr>
    </w:lvl>
    <w:lvl w:ilvl="4" w:tplc="EEC0DB78" w:tentative="1">
      <w:start w:val="1"/>
      <w:numFmt w:val="bullet"/>
      <w:lvlText w:val=""/>
      <w:lvlJc w:val="left"/>
      <w:pPr>
        <w:tabs>
          <w:tab w:val="num" w:pos="966"/>
        </w:tabs>
        <w:ind w:left="966" w:hanging="420"/>
      </w:pPr>
      <w:rPr>
        <w:rFonts w:ascii="Wingdings" w:hAnsi="Wingdings" w:hint="default"/>
      </w:rPr>
    </w:lvl>
    <w:lvl w:ilvl="5" w:tplc="2FC638D2" w:tentative="1">
      <w:start w:val="1"/>
      <w:numFmt w:val="bullet"/>
      <w:lvlText w:val=""/>
      <w:lvlJc w:val="left"/>
      <w:pPr>
        <w:tabs>
          <w:tab w:val="num" w:pos="1386"/>
        </w:tabs>
        <w:ind w:left="1386" w:hanging="420"/>
      </w:pPr>
      <w:rPr>
        <w:rFonts w:ascii="Wingdings" w:hAnsi="Wingdings" w:hint="default"/>
      </w:rPr>
    </w:lvl>
    <w:lvl w:ilvl="6" w:tplc="4A6A50A0" w:tentative="1">
      <w:start w:val="1"/>
      <w:numFmt w:val="bullet"/>
      <w:lvlText w:val=""/>
      <w:lvlJc w:val="left"/>
      <w:pPr>
        <w:tabs>
          <w:tab w:val="num" w:pos="1806"/>
        </w:tabs>
        <w:ind w:left="1806" w:hanging="420"/>
      </w:pPr>
      <w:rPr>
        <w:rFonts w:ascii="Wingdings" w:hAnsi="Wingdings" w:hint="default"/>
      </w:rPr>
    </w:lvl>
    <w:lvl w:ilvl="7" w:tplc="6B5046BA" w:tentative="1">
      <w:start w:val="1"/>
      <w:numFmt w:val="bullet"/>
      <w:lvlText w:val=""/>
      <w:lvlJc w:val="left"/>
      <w:pPr>
        <w:tabs>
          <w:tab w:val="num" w:pos="2226"/>
        </w:tabs>
        <w:ind w:left="2226" w:hanging="420"/>
      </w:pPr>
      <w:rPr>
        <w:rFonts w:ascii="Wingdings" w:hAnsi="Wingdings" w:hint="default"/>
      </w:rPr>
    </w:lvl>
    <w:lvl w:ilvl="8" w:tplc="A5845700" w:tentative="1">
      <w:start w:val="1"/>
      <w:numFmt w:val="bullet"/>
      <w:lvlText w:val=""/>
      <w:lvlJc w:val="left"/>
      <w:pPr>
        <w:tabs>
          <w:tab w:val="num" w:pos="2646"/>
        </w:tabs>
        <w:ind w:left="2646" w:hanging="420"/>
      </w:pPr>
      <w:rPr>
        <w:rFonts w:ascii="Wingdings" w:hAnsi="Wingdings" w:hint="default"/>
      </w:rPr>
    </w:lvl>
  </w:abstractNum>
  <w:abstractNum w:abstractNumId="13" w15:restartNumberingAfterBreak="0">
    <w:nsid w:val="690A6AE0"/>
    <w:multiLevelType w:val="hybridMultilevel"/>
    <w:tmpl w:val="0DB2C8F2"/>
    <w:lvl w:ilvl="0" w:tplc="A22047F4">
      <w:start w:val="1"/>
      <w:numFmt w:val="decimal"/>
      <w:pStyle w:val="FigureDescription"/>
      <w:lvlText w:val="图%1 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 w:tplc="04090019">
      <w:start w:val="4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C0016D2"/>
    <w:multiLevelType w:val="hybridMultilevel"/>
    <w:tmpl w:val="BCFA64FA"/>
    <w:lvl w:ilvl="0" w:tplc="49BC3BBE">
      <w:start w:val="1"/>
      <w:numFmt w:val="decimal"/>
      <w:pStyle w:val="TableDescription0"/>
      <w:lvlText w:val="表%1 "/>
      <w:lvlJc w:val="left"/>
      <w:pPr>
        <w:tabs>
          <w:tab w:val="num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  <w:lang w:val="en-US"/>
      </w:rPr>
    </w:lvl>
    <w:lvl w:ilvl="1" w:tplc="3EA4A8B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96F08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A4A099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248991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A70613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B803F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BF141CE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93861DC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E836095"/>
    <w:multiLevelType w:val="singleLevel"/>
    <w:tmpl w:val="3DF69B18"/>
    <w:lvl w:ilvl="0">
      <w:start w:val="1"/>
      <w:numFmt w:val="decimal"/>
      <w:pStyle w:val="ReferenceList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6" w15:restartNumberingAfterBreak="0">
    <w:nsid w:val="77EB321A"/>
    <w:multiLevelType w:val="singleLevel"/>
    <w:tmpl w:val="ECC6E5C8"/>
    <w:lvl w:ilvl="0">
      <w:start w:val="1"/>
      <w:numFmt w:val="decimal"/>
      <w:pStyle w:val="figuredescription0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17" w15:restartNumberingAfterBreak="0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2"/>
  </w:num>
  <w:num w:numId="5">
    <w:abstractNumId w:val="3"/>
  </w:num>
  <w:num w:numId="6">
    <w:abstractNumId w:val="16"/>
  </w:num>
  <w:num w:numId="7">
    <w:abstractNumId w:val="1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2"/>
  </w:num>
  <w:num w:numId="11">
    <w:abstractNumId w:val="13"/>
  </w:num>
  <w:num w:numId="12">
    <w:abstractNumId w:val="15"/>
  </w:num>
  <w:num w:numId="13">
    <w:abstractNumId w:val="14"/>
  </w:num>
  <w:num w:numId="14">
    <w:abstractNumId w:val="5"/>
  </w:num>
  <w:num w:numId="15">
    <w:abstractNumId w:val="7"/>
  </w:num>
  <w:num w:numId="16">
    <w:abstractNumId w:val="8"/>
  </w:num>
  <w:num w:numId="17">
    <w:abstractNumId w:val="4"/>
  </w:num>
  <w:num w:numId="18">
    <w:abstractNumId w:val="11"/>
  </w:num>
  <w:num w:numId="19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28"/>
    <w:rsid w:val="0000054E"/>
    <w:rsid w:val="00000E0E"/>
    <w:rsid w:val="00001563"/>
    <w:rsid w:val="0000214D"/>
    <w:rsid w:val="00002359"/>
    <w:rsid w:val="00002E2A"/>
    <w:rsid w:val="00003162"/>
    <w:rsid w:val="0000318B"/>
    <w:rsid w:val="000049E3"/>
    <w:rsid w:val="00005011"/>
    <w:rsid w:val="00005959"/>
    <w:rsid w:val="00006294"/>
    <w:rsid w:val="00006489"/>
    <w:rsid w:val="00007174"/>
    <w:rsid w:val="000073CD"/>
    <w:rsid w:val="00007EC2"/>
    <w:rsid w:val="0001065B"/>
    <w:rsid w:val="00010759"/>
    <w:rsid w:val="00011BA2"/>
    <w:rsid w:val="00012A00"/>
    <w:rsid w:val="00012CB6"/>
    <w:rsid w:val="00012DEA"/>
    <w:rsid w:val="00012E39"/>
    <w:rsid w:val="00012E48"/>
    <w:rsid w:val="0001417B"/>
    <w:rsid w:val="0001471C"/>
    <w:rsid w:val="00016768"/>
    <w:rsid w:val="00016E2E"/>
    <w:rsid w:val="00017075"/>
    <w:rsid w:val="00017757"/>
    <w:rsid w:val="000177DF"/>
    <w:rsid w:val="00017862"/>
    <w:rsid w:val="00017F15"/>
    <w:rsid w:val="000205C2"/>
    <w:rsid w:val="000207DE"/>
    <w:rsid w:val="00021C79"/>
    <w:rsid w:val="00022094"/>
    <w:rsid w:val="0002262F"/>
    <w:rsid w:val="0002346E"/>
    <w:rsid w:val="00023794"/>
    <w:rsid w:val="00023C7F"/>
    <w:rsid w:val="00023CB9"/>
    <w:rsid w:val="000241C6"/>
    <w:rsid w:val="00024219"/>
    <w:rsid w:val="000244CE"/>
    <w:rsid w:val="00025333"/>
    <w:rsid w:val="00025FCF"/>
    <w:rsid w:val="000265FF"/>
    <w:rsid w:val="00026F8D"/>
    <w:rsid w:val="000274F3"/>
    <w:rsid w:val="0002783E"/>
    <w:rsid w:val="000279B7"/>
    <w:rsid w:val="00030127"/>
    <w:rsid w:val="00030816"/>
    <w:rsid w:val="00030AAE"/>
    <w:rsid w:val="000310D1"/>
    <w:rsid w:val="0003157F"/>
    <w:rsid w:val="000320C2"/>
    <w:rsid w:val="00032481"/>
    <w:rsid w:val="0003249A"/>
    <w:rsid w:val="0003283A"/>
    <w:rsid w:val="00032A4E"/>
    <w:rsid w:val="000334BC"/>
    <w:rsid w:val="000335EE"/>
    <w:rsid w:val="000344A6"/>
    <w:rsid w:val="00034725"/>
    <w:rsid w:val="00035F5A"/>
    <w:rsid w:val="00035F8A"/>
    <w:rsid w:val="0003641F"/>
    <w:rsid w:val="00036865"/>
    <w:rsid w:val="0003690E"/>
    <w:rsid w:val="000369B1"/>
    <w:rsid w:val="000370D1"/>
    <w:rsid w:val="000371E5"/>
    <w:rsid w:val="00037857"/>
    <w:rsid w:val="00037D4F"/>
    <w:rsid w:val="00040145"/>
    <w:rsid w:val="00041374"/>
    <w:rsid w:val="0004154D"/>
    <w:rsid w:val="00041B0F"/>
    <w:rsid w:val="0004207F"/>
    <w:rsid w:val="00042297"/>
    <w:rsid w:val="000426BA"/>
    <w:rsid w:val="0004305B"/>
    <w:rsid w:val="0004329C"/>
    <w:rsid w:val="00043533"/>
    <w:rsid w:val="00043954"/>
    <w:rsid w:val="000441CC"/>
    <w:rsid w:val="0004469B"/>
    <w:rsid w:val="00044FDE"/>
    <w:rsid w:val="0004543A"/>
    <w:rsid w:val="00045B83"/>
    <w:rsid w:val="00045D27"/>
    <w:rsid w:val="00046B17"/>
    <w:rsid w:val="00046E4D"/>
    <w:rsid w:val="00047071"/>
    <w:rsid w:val="000470DD"/>
    <w:rsid w:val="00047354"/>
    <w:rsid w:val="00047474"/>
    <w:rsid w:val="0004787B"/>
    <w:rsid w:val="00047ADE"/>
    <w:rsid w:val="00047B3D"/>
    <w:rsid w:val="00047E1E"/>
    <w:rsid w:val="00051064"/>
    <w:rsid w:val="00051757"/>
    <w:rsid w:val="000528A3"/>
    <w:rsid w:val="00054123"/>
    <w:rsid w:val="00054B99"/>
    <w:rsid w:val="00054BED"/>
    <w:rsid w:val="00054E74"/>
    <w:rsid w:val="00054F87"/>
    <w:rsid w:val="0005525E"/>
    <w:rsid w:val="00055539"/>
    <w:rsid w:val="0005566A"/>
    <w:rsid w:val="00055724"/>
    <w:rsid w:val="00055789"/>
    <w:rsid w:val="00055B4C"/>
    <w:rsid w:val="00055C16"/>
    <w:rsid w:val="00055F18"/>
    <w:rsid w:val="00055F82"/>
    <w:rsid w:val="000560C9"/>
    <w:rsid w:val="000564D0"/>
    <w:rsid w:val="00056DB5"/>
    <w:rsid w:val="000570CD"/>
    <w:rsid w:val="00057AD0"/>
    <w:rsid w:val="0006054F"/>
    <w:rsid w:val="00061756"/>
    <w:rsid w:val="00061C40"/>
    <w:rsid w:val="00061E1D"/>
    <w:rsid w:val="00061F79"/>
    <w:rsid w:val="000631CA"/>
    <w:rsid w:val="000632FE"/>
    <w:rsid w:val="00063482"/>
    <w:rsid w:val="00063BAE"/>
    <w:rsid w:val="00063E51"/>
    <w:rsid w:val="00064407"/>
    <w:rsid w:val="00064B3A"/>
    <w:rsid w:val="00064CBA"/>
    <w:rsid w:val="00064D70"/>
    <w:rsid w:val="0006559B"/>
    <w:rsid w:val="000657C1"/>
    <w:rsid w:val="000660F7"/>
    <w:rsid w:val="0006621B"/>
    <w:rsid w:val="00066892"/>
    <w:rsid w:val="0006730F"/>
    <w:rsid w:val="00067DB6"/>
    <w:rsid w:val="00070EFE"/>
    <w:rsid w:val="0007109C"/>
    <w:rsid w:val="00071186"/>
    <w:rsid w:val="0007286D"/>
    <w:rsid w:val="000733AB"/>
    <w:rsid w:val="00074C74"/>
    <w:rsid w:val="00074E0C"/>
    <w:rsid w:val="0007577E"/>
    <w:rsid w:val="00075987"/>
    <w:rsid w:val="00075B58"/>
    <w:rsid w:val="000761FD"/>
    <w:rsid w:val="00076802"/>
    <w:rsid w:val="00076A0C"/>
    <w:rsid w:val="00080084"/>
    <w:rsid w:val="00080371"/>
    <w:rsid w:val="000806A2"/>
    <w:rsid w:val="00080EF3"/>
    <w:rsid w:val="000818DF"/>
    <w:rsid w:val="00082082"/>
    <w:rsid w:val="0008240B"/>
    <w:rsid w:val="00082857"/>
    <w:rsid w:val="0008357A"/>
    <w:rsid w:val="000836C8"/>
    <w:rsid w:val="00083B7E"/>
    <w:rsid w:val="00083EC9"/>
    <w:rsid w:val="00083F98"/>
    <w:rsid w:val="00084951"/>
    <w:rsid w:val="00084CF3"/>
    <w:rsid w:val="00084DA0"/>
    <w:rsid w:val="00085113"/>
    <w:rsid w:val="00085402"/>
    <w:rsid w:val="0008595B"/>
    <w:rsid w:val="00086028"/>
    <w:rsid w:val="00086229"/>
    <w:rsid w:val="000871D9"/>
    <w:rsid w:val="00090130"/>
    <w:rsid w:val="000908EF"/>
    <w:rsid w:val="00090AA9"/>
    <w:rsid w:val="00090EF2"/>
    <w:rsid w:val="00091B49"/>
    <w:rsid w:val="00092889"/>
    <w:rsid w:val="00092BD6"/>
    <w:rsid w:val="00092D9C"/>
    <w:rsid w:val="00093889"/>
    <w:rsid w:val="00094B59"/>
    <w:rsid w:val="0009507C"/>
    <w:rsid w:val="00095594"/>
    <w:rsid w:val="00095EC4"/>
    <w:rsid w:val="00095F58"/>
    <w:rsid w:val="00096295"/>
    <w:rsid w:val="000965B4"/>
    <w:rsid w:val="000967BF"/>
    <w:rsid w:val="00096A06"/>
    <w:rsid w:val="00097466"/>
    <w:rsid w:val="0009766C"/>
    <w:rsid w:val="00097F38"/>
    <w:rsid w:val="000A013A"/>
    <w:rsid w:val="000A0670"/>
    <w:rsid w:val="000A09FD"/>
    <w:rsid w:val="000A0AB4"/>
    <w:rsid w:val="000A0C1D"/>
    <w:rsid w:val="000A2489"/>
    <w:rsid w:val="000A29DE"/>
    <w:rsid w:val="000A2E57"/>
    <w:rsid w:val="000A3510"/>
    <w:rsid w:val="000A3701"/>
    <w:rsid w:val="000A393A"/>
    <w:rsid w:val="000A3AA8"/>
    <w:rsid w:val="000A43D6"/>
    <w:rsid w:val="000A48EB"/>
    <w:rsid w:val="000A4B01"/>
    <w:rsid w:val="000A5502"/>
    <w:rsid w:val="000A56FD"/>
    <w:rsid w:val="000A589D"/>
    <w:rsid w:val="000A5A63"/>
    <w:rsid w:val="000A60ED"/>
    <w:rsid w:val="000A6573"/>
    <w:rsid w:val="000A7ED5"/>
    <w:rsid w:val="000B0DD3"/>
    <w:rsid w:val="000B176C"/>
    <w:rsid w:val="000B2075"/>
    <w:rsid w:val="000B280A"/>
    <w:rsid w:val="000B3249"/>
    <w:rsid w:val="000B32C7"/>
    <w:rsid w:val="000B36CD"/>
    <w:rsid w:val="000B384C"/>
    <w:rsid w:val="000B3D35"/>
    <w:rsid w:val="000B3EED"/>
    <w:rsid w:val="000B4CCC"/>
    <w:rsid w:val="000B4E74"/>
    <w:rsid w:val="000B4F6E"/>
    <w:rsid w:val="000B54AA"/>
    <w:rsid w:val="000B5911"/>
    <w:rsid w:val="000B648A"/>
    <w:rsid w:val="000B67F2"/>
    <w:rsid w:val="000B6CB1"/>
    <w:rsid w:val="000B6D5C"/>
    <w:rsid w:val="000B6DCD"/>
    <w:rsid w:val="000B7314"/>
    <w:rsid w:val="000C0032"/>
    <w:rsid w:val="000C014C"/>
    <w:rsid w:val="000C052C"/>
    <w:rsid w:val="000C164C"/>
    <w:rsid w:val="000C17D3"/>
    <w:rsid w:val="000C30B8"/>
    <w:rsid w:val="000C36B5"/>
    <w:rsid w:val="000C4764"/>
    <w:rsid w:val="000C4AAD"/>
    <w:rsid w:val="000C5558"/>
    <w:rsid w:val="000C58EC"/>
    <w:rsid w:val="000C5B96"/>
    <w:rsid w:val="000C62F1"/>
    <w:rsid w:val="000C6AED"/>
    <w:rsid w:val="000C6F4A"/>
    <w:rsid w:val="000C6FE9"/>
    <w:rsid w:val="000C73C4"/>
    <w:rsid w:val="000D0ACC"/>
    <w:rsid w:val="000D0E0E"/>
    <w:rsid w:val="000D11F3"/>
    <w:rsid w:val="000D1A2A"/>
    <w:rsid w:val="000D2B81"/>
    <w:rsid w:val="000D353A"/>
    <w:rsid w:val="000D3674"/>
    <w:rsid w:val="000D38C3"/>
    <w:rsid w:val="000D4284"/>
    <w:rsid w:val="000D5855"/>
    <w:rsid w:val="000D714F"/>
    <w:rsid w:val="000D78E7"/>
    <w:rsid w:val="000D7EED"/>
    <w:rsid w:val="000E0070"/>
    <w:rsid w:val="000E017E"/>
    <w:rsid w:val="000E088C"/>
    <w:rsid w:val="000E0B28"/>
    <w:rsid w:val="000E0C0C"/>
    <w:rsid w:val="000E1133"/>
    <w:rsid w:val="000E15A7"/>
    <w:rsid w:val="000E172F"/>
    <w:rsid w:val="000E1A43"/>
    <w:rsid w:val="000E20B2"/>
    <w:rsid w:val="000E2212"/>
    <w:rsid w:val="000E32E2"/>
    <w:rsid w:val="000E3341"/>
    <w:rsid w:val="000E3350"/>
    <w:rsid w:val="000E33D7"/>
    <w:rsid w:val="000E3CB5"/>
    <w:rsid w:val="000E4ED2"/>
    <w:rsid w:val="000E5F2B"/>
    <w:rsid w:val="000E6516"/>
    <w:rsid w:val="000E6552"/>
    <w:rsid w:val="000E65FF"/>
    <w:rsid w:val="000E6C45"/>
    <w:rsid w:val="000E6CA0"/>
    <w:rsid w:val="000E6CF4"/>
    <w:rsid w:val="000E73C6"/>
    <w:rsid w:val="000E74ED"/>
    <w:rsid w:val="000E7537"/>
    <w:rsid w:val="000E7C2A"/>
    <w:rsid w:val="000E7E6E"/>
    <w:rsid w:val="000F045A"/>
    <w:rsid w:val="000F0535"/>
    <w:rsid w:val="000F0F13"/>
    <w:rsid w:val="000F12C7"/>
    <w:rsid w:val="000F13A9"/>
    <w:rsid w:val="000F1DF7"/>
    <w:rsid w:val="000F242B"/>
    <w:rsid w:val="000F315B"/>
    <w:rsid w:val="000F344E"/>
    <w:rsid w:val="000F37F4"/>
    <w:rsid w:val="000F3EE9"/>
    <w:rsid w:val="000F4355"/>
    <w:rsid w:val="000F436C"/>
    <w:rsid w:val="000F4950"/>
    <w:rsid w:val="000F5859"/>
    <w:rsid w:val="000F5BC4"/>
    <w:rsid w:val="000F5F21"/>
    <w:rsid w:val="000F5F42"/>
    <w:rsid w:val="000F628C"/>
    <w:rsid w:val="000F78BB"/>
    <w:rsid w:val="000F7B7C"/>
    <w:rsid w:val="0010085C"/>
    <w:rsid w:val="00100E72"/>
    <w:rsid w:val="00100F50"/>
    <w:rsid w:val="0010136E"/>
    <w:rsid w:val="001014F7"/>
    <w:rsid w:val="0010281D"/>
    <w:rsid w:val="00103177"/>
    <w:rsid w:val="00103A05"/>
    <w:rsid w:val="00103A0D"/>
    <w:rsid w:val="0010429B"/>
    <w:rsid w:val="001042DC"/>
    <w:rsid w:val="0010451A"/>
    <w:rsid w:val="001045FE"/>
    <w:rsid w:val="00105423"/>
    <w:rsid w:val="00105828"/>
    <w:rsid w:val="001060EB"/>
    <w:rsid w:val="00106E16"/>
    <w:rsid w:val="001070A9"/>
    <w:rsid w:val="0010756C"/>
    <w:rsid w:val="00107634"/>
    <w:rsid w:val="0010765F"/>
    <w:rsid w:val="00107729"/>
    <w:rsid w:val="00107C29"/>
    <w:rsid w:val="00110024"/>
    <w:rsid w:val="00110242"/>
    <w:rsid w:val="00110C73"/>
    <w:rsid w:val="00110CE7"/>
    <w:rsid w:val="0011203A"/>
    <w:rsid w:val="001123FD"/>
    <w:rsid w:val="00112555"/>
    <w:rsid w:val="001135B8"/>
    <w:rsid w:val="00113670"/>
    <w:rsid w:val="0011370D"/>
    <w:rsid w:val="00113B31"/>
    <w:rsid w:val="0011408F"/>
    <w:rsid w:val="00114EC2"/>
    <w:rsid w:val="0011563B"/>
    <w:rsid w:val="00115682"/>
    <w:rsid w:val="00115CC9"/>
    <w:rsid w:val="0011615D"/>
    <w:rsid w:val="00116910"/>
    <w:rsid w:val="00116A1F"/>
    <w:rsid w:val="00116A5B"/>
    <w:rsid w:val="00117A69"/>
    <w:rsid w:val="00117EC3"/>
    <w:rsid w:val="001203A2"/>
    <w:rsid w:val="001210A8"/>
    <w:rsid w:val="00121B15"/>
    <w:rsid w:val="0012263C"/>
    <w:rsid w:val="0012294C"/>
    <w:rsid w:val="001229A5"/>
    <w:rsid w:val="00122F77"/>
    <w:rsid w:val="00123F1E"/>
    <w:rsid w:val="00123FC4"/>
    <w:rsid w:val="00124762"/>
    <w:rsid w:val="00124D88"/>
    <w:rsid w:val="00124E4C"/>
    <w:rsid w:val="0012508A"/>
    <w:rsid w:val="001254A3"/>
    <w:rsid w:val="00125806"/>
    <w:rsid w:val="001266A6"/>
    <w:rsid w:val="001266C2"/>
    <w:rsid w:val="0012684B"/>
    <w:rsid w:val="00126BC1"/>
    <w:rsid w:val="00127BAE"/>
    <w:rsid w:val="00130195"/>
    <w:rsid w:val="001301EF"/>
    <w:rsid w:val="0013087F"/>
    <w:rsid w:val="00130905"/>
    <w:rsid w:val="00130E42"/>
    <w:rsid w:val="001319C8"/>
    <w:rsid w:val="00131A48"/>
    <w:rsid w:val="00131F34"/>
    <w:rsid w:val="00132358"/>
    <w:rsid w:val="00132D32"/>
    <w:rsid w:val="00132E4D"/>
    <w:rsid w:val="0013443E"/>
    <w:rsid w:val="00134AA2"/>
    <w:rsid w:val="0013517B"/>
    <w:rsid w:val="001352DA"/>
    <w:rsid w:val="00135A0E"/>
    <w:rsid w:val="001376AF"/>
    <w:rsid w:val="001376CC"/>
    <w:rsid w:val="00137829"/>
    <w:rsid w:val="00140A73"/>
    <w:rsid w:val="00141757"/>
    <w:rsid w:val="00141BFD"/>
    <w:rsid w:val="0014284C"/>
    <w:rsid w:val="00143B51"/>
    <w:rsid w:val="00143FDB"/>
    <w:rsid w:val="0014411D"/>
    <w:rsid w:val="00144147"/>
    <w:rsid w:val="00144C5B"/>
    <w:rsid w:val="00144DA3"/>
    <w:rsid w:val="00144E64"/>
    <w:rsid w:val="001450D6"/>
    <w:rsid w:val="001456E3"/>
    <w:rsid w:val="001458F8"/>
    <w:rsid w:val="00145DD6"/>
    <w:rsid w:val="00145F1B"/>
    <w:rsid w:val="00146908"/>
    <w:rsid w:val="00147F11"/>
    <w:rsid w:val="00147F16"/>
    <w:rsid w:val="00151E19"/>
    <w:rsid w:val="001522FA"/>
    <w:rsid w:val="00152EC0"/>
    <w:rsid w:val="00153309"/>
    <w:rsid w:val="0015398A"/>
    <w:rsid w:val="00153A29"/>
    <w:rsid w:val="00154AD7"/>
    <w:rsid w:val="00154E19"/>
    <w:rsid w:val="00155004"/>
    <w:rsid w:val="00155197"/>
    <w:rsid w:val="0015653F"/>
    <w:rsid w:val="0015672A"/>
    <w:rsid w:val="00156C98"/>
    <w:rsid w:val="00156D37"/>
    <w:rsid w:val="00157C8C"/>
    <w:rsid w:val="00160499"/>
    <w:rsid w:val="00160FA1"/>
    <w:rsid w:val="001629B0"/>
    <w:rsid w:val="00163446"/>
    <w:rsid w:val="0016366D"/>
    <w:rsid w:val="001638B9"/>
    <w:rsid w:val="00164252"/>
    <w:rsid w:val="0016470E"/>
    <w:rsid w:val="00164E86"/>
    <w:rsid w:val="0016500E"/>
    <w:rsid w:val="001653F4"/>
    <w:rsid w:val="0016555B"/>
    <w:rsid w:val="001655B9"/>
    <w:rsid w:val="00165A7C"/>
    <w:rsid w:val="00166091"/>
    <w:rsid w:val="001663A4"/>
    <w:rsid w:val="00166687"/>
    <w:rsid w:val="001703F3"/>
    <w:rsid w:val="001709DD"/>
    <w:rsid w:val="0017145F"/>
    <w:rsid w:val="00171C4B"/>
    <w:rsid w:val="001723E1"/>
    <w:rsid w:val="00172BEF"/>
    <w:rsid w:val="001731DB"/>
    <w:rsid w:val="00173259"/>
    <w:rsid w:val="00174621"/>
    <w:rsid w:val="0017469F"/>
    <w:rsid w:val="00174EF0"/>
    <w:rsid w:val="0017516F"/>
    <w:rsid w:val="001751F3"/>
    <w:rsid w:val="001769D2"/>
    <w:rsid w:val="00177657"/>
    <w:rsid w:val="00177A76"/>
    <w:rsid w:val="00177CC1"/>
    <w:rsid w:val="00177EF5"/>
    <w:rsid w:val="00177FE8"/>
    <w:rsid w:val="00180532"/>
    <w:rsid w:val="00181CB4"/>
    <w:rsid w:val="00181FB8"/>
    <w:rsid w:val="00182515"/>
    <w:rsid w:val="00182C07"/>
    <w:rsid w:val="001832FE"/>
    <w:rsid w:val="0018529A"/>
    <w:rsid w:val="0018727B"/>
    <w:rsid w:val="00187BB7"/>
    <w:rsid w:val="00187E26"/>
    <w:rsid w:val="00190527"/>
    <w:rsid w:val="001918A7"/>
    <w:rsid w:val="00191908"/>
    <w:rsid w:val="001919DC"/>
    <w:rsid w:val="00191A82"/>
    <w:rsid w:val="00191C34"/>
    <w:rsid w:val="00191C7F"/>
    <w:rsid w:val="00191F33"/>
    <w:rsid w:val="001925BD"/>
    <w:rsid w:val="00192AF4"/>
    <w:rsid w:val="0019351C"/>
    <w:rsid w:val="001947C3"/>
    <w:rsid w:val="001949C0"/>
    <w:rsid w:val="00194B0C"/>
    <w:rsid w:val="00194E16"/>
    <w:rsid w:val="00195804"/>
    <w:rsid w:val="00196BFD"/>
    <w:rsid w:val="00197B81"/>
    <w:rsid w:val="001A0050"/>
    <w:rsid w:val="001A040F"/>
    <w:rsid w:val="001A0D7F"/>
    <w:rsid w:val="001A0F54"/>
    <w:rsid w:val="001A11FB"/>
    <w:rsid w:val="001A15A6"/>
    <w:rsid w:val="001A2734"/>
    <w:rsid w:val="001A2B9A"/>
    <w:rsid w:val="001A300A"/>
    <w:rsid w:val="001A368B"/>
    <w:rsid w:val="001A37C7"/>
    <w:rsid w:val="001A3C84"/>
    <w:rsid w:val="001A4A8C"/>
    <w:rsid w:val="001A4F93"/>
    <w:rsid w:val="001A5255"/>
    <w:rsid w:val="001A626E"/>
    <w:rsid w:val="001A6971"/>
    <w:rsid w:val="001A6B90"/>
    <w:rsid w:val="001A6D50"/>
    <w:rsid w:val="001A6EC2"/>
    <w:rsid w:val="001A6ED6"/>
    <w:rsid w:val="001A716E"/>
    <w:rsid w:val="001A796C"/>
    <w:rsid w:val="001B02E0"/>
    <w:rsid w:val="001B0758"/>
    <w:rsid w:val="001B079A"/>
    <w:rsid w:val="001B16B5"/>
    <w:rsid w:val="001B18C6"/>
    <w:rsid w:val="001B1E90"/>
    <w:rsid w:val="001B29AE"/>
    <w:rsid w:val="001B2C9A"/>
    <w:rsid w:val="001B2CE0"/>
    <w:rsid w:val="001B3004"/>
    <w:rsid w:val="001B30E1"/>
    <w:rsid w:val="001B3182"/>
    <w:rsid w:val="001B37E0"/>
    <w:rsid w:val="001B398D"/>
    <w:rsid w:val="001B4065"/>
    <w:rsid w:val="001B53D9"/>
    <w:rsid w:val="001B54F8"/>
    <w:rsid w:val="001B5535"/>
    <w:rsid w:val="001B5649"/>
    <w:rsid w:val="001B5790"/>
    <w:rsid w:val="001B5DC4"/>
    <w:rsid w:val="001B6BC9"/>
    <w:rsid w:val="001B7BDB"/>
    <w:rsid w:val="001C0345"/>
    <w:rsid w:val="001C1414"/>
    <w:rsid w:val="001C223C"/>
    <w:rsid w:val="001C2438"/>
    <w:rsid w:val="001C2CD2"/>
    <w:rsid w:val="001C3401"/>
    <w:rsid w:val="001C3AAD"/>
    <w:rsid w:val="001C4EC7"/>
    <w:rsid w:val="001D04F9"/>
    <w:rsid w:val="001D09D5"/>
    <w:rsid w:val="001D0CBF"/>
    <w:rsid w:val="001D1341"/>
    <w:rsid w:val="001D1C0D"/>
    <w:rsid w:val="001D238F"/>
    <w:rsid w:val="001D2733"/>
    <w:rsid w:val="001D373F"/>
    <w:rsid w:val="001D3980"/>
    <w:rsid w:val="001D40DF"/>
    <w:rsid w:val="001D4473"/>
    <w:rsid w:val="001D4605"/>
    <w:rsid w:val="001D4635"/>
    <w:rsid w:val="001D4C50"/>
    <w:rsid w:val="001D5F96"/>
    <w:rsid w:val="001D60C1"/>
    <w:rsid w:val="001D625C"/>
    <w:rsid w:val="001D6428"/>
    <w:rsid w:val="001D664D"/>
    <w:rsid w:val="001D6D6D"/>
    <w:rsid w:val="001D6E72"/>
    <w:rsid w:val="001D6F75"/>
    <w:rsid w:val="001E07A0"/>
    <w:rsid w:val="001E0A5A"/>
    <w:rsid w:val="001E0E7A"/>
    <w:rsid w:val="001E1335"/>
    <w:rsid w:val="001E1374"/>
    <w:rsid w:val="001E1AB7"/>
    <w:rsid w:val="001E2391"/>
    <w:rsid w:val="001E2C44"/>
    <w:rsid w:val="001E2CD7"/>
    <w:rsid w:val="001E30C3"/>
    <w:rsid w:val="001E3E3E"/>
    <w:rsid w:val="001E44CF"/>
    <w:rsid w:val="001E4734"/>
    <w:rsid w:val="001E4CDF"/>
    <w:rsid w:val="001E5D57"/>
    <w:rsid w:val="001E5F3E"/>
    <w:rsid w:val="001E6D66"/>
    <w:rsid w:val="001E710B"/>
    <w:rsid w:val="001E764A"/>
    <w:rsid w:val="001E79EA"/>
    <w:rsid w:val="001E7B18"/>
    <w:rsid w:val="001E7EE7"/>
    <w:rsid w:val="001F07D7"/>
    <w:rsid w:val="001F0AE5"/>
    <w:rsid w:val="001F0EB9"/>
    <w:rsid w:val="001F10FD"/>
    <w:rsid w:val="001F1FE4"/>
    <w:rsid w:val="001F2461"/>
    <w:rsid w:val="001F2E18"/>
    <w:rsid w:val="001F361F"/>
    <w:rsid w:val="001F3768"/>
    <w:rsid w:val="001F40EA"/>
    <w:rsid w:val="001F422E"/>
    <w:rsid w:val="001F434D"/>
    <w:rsid w:val="001F5212"/>
    <w:rsid w:val="001F53EF"/>
    <w:rsid w:val="001F5A82"/>
    <w:rsid w:val="001F5B53"/>
    <w:rsid w:val="001F6A39"/>
    <w:rsid w:val="001F773B"/>
    <w:rsid w:val="001F7CB6"/>
    <w:rsid w:val="001F7E86"/>
    <w:rsid w:val="00200268"/>
    <w:rsid w:val="00200532"/>
    <w:rsid w:val="002007F0"/>
    <w:rsid w:val="00200B17"/>
    <w:rsid w:val="00200E13"/>
    <w:rsid w:val="002012AD"/>
    <w:rsid w:val="00201989"/>
    <w:rsid w:val="00201E4D"/>
    <w:rsid w:val="00202AFC"/>
    <w:rsid w:val="00202D09"/>
    <w:rsid w:val="00202FD8"/>
    <w:rsid w:val="0020352B"/>
    <w:rsid w:val="00203A00"/>
    <w:rsid w:val="00204291"/>
    <w:rsid w:val="002042DB"/>
    <w:rsid w:val="00204402"/>
    <w:rsid w:val="00205350"/>
    <w:rsid w:val="002064AB"/>
    <w:rsid w:val="00207399"/>
    <w:rsid w:val="00207AC1"/>
    <w:rsid w:val="00212E7D"/>
    <w:rsid w:val="0021344F"/>
    <w:rsid w:val="002138D4"/>
    <w:rsid w:val="00213A5C"/>
    <w:rsid w:val="002144FD"/>
    <w:rsid w:val="002145BE"/>
    <w:rsid w:val="00214EF0"/>
    <w:rsid w:val="00215E0A"/>
    <w:rsid w:val="00216287"/>
    <w:rsid w:val="002177BA"/>
    <w:rsid w:val="002200B6"/>
    <w:rsid w:val="002205BB"/>
    <w:rsid w:val="0022062E"/>
    <w:rsid w:val="00220C23"/>
    <w:rsid w:val="00221034"/>
    <w:rsid w:val="002213B7"/>
    <w:rsid w:val="002217B9"/>
    <w:rsid w:val="00221C92"/>
    <w:rsid w:val="00222E15"/>
    <w:rsid w:val="00224E8D"/>
    <w:rsid w:val="00224F22"/>
    <w:rsid w:val="00225AF0"/>
    <w:rsid w:val="00225B7B"/>
    <w:rsid w:val="00225C7F"/>
    <w:rsid w:val="00225D22"/>
    <w:rsid w:val="00225E5B"/>
    <w:rsid w:val="00225EAF"/>
    <w:rsid w:val="0022631B"/>
    <w:rsid w:val="00226F79"/>
    <w:rsid w:val="002270CA"/>
    <w:rsid w:val="0022764D"/>
    <w:rsid w:val="00227F7F"/>
    <w:rsid w:val="00230A5A"/>
    <w:rsid w:val="002313BB"/>
    <w:rsid w:val="002313D8"/>
    <w:rsid w:val="002314A7"/>
    <w:rsid w:val="0023161E"/>
    <w:rsid w:val="00231C7A"/>
    <w:rsid w:val="00231E4F"/>
    <w:rsid w:val="002327F9"/>
    <w:rsid w:val="00232B5B"/>
    <w:rsid w:val="00233252"/>
    <w:rsid w:val="00233BF4"/>
    <w:rsid w:val="00234253"/>
    <w:rsid w:val="00234991"/>
    <w:rsid w:val="002349A7"/>
    <w:rsid w:val="00234F35"/>
    <w:rsid w:val="002351C4"/>
    <w:rsid w:val="00235AB3"/>
    <w:rsid w:val="00235C58"/>
    <w:rsid w:val="00236296"/>
    <w:rsid w:val="00236468"/>
    <w:rsid w:val="002364EF"/>
    <w:rsid w:val="00237519"/>
    <w:rsid w:val="00237A37"/>
    <w:rsid w:val="00237C73"/>
    <w:rsid w:val="00237D63"/>
    <w:rsid w:val="00237F81"/>
    <w:rsid w:val="00240455"/>
    <w:rsid w:val="002406B7"/>
    <w:rsid w:val="0024098B"/>
    <w:rsid w:val="00241518"/>
    <w:rsid w:val="002419C9"/>
    <w:rsid w:val="00241DB6"/>
    <w:rsid w:val="00243003"/>
    <w:rsid w:val="002439C6"/>
    <w:rsid w:val="002442A8"/>
    <w:rsid w:val="002458B9"/>
    <w:rsid w:val="00245FB9"/>
    <w:rsid w:val="00246004"/>
    <w:rsid w:val="00246FA1"/>
    <w:rsid w:val="0025162D"/>
    <w:rsid w:val="00251701"/>
    <w:rsid w:val="0025182D"/>
    <w:rsid w:val="00251B8A"/>
    <w:rsid w:val="00251CE9"/>
    <w:rsid w:val="00252485"/>
    <w:rsid w:val="002524E0"/>
    <w:rsid w:val="00252643"/>
    <w:rsid w:val="0025279D"/>
    <w:rsid w:val="002527E3"/>
    <w:rsid w:val="00252952"/>
    <w:rsid w:val="00252E43"/>
    <w:rsid w:val="00252FBA"/>
    <w:rsid w:val="002535F8"/>
    <w:rsid w:val="00253649"/>
    <w:rsid w:val="00253A52"/>
    <w:rsid w:val="00254A9B"/>
    <w:rsid w:val="00254CC1"/>
    <w:rsid w:val="00255E14"/>
    <w:rsid w:val="0025664B"/>
    <w:rsid w:val="0025666E"/>
    <w:rsid w:val="002569AF"/>
    <w:rsid w:val="00256C8B"/>
    <w:rsid w:val="00256E69"/>
    <w:rsid w:val="00256F46"/>
    <w:rsid w:val="002571A0"/>
    <w:rsid w:val="0025747F"/>
    <w:rsid w:val="00257DE2"/>
    <w:rsid w:val="00257F0B"/>
    <w:rsid w:val="002611C0"/>
    <w:rsid w:val="00261269"/>
    <w:rsid w:val="00261CDD"/>
    <w:rsid w:val="00262020"/>
    <w:rsid w:val="00262350"/>
    <w:rsid w:val="00262BFE"/>
    <w:rsid w:val="00262D3C"/>
    <w:rsid w:val="00262F75"/>
    <w:rsid w:val="002637F8"/>
    <w:rsid w:val="002638CF"/>
    <w:rsid w:val="00263A3C"/>
    <w:rsid w:val="00263E3F"/>
    <w:rsid w:val="002641A7"/>
    <w:rsid w:val="002644CE"/>
    <w:rsid w:val="0026451C"/>
    <w:rsid w:val="0026476F"/>
    <w:rsid w:val="00264E08"/>
    <w:rsid w:val="00265213"/>
    <w:rsid w:val="002658F5"/>
    <w:rsid w:val="002667BF"/>
    <w:rsid w:val="00266B90"/>
    <w:rsid w:val="00267597"/>
    <w:rsid w:val="00267758"/>
    <w:rsid w:val="00267A06"/>
    <w:rsid w:val="00267A39"/>
    <w:rsid w:val="00270204"/>
    <w:rsid w:val="00270D59"/>
    <w:rsid w:val="00271154"/>
    <w:rsid w:val="002715D8"/>
    <w:rsid w:val="00271646"/>
    <w:rsid w:val="00271BB4"/>
    <w:rsid w:val="00272710"/>
    <w:rsid w:val="00272E9B"/>
    <w:rsid w:val="00273029"/>
    <w:rsid w:val="002739AA"/>
    <w:rsid w:val="00273AF4"/>
    <w:rsid w:val="0027430F"/>
    <w:rsid w:val="00274668"/>
    <w:rsid w:val="002747A7"/>
    <w:rsid w:val="00274904"/>
    <w:rsid w:val="00274A4B"/>
    <w:rsid w:val="00274E80"/>
    <w:rsid w:val="00275292"/>
    <w:rsid w:val="0027545B"/>
    <w:rsid w:val="0027608A"/>
    <w:rsid w:val="00276475"/>
    <w:rsid w:val="00276883"/>
    <w:rsid w:val="002769C6"/>
    <w:rsid w:val="00276EAA"/>
    <w:rsid w:val="00277877"/>
    <w:rsid w:val="00277CEC"/>
    <w:rsid w:val="00280A2A"/>
    <w:rsid w:val="00280B5F"/>
    <w:rsid w:val="00282543"/>
    <w:rsid w:val="00282E57"/>
    <w:rsid w:val="002832F2"/>
    <w:rsid w:val="00283440"/>
    <w:rsid w:val="00283BCE"/>
    <w:rsid w:val="00283C9F"/>
    <w:rsid w:val="00283E4F"/>
    <w:rsid w:val="00284265"/>
    <w:rsid w:val="00284B11"/>
    <w:rsid w:val="00285506"/>
    <w:rsid w:val="002859B6"/>
    <w:rsid w:val="00286070"/>
    <w:rsid w:val="00286842"/>
    <w:rsid w:val="0028694B"/>
    <w:rsid w:val="002869F6"/>
    <w:rsid w:val="002873FB"/>
    <w:rsid w:val="002875C5"/>
    <w:rsid w:val="00290B9C"/>
    <w:rsid w:val="00290BF0"/>
    <w:rsid w:val="0029110E"/>
    <w:rsid w:val="00291D48"/>
    <w:rsid w:val="00292859"/>
    <w:rsid w:val="002930A6"/>
    <w:rsid w:val="002932A5"/>
    <w:rsid w:val="00293D57"/>
    <w:rsid w:val="0029405D"/>
    <w:rsid w:val="0029455B"/>
    <w:rsid w:val="00295492"/>
    <w:rsid w:val="002956B6"/>
    <w:rsid w:val="00295F89"/>
    <w:rsid w:val="002963A6"/>
    <w:rsid w:val="00296967"/>
    <w:rsid w:val="002969D3"/>
    <w:rsid w:val="002970A4"/>
    <w:rsid w:val="0029750B"/>
    <w:rsid w:val="002A075B"/>
    <w:rsid w:val="002A08AC"/>
    <w:rsid w:val="002A0A52"/>
    <w:rsid w:val="002A1747"/>
    <w:rsid w:val="002A1835"/>
    <w:rsid w:val="002A1962"/>
    <w:rsid w:val="002A3207"/>
    <w:rsid w:val="002A347B"/>
    <w:rsid w:val="002A3520"/>
    <w:rsid w:val="002A466D"/>
    <w:rsid w:val="002A58C8"/>
    <w:rsid w:val="002A5F26"/>
    <w:rsid w:val="002A6096"/>
    <w:rsid w:val="002A677A"/>
    <w:rsid w:val="002A6B6A"/>
    <w:rsid w:val="002A6F58"/>
    <w:rsid w:val="002A7455"/>
    <w:rsid w:val="002A7656"/>
    <w:rsid w:val="002A7DEB"/>
    <w:rsid w:val="002A7FBC"/>
    <w:rsid w:val="002B02BE"/>
    <w:rsid w:val="002B0FD8"/>
    <w:rsid w:val="002B12A5"/>
    <w:rsid w:val="002B1793"/>
    <w:rsid w:val="002B1C59"/>
    <w:rsid w:val="002B2C2E"/>
    <w:rsid w:val="002B33B6"/>
    <w:rsid w:val="002B38A9"/>
    <w:rsid w:val="002B3DC8"/>
    <w:rsid w:val="002B5420"/>
    <w:rsid w:val="002B58F4"/>
    <w:rsid w:val="002B5CC3"/>
    <w:rsid w:val="002B6581"/>
    <w:rsid w:val="002B686C"/>
    <w:rsid w:val="002B70AD"/>
    <w:rsid w:val="002B7413"/>
    <w:rsid w:val="002B7427"/>
    <w:rsid w:val="002B7753"/>
    <w:rsid w:val="002B7DF2"/>
    <w:rsid w:val="002C003A"/>
    <w:rsid w:val="002C043B"/>
    <w:rsid w:val="002C0A0D"/>
    <w:rsid w:val="002C0BDF"/>
    <w:rsid w:val="002C1F7D"/>
    <w:rsid w:val="002C2F3A"/>
    <w:rsid w:val="002C3D1F"/>
    <w:rsid w:val="002C4708"/>
    <w:rsid w:val="002C4ABB"/>
    <w:rsid w:val="002C5733"/>
    <w:rsid w:val="002C5AFA"/>
    <w:rsid w:val="002C5DFB"/>
    <w:rsid w:val="002C71EF"/>
    <w:rsid w:val="002C7338"/>
    <w:rsid w:val="002C7412"/>
    <w:rsid w:val="002C7944"/>
    <w:rsid w:val="002C7E35"/>
    <w:rsid w:val="002D0275"/>
    <w:rsid w:val="002D15CC"/>
    <w:rsid w:val="002D1ACB"/>
    <w:rsid w:val="002D1DDC"/>
    <w:rsid w:val="002D1F71"/>
    <w:rsid w:val="002D2C50"/>
    <w:rsid w:val="002D31FF"/>
    <w:rsid w:val="002D32AE"/>
    <w:rsid w:val="002D3AD7"/>
    <w:rsid w:val="002D3AF4"/>
    <w:rsid w:val="002D3D58"/>
    <w:rsid w:val="002D3E45"/>
    <w:rsid w:val="002D4341"/>
    <w:rsid w:val="002D552B"/>
    <w:rsid w:val="002D577C"/>
    <w:rsid w:val="002D5B0E"/>
    <w:rsid w:val="002D5CA4"/>
    <w:rsid w:val="002D5CC4"/>
    <w:rsid w:val="002D6005"/>
    <w:rsid w:val="002D677D"/>
    <w:rsid w:val="002D6926"/>
    <w:rsid w:val="002D7F06"/>
    <w:rsid w:val="002E0370"/>
    <w:rsid w:val="002E090C"/>
    <w:rsid w:val="002E1139"/>
    <w:rsid w:val="002E2461"/>
    <w:rsid w:val="002E2BD5"/>
    <w:rsid w:val="002E2F3D"/>
    <w:rsid w:val="002E377B"/>
    <w:rsid w:val="002E3F73"/>
    <w:rsid w:val="002E4B3B"/>
    <w:rsid w:val="002E4C41"/>
    <w:rsid w:val="002E5067"/>
    <w:rsid w:val="002E536F"/>
    <w:rsid w:val="002E5F8C"/>
    <w:rsid w:val="002E6123"/>
    <w:rsid w:val="002E6191"/>
    <w:rsid w:val="002E7835"/>
    <w:rsid w:val="002E7C83"/>
    <w:rsid w:val="002F053B"/>
    <w:rsid w:val="002F0615"/>
    <w:rsid w:val="002F09DA"/>
    <w:rsid w:val="002F1252"/>
    <w:rsid w:val="002F16EC"/>
    <w:rsid w:val="002F1CAA"/>
    <w:rsid w:val="002F2040"/>
    <w:rsid w:val="002F24E0"/>
    <w:rsid w:val="002F2E30"/>
    <w:rsid w:val="002F2EAD"/>
    <w:rsid w:val="002F2FD7"/>
    <w:rsid w:val="002F35F7"/>
    <w:rsid w:val="002F5757"/>
    <w:rsid w:val="002F5BD5"/>
    <w:rsid w:val="002F67DC"/>
    <w:rsid w:val="002F689B"/>
    <w:rsid w:val="002F6933"/>
    <w:rsid w:val="002F6CBF"/>
    <w:rsid w:val="002F72FD"/>
    <w:rsid w:val="002F738D"/>
    <w:rsid w:val="002F76E2"/>
    <w:rsid w:val="002F7A79"/>
    <w:rsid w:val="002F7CDB"/>
    <w:rsid w:val="002F7E34"/>
    <w:rsid w:val="00300973"/>
    <w:rsid w:val="00300A50"/>
    <w:rsid w:val="00300F9A"/>
    <w:rsid w:val="0030116F"/>
    <w:rsid w:val="00301BD0"/>
    <w:rsid w:val="00301D29"/>
    <w:rsid w:val="0030229C"/>
    <w:rsid w:val="003024C7"/>
    <w:rsid w:val="00302898"/>
    <w:rsid w:val="00304787"/>
    <w:rsid w:val="003051AA"/>
    <w:rsid w:val="003068C4"/>
    <w:rsid w:val="00306F6B"/>
    <w:rsid w:val="00306FEE"/>
    <w:rsid w:val="003077A8"/>
    <w:rsid w:val="00310817"/>
    <w:rsid w:val="003108F6"/>
    <w:rsid w:val="00310CFD"/>
    <w:rsid w:val="00310E60"/>
    <w:rsid w:val="00311036"/>
    <w:rsid w:val="00312401"/>
    <w:rsid w:val="0031249D"/>
    <w:rsid w:val="0031352E"/>
    <w:rsid w:val="00313B10"/>
    <w:rsid w:val="00313E22"/>
    <w:rsid w:val="00314EFA"/>
    <w:rsid w:val="00315912"/>
    <w:rsid w:val="00315977"/>
    <w:rsid w:val="003164F1"/>
    <w:rsid w:val="00317639"/>
    <w:rsid w:val="00320932"/>
    <w:rsid w:val="00321E0B"/>
    <w:rsid w:val="00322047"/>
    <w:rsid w:val="00323024"/>
    <w:rsid w:val="00323352"/>
    <w:rsid w:val="0032384E"/>
    <w:rsid w:val="00323857"/>
    <w:rsid w:val="00323C70"/>
    <w:rsid w:val="0032405F"/>
    <w:rsid w:val="003242F0"/>
    <w:rsid w:val="00324E24"/>
    <w:rsid w:val="00325216"/>
    <w:rsid w:val="00326571"/>
    <w:rsid w:val="003272F0"/>
    <w:rsid w:val="003277A3"/>
    <w:rsid w:val="003317CE"/>
    <w:rsid w:val="0033261B"/>
    <w:rsid w:val="00332848"/>
    <w:rsid w:val="00332930"/>
    <w:rsid w:val="00332A7B"/>
    <w:rsid w:val="00332CB8"/>
    <w:rsid w:val="00333E1B"/>
    <w:rsid w:val="00333F15"/>
    <w:rsid w:val="00334935"/>
    <w:rsid w:val="003349FB"/>
    <w:rsid w:val="003355EB"/>
    <w:rsid w:val="003357C9"/>
    <w:rsid w:val="00335FF0"/>
    <w:rsid w:val="00336344"/>
    <w:rsid w:val="003368EB"/>
    <w:rsid w:val="0033692F"/>
    <w:rsid w:val="00336E25"/>
    <w:rsid w:val="00336EB8"/>
    <w:rsid w:val="003376AB"/>
    <w:rsid w:val="00337A67"/>
    <w:rsid w:val="00337B0E"/>
    <w:rsid w:val="00337B27"/>
    <w:rsid w:val="00337D2C"/>
    <w:rsid w:val="00337F1C"/>
    <w:rsid w:val="0034005B"/>
    <w:rsid w:val="0034066E"/>
    <w:rsid w:val="00340FA9"/>
    <w:rsid w:val="00341395"/>
    <w:rsid w:val="00341404"/>
    <w:rsid w:val="00342280"/>
    <w:rsid w:val="003426EF"/>
    <w:rsid w:val="00342888"/>
    <w:rsid w:val="00342FE6"/>
    <w:rsid w:val="00343115"/>
    <w:rsid w:val="00344BA3"/>
    <w:rsid w:val="00344FB0"/>
    <w:rsid w:val="00345B87"/>
    <w:rsid w:val="003462CE"/>
    <w:rsid w:val="0034691A"/>
    <w:rsid w:val="00346EE3"/>
    <w:rsid w:val="0034710E"/>
    <w:rsid w:val="0034799D"/>
    <w:rsid w:val="00347E55"/>
    <w:rsid w:val="00350E05"/>
    <w:rsid w:val="003517C2"/>
    <w:rsid w:val="003536B2"/>
    <w:rsid w:val="00353F9F"/>
    <w:rsid w:val="0035453C"/>
    <w:rsid w:val="0035497D"/>
    <w:rsid w:val="003558E2"/>
    <w:rsid w:val="0035596A"/>
    <w:rsid w:val="0035627C"/>
    <w:rsid w:val="0035694C"/>
    <w:rsid w:val="0035750B"/>
    <w:rsid w:val="0035775A"/>
    <w:rsid w:val="003579A7"/>
    <w:rsid w:val="00357D1B"/>
    <w:rsid w:val="00357F3E"/>
    <w:rsid w:val="00361CB0"/>
    <w:rsid w:val="003620BB"/>
    <w:rsid w:val="00362135"/>
    <w:rsid w:val="00362234"/>
    <w:rsid w:val="00363970"/>
    <w:rsid w:val="00363BA3"/>
    <w:rsid w:val="00363D4D"/>
    <w:rsid w:val="00363F56"/>
    <w:rsid w:val="00364565"/>
    <w:rsid w:val="00364DCC"/>
    <w:rsid w:val="00364F72"/>
    <w:rsid w:val="003655D5"/>
    <w:rsid w:val="003656F9"/>
    <w:rsid w:val="0036575B"/>
    <w:rsid w:val="00365AD8"/>
    <w:rsid w:val="00365C22"/>
    <w:rsid w:val="00366007"/>
    <w:rsid w:val="00366C4A"/>
    <w:rsid w:val="00367B9A"/>
    <w:rsid w:val="00367EE6"/>
    <w:rsid w:val="0037059A"/>
    <w:rsid w:val="003706C3"/>
    <w:rsid w:val="00370E73"/>
    <w:rsid w:val="0037121C"/>
    <w:rsid w:val="003713F9"/>
    <w:rsid w:val="003719D3"/>
    <w:rsid w:val="003724A3"/>
    <w:rsid w:val="00372839"/>
    <w:rsid w:val="00373AE0"/>
    <w:rsid w:val="00374824"/>
    <w:rsid w:val="00374988"/>
    <w:rsid w:val="00374A99"/>
    <w:rsid w:val="00374E25"/>
    <w:rsid w:val="003755D6"/>
    <w:rsid w:val="00375CAB"/>
    <w:rsid w:val="00375F35"/>
    <w:rsid w:val="00376095"/>
    <w:rsid w:val="00376CF9"/>
    <w:rsid w:val="0037742B"/>
    <w:rsid w:val="0037779F"/>
    <w:rsid w:val="003802CC"/>
    <w:rsid w:val="00380810"/>
    <w:rsid w:val="00380BA8"/>
    <w:rsid w:val="00381960"/>
    <w:rsid w:val="00381BE8"/>
    <w:rsid w:val="00382FBB"/>
    <w:rsid w:val="0038300C"/>
    <w:rsid w:val="0038342C"/>
    <w:rsid w:val="003844AC"/>
    <w:rsid w:val="003845F2"/>
    <w:rsid w:val="00384A9D"/>
    <w:rsid w:val="00384B01"/>
    <w:rsid w:val="00384CAB"/>
    <w:rsid w:val="00384D74"/>
    <w:rsid w:val="00385107"/>
    <w:rsid w:val="00385429"/>
    <w:rsid w:val="0038551A"/>
    <w:rsid w:val="003855FA"/>
    <w:rsid w:val="00385B68"/>
    <w:rsid w:val="00385C20"/>
    <w:rsid w:val="00385FCD"/>
    <w:rsid w:val="003864DC"/>
    <w:rsid w:val="003868B2"/>
    <w:rsid w:val="00386E36"/>
    <w:rsid w:val="0038720F"/>
    <w:rsid w:val="003877D5"/>
    <w:rsid w:val="00387CB4"/>
    <w:rsid w:val="0039002E"/>
    <w:rsid w:val="003901A8"/>
    <w:rsid w:val="00390254"/>
    <w:rsid w:val="00390331"/>
    <w:rsid w:val="00390617"/>
    <w:rsid w:val="00390690"/>
    <w:rsid w:val="00390AE7"/>
    <w:rsid w:val="00391477"/>
    <w:rsid w:val="00391DBD"/>
    <w:rsid w:val="00391F4D"/>
    <w:rsid w:val="003920BE"/>
    <w:rsid w:val="00392124"/>
    <w:rsid w:val="003927E9"/>
    <w:rsid w:val="00392CC9"/>
    <w:rsid w:val="00393ED5"/>
    <w:rsid w:val="00393F10"/>
    <w:rsid w:val="003944A8"/>
    <w:rsid w:val="00394CBF"/>
    <w:rsid w:val="00394DBC"/>
    <w:rsid w:val="00395535"/>
    <w:rsid w:val="003960F8"/>
    <w:rsid w:val="003965FF"/>
    <w:rsid w:val="003970BB"/>
    <w:rsid w:val="00397343"/>
    <w:rsid w:val="003A022F"/>
    <w:rsid w:val="003A0789"/>
    <w:rsid w:val="003A0947"/>
    <w:rsid w:val="003A09AD"/>
    <w:rsid w:val="003A0B9A"/>
    <w:rsid w:val="003A0D15"/>
    <w:rsid w:val="003A12EC"/>
    <w:rsid w:val="003A19F4"/>
    <w:rsid w:val="003A19FA"/>
    <w:rsid w:val="003A1DA9"/>
    <w:rsid w:val="003A1FAF"/>
    <w:rsid w:val="003A2799"/>
    <w:rsid w:val="003A3068"/>
    <w:rsid w:val="003A32F5"/>
    <w:rsid w:val="003A3516"/>
    <w:rsid w:val="003A3AF5"/>
    <w:rsid w:val="003A3FA8"/>
    <w:rsid w:val="003A49C8"/>
    <w:rsid w:val="003A4F84"/>
    <w:rsid w:val="003A516B"/>
    <w:rsid w:val="003A560D"/>
    <w:rsid w:val="003A603A"/>
    <w:rsid w:val="003A7364"/>
    <w:rsid w:val="003A7691"/>
    <w:rsid w:val="003A78A0"/>
    <w:rsid w:val="003A7D55"/>
    <w:rsid w:val="003B00E5"/>
    <w:rsid w:val="003B00E7"/>
    <w:rsid w:val="003B0C11"/>
    <w:rsid w:val="003B0F41"/>
    <w:rsid w:val="003B158D"/>
    <w:rsid w:val="003B174C"/>
    <w:rsid w:val="003B1DC5"/>
    <w:rsid w:val="003B2022"/>
    <w:rsid w:val="003B202F"/>
    <w:rsid w:val="003B2EE1"/>
    <w:rsid w:val="003B2F19"/>
    <w:rsid w:val="003B3D79"/>
    <w:rsid w:val="003B47C2"/>
    <w:rsid w:val="003B60CE"/>
    <w:rsid w:val="003B71CB"/>
    <w:rsid w:val="003B74DD"/>
    <w:rsid w:val="003B7564"/>
    <w:rsid w:val="003B75AD"/>
    <w:rsid w:val="003B7DBC"/>
    <w:rsid w:val="003C00E0"/>
    <w:rsid w:val="003C022A"/>
    <w:rsid w:val="003C0779"/>
    <w:rsid w:val="003C1073"/>
    <w:rsid w:val="003C1977"/>
    <w:rsid w:val="003C1B9E"/>
    <w:rsid w:val="003C203F"/>
    <w:rsid w:val="003C27C7"/>
    <w:rsid w:val="003C2C0C"/>
    <w:rsid w:val="003C3449"/>
    <w:rsid w:val="003C37F0"/>
    <w:rsid w:val="003C383F"/>
    <w:rsid w:val="003C6091"/>
    <w:rsid w:val="003C6975"/>
    <w:rsid w:val="003C75FD"/>
    <w:rsid w:val="003C7622"/>
    <w:rsid w:val="003C7872"/>
    <w:rsid w:val="003C7FDF"/>
    <w:rsid w:val="003D0678"/>
    <w:rsid w:val="003D0F63"/>
    <w:rsid w:val="003D18EE"/>
    <w:rsid w:val="003D1983"/>
    <w:rsid w:val="003D1BA6"/>
    <w:rsid w:val="003D1D83"/>
    <w:rsid w:val="003D2258"/>
    <w:rsid w:val="003D2C32"/>
    <w:rsid w:val="003D2C9E"/>
    <w:rsid w:val="003D3602"/>
    <w:rsid w:val="003D38D6"/>
    <w:rsid w:val="003D3CD9"/>
    <w:rsid w:val="003D44F1"/>
    <w:rsid w:val="003D467B"/>
    <w:rsid w:val="003D5B8C"/>
    <w:rsid w:val="003D613E"/>
    <w:rsid w:val="003D6D39"/>
    <w:rsid w:val="003D75C2"/>
    <w:rsid w:val="003E0E96"/>
    <w:rsid w:val="003E1239"/>
    <w:rsid w:val="003E134E"/>
    <w:rsid w:val="003E227A"/>
    <w:rsid w:val="003E2E27"/>
    <w:rsid w:val="003E338A"/>
    <w:rsid w:val="003E37D4"/>
    <w:rsid w:val="003E3CE0"/>
    <w:rsid w:val="003E3DA2"/>
    <w:rsid w:val="003E3E37"/>
    <w:rsid w:val="003E4682"/>
    <w:rsid w:val="003E48E6"/>
    <w:rsid w:val="003E5265"/>
    <w:rsid w:val="003E52EB"/>
    <w:rsid w:val="003E571B"/>
    <w:rsid w:val="003E5EC3"/>
    <w:rsid w:val="003E65A8"/>
    <w:rsid w:val="003F01E5"/>
    <w:rsid w:val="003F0733"/>
    <w:rsid w:val="003F1C5E"/>
    <w:rsid w:val="003F23C4"/>
    <w:rsid w:val="003F2AFE"/>
    <w:rsid w:val="003F2D78"/>
    <w:rsid w:val="003F2E23"/>
    <w:rsid w:val="003F3AC9"/>
    <w:rsid w:val="003F40DA"/>
    <w:rsid w:val="003F42C9"/>
    <w:rsid w:val="003F561B"/>
    <w:rsid w:val="003F5842"/>
    <w:rsid w:val="003F5A32"/>
    <w:rsid w:val="003F63B9"/>
    <w:rsid w:val="003F6932"/>
    <w:rsid w:val="003F7047"/>
    <w:rsid w:val="003F7299"/>
    <w:rsid w:val="00400289"/>
    <w:rsid w:val="004015D8"/>
    <w:rsid w:val="00401AD7"/>
    <w:rsid w:val="00402936"/>
    <w:rsid w:val="00402C97"/>
    <w:rsid w:val="00402F30"/>
    <w:rsid w:val="0040359F"/>
    <w:rsid w:val="0040387F"/>
    <w:rsid w:val="00403B53"/>
    <w:rsid w:val="00404AB5"/>
    <w:rsid w:val="00405072"/>
    <w:rsid w:val="00405574"/>
    <w:rsid w:val="00405A1F"/>
    <w:rsid w:val="00405F8B"/>
    <w:rsid w:val="00406656"/>
    <w:rsid w:val="00406682"/>
    <w:rsid w:val="00406FA4"/>
    <w:rsid w:val="004070FF"/>
    <w:rsid w:val="0040755C"/>
    <w:rsid w:val="004076D5"/>
    <w:rsid w:val="00407869"/>
    <w:rsid w:val="00407F3B"/>
    <w:rsid w:val="00407FC0"/>
    <w:rsid w:val="00410DCE"/>
    <w:rsid w:val="00410FC8"/>
    <w:rsid w:val="004115BF"/>
    <w:rsid w:val="004115D5"/>
    <w:rsid w:val="004116CA"/>
    <w:rsid w:val="004117AA"/>
    <w:rsid w:val="004125D4"/>
    <w:rsid w:val="004157B9"/>
    <w:rsid w:val="00416182"/>
    <w:rsid w:val="0041635E"/>
    <w:rsid w:val="004171B2"/>
    <w:rsid w:val="004176DD"/>
    <w:rsid w:val="004201D4"/>
    <w:rsid w:val="00420642"/>
    <w:rsid w:val="004206BF"/>
    <w:rsid w:val="00422845"/>
    <w:rsid w:val="00423074"/>
    <w:rsid w:val="00423379"/>
    <w:rsid w:val="0042348B"/>
    <w:rsid w:val="00423E06"/>
    <w:rsid w:val="00425690"/>
    <w:rsid w:val="0042584D"/>
    <w:rsid w:val="00425DF5"/>
    <w:rsid w:val="00426096"/>
    <w:rsid w:val="00426110"/>
    <w:rsid w:val="004264A1"/>
    <w:rsid w:val="00426F4C"/>
    <w:rsid w:val="004270E8"/>
    <w:rsid w:val="00427971"/>
    <w:rsid w:val="0042797F"/>
    <w:rsid w:val="00431AE3"/>
    <w:rsid w:val="004326E0"/>
    <w:rsid w:val="00432AA4"/>
    <w:rsid w:val="00433F44"/>
    <w:rsid w:val="004341D7"/>
    <w:rsid w:val="004347F8"/>
    <w:rsid w:val="004348A1"/>
    <w:rsid w:val="00434FCC"/>
    <w:rsid w:val="0043650A"/>
    <w:rsid w:val="00436BF5"/>
    <w:rsid w:val="004375A1"/>
    <w:rsid w:val="00437864"/>
    <w:rsid w:val="00437AA0"/>
    <w:rsid w:val="00437BDA"/>
    <w:rsid w:val="00440317"/>
    <w:rsid w:val="004408D4"/>
    <w:rsid w:val="00440BC5"/>
    <w:rsid w:val="00440E66"/>
    <w:rsid w:val="00441A0A"/>
    <w:rsid w:val="00441CE5"/>
    <w:rsid w:val="004424A7"/>
    <w:rsid w:val="00442903"/>
    <w:rsid w:val="00442B1D"/>
    <w:rsid w:val="00443334"/>
    <w:rsid w:val="004438A4"/>
    <w:rsid w:val="00443DE4"/>
    <w:rsid w:val="0044492D"/>
    <w:rsid w:val="00444F93"/>
    <w:rsid w:val="0044549A"/>
    <w:rsid w:val="0044587D"/>
    <w:rsid w:val="00445C1F"/>
    <w:rsid w:val="004460F6"/>
    <w:rsid w:val="0044643A"/>
    <w:rsid w:val="00447728"/>
    <w:rsid w:val="004479A8"/>
    <w:rsid w:val="00450107"/>
    <w:rsid w:val="0045028E"/>
    <w:rsid w:val="004502ED"/>
    <w:rsid w:val="004507AE"/>
    <w:rsid w:val="004508A4"/>
    <w:rsid w:val="004509CA"/>
    <w:rsid w:val="0045109B"/>
    <w:rsid w:val="00451963"/>
    <w:rsid w:val="00451CE3"/>
    <w:rsid w:val="0045202C"/>
    <w:rsid w:val="004523EF"/>
    <w:rsid w:val="00453053"/>
    <w:rsid w:val="00454398"/>
    <w:rsid w:val="00454EC6"/>
    <w:rsid w:val="00455B11"/>
    <w:rsid w:val="00455D4D"/>
    <w:rsid w:val="004566D6"/>
    <w:rsid w:val="00456CA9"/>
    <w:rsid w:val="00456D24"/>
    <w:rsid w:val="004576CB"/>
    <w:rsid w:val="004577A2"/>
    <w:rsid w:val="004603F0"/>
    <w:rsid w:val="00460AFC"/>
    <w:rsid w:val="00460BB8"/>
    <w:rsid w:val="00461058"/>
    <w:rsid w:val="004610D4"/>
    <w:rsid w:val="004612AD"/>
    <w:rsid w:val="0046193E"/>
    <w:rsid w:val="00462104"/>
    <w:rsid w:val="004623A9"/>
    <w:rsid w:val="004624CC"/>
    <w:rsid w:val="00462E6D"/>
    <w:rsid w:val="00463712"/>
    <w:rsid w:val="004637AD"/>
    <w:rsid w:val="00464139"/>
    <w:rsid w:val="00464868"/>
    <w:rsid w:val="00465C64"/>
    <w:rsid w:val="00466270"/>
    <w:rsid w:val="00466414"/>
    <w:rsid w:val="00466557"/>
    <w:rsid w:val="00466D80"/>
    <w:rsid w:val="0046713F"/>
    <w:rsid w:val="00470B90"/>
    <w:rsid w:val="00470DE7"/>
    <w:rsid w:val="004724A9"/>
    <w:rsid w:val="004725E7"/>
    <w:rsid w:val="00472E51"/>
    <w:rsid w:val="00473CD3"/>
    <w:rsid w:val="00473E23"/>
    <w:rsid w:val="00473F66"/>
    <w:rsid w:val="00474DDF"/>
    <w:rsid w:val="00476FF8"/>
    <w:rsid w:val="0047717E"/>
    <w:rsid w:val="004773CE"/>
    <w:rsid w:val="004779FA"/>
    <w:rsid w:val="00477A0E"/>
    <w:rsid w:val="0048018E"/>
    <w:rsid w:val="00480272"/>
    <w:rsid w:val="00480339"/>
    <w:rsid w:val="0048033E"/>
    <w:rsid w:val="00480358"/>
    <w:rsid w:val="004808DD"/>
    <w:rsid w:val="004811B6"/>
    <w:rsid w:val="00481F86"/>
    <w:rsid w:val="004820B0"/>
    <w:rsid w:val="00482B6D"/>
    <w:rsid w:val="004830D4"/>
    <w:rsid w:val="00483B35"/>
    <w:rsid w:val="004843D3"/>
    <w:rsid w:val="004847F0"/>
    <w:rsid w:val="00484F7D"/>
    <w:rsid w:val="00485191"/>
    <w:rsid w:val="004853AC"/>
    <w:rsid w:val="00485796"/>
    <w:rsid w:val="00485D2F"/>
    <w:rsid w:val="00485DB8"/>
    <w:rsid w:val="00486311"/>
    <w:rsid w:val="00486708"/>
    <w:rsid w:val="00486723"/>
    <w:rsid w:val="0048672B"/>
    <w:rsid w:val="004911EE"/>
    <w:rsid w:val="00491816"/>
    <w:rsid w:val="00491B7A"/>
    <w:rsid w:val="00492026"/>
    <w:rsid w:val="00492126"/>
    <w:rsid w:val="00492FB3"/>
    <w:rsid w:val="00492FD2"/>
    <w:rsid w:val="004955B2"/>
    <w:rsid w:val="004961DA"/>
    <w:rsid w:val="00496456"/>
    <w:rsid w:val="004978CD"/>
    <w:rsid w:val="004A02FF"/>
    <w:rsid w:val="004A09A0"/>
    <w:rsid w:val="004A1467"/>
    <w:rsid w:val="004A2E93"/>
    <w:rsid w:val="004A2FB0"/>
    <w:rsid w:val="004A308A"/>
    <w:rsid w:val="004A38AD"/>
    <w:rsid w:val="004A3A62"/>
    <w:rsid w:val="004A43D6"/>
    <w:rsid w:val="004A4897"/>
    <w:rsid w:val="004A5531"/>
    <w:rsid w:val="004A65CE"/>
    <w:rsid w:val="004A67A2"/>
    <w:rsid w:val="004A67B2"/>
    <w:rsid w:val="004A6E7B"/>
    <w:rsid w:val="004B03F9"/>
    <w:rsid w:val="004B0A8C"/>
    <w:rsid w:val="004B172E"/>
    <w:rsid w:val="004B1AA6"/>
    <w:rsid w:val="004B24D8"/>
    <w:rsid w:val="004B26F9"/>
    <w:rsid w:val="004B2F53"/>
    <w:rsid w:val="004B3242"/>
    <w:rsid w:val="004B4CD1"/>
    <w:rsid w:val="004B511B"/>
    <w:rsid w:val="004B5955"/>
    <w:rsid w:val="004B5C8C"/>
    <w:rsid w:val="004B610E"/>
    <w:rsid w:val="004B7527"/>
    <w:rsid w:val="004B7914"/>
    <w:rsid w:val="004B7EC2"/>
    <w:rsid w:val="004C02E5"/>
    <w:rsid w:val="004C1690"/>
    <w:rsid w:val="004C1A1F"/>
    <w:rsid w:val="004C25C9"/>
    <w:rsid w:val="004C265A"/>
    <w:rsid w:val="004C2BE8"/>
    <w:rsid w:val="004C2FAD"/>
    <w:rsid w:val="004C37D1"/>
    <w:rsid w:val="004C3A2F"/>
    <w:rsid w:val="004C3AD3"/>
    <w:rsid w:val="004C3D0D"/>
    <w:rsid w:val="004C482A"/>
    <w:rsid w:val="004C4B55"/>
    <w:rsid w:val="004C4E36"/>
    <w:rsid w:val="004C51E6"/>
    <w:rsid w:val="004C5236"/>
    <w:rsid w:val="004C5990"/>
    <w:rsid w:val="004C5A63"/>
    <w:rsid w:val="004C5BF3"/>
    <w:rsid w:val="004C5EDD"/>
    <w:rsid w:val="004C62E6"/>
    <w:rsid w:val="004C6803"/>
    <w:rsid w:val="004C686F"/>
    <w:rsid w:val="004C6E62"/>
    <w:rsid w:val="004C6F53"/>
    <w:rsid w:val="004C78AD"/>
    <w:rsid w:val="004D147E"/>
    <w:rsid w:val="004D1705"/>
    <w:rsid w:val="004D1A7D"/>
    <w:rsid w:val="004D1B89"/>
    <w:rsid w:val="004D1E78"/>
    <w:rsid w:val="004D1EE1"/>
    <w:rsid w:val="004D2421"/>
    <w:rsid w:val="004D2BA6"/>
    <w:rsid w:val="004D32C1"/>
    <w:rsid w:val="004D35E6"/>
    <w:rsid w:val="004D3656"/>
    <w:rsid w:val="004D41A6"/>
    <w:rsid w:val="004D43EE"/>
    <w:rsid w:val="004D527F"/>
    <w:rsid w:val="004D5522"/>
    <w:rsid w:val="004D6B18"/>
    <w:rsid w:val="004D6D3E"/>
    <w:rsid w:val="004D6D83"/>
    <w:rsid w:val="004D74E0"/>
    <w:rsid w:val="004D7AEB"/>
    <w:rsid w:val="004E016E"/>
    <w:rsid w:val="004E057E"/>
    <w:rsid w:val="004E068E"/>
    <w:rsid w:val="004E06EC"/>
    <w:rsid w:val="004E097E"/>
    <w:rsid w:val="004E0E12"/>
    <w:rsid w:val="004E10FB"/>
    <w:rsid w:val="004E18F5"/>
    <w:rsid w:val="004E2500"/>
    <w:rsid w:val="004E286C"/>
    <w:rsid w:val="004E3271"/>
    <w:rsid w:val="004E337B"/>
    <w:rsid w:val="004E3BE1"/>
    <w:rsid w:val="004E3C87"/>
    <w:rsid w:val="004E45C7"/>
    <w:rsid w:val="004E4C09"/>
    <w:rsid w:val="004E5075"/>
    <w:rsid w:val="004E5A8B"/>
    <w:rsid w:val="004E5B94"/>
    <w:rsid w:val="004E613E"/>
    <w:rsid w:val="004E6BD8"/>
    <w:rsid w:val="004E71CE"/>
    <w:rsid w:val="004E7C95"/>
    <w:rsid w:val="004E7DDE"/>
    <w:rsid w:val="004E7F35"/>
    <w:rsid w:val="004F1190"/>
    <w:rsid w:val="004F129E"/>
    <w:rsid w:val="004F12FB"/>
    <w:rsid w:val="004F14C5"/>
    <w:rsid w:val="004F1E21"/>
    <w:rsid w:val="004F1F63"/>
    <w:rsid w:val="004F2462"/>
    <w:rsid w:val="004F3F74"/>
    <w:rsid w:val="004F3FD6"/>
    <w:rsid w:val="004F42A1"/>
    <w:rsid w:val="004F447E"/>
    <w:rsid w:val="004F4578"/>
    <w:rsid w:val="004F5A84"/>
    <w:rsid w:val="004F683F"/>
    <w:rsid w:val="004F6D76"/>
    <w:rsid w:val="004F6D9B"/>
    <w:rsid w:val="004F7634"/>
    <w:rsid w:val="004F76DE"/>
    <w:rsid w:val="00500CFA"/>
    <w:rsid w:val="0050148D"/>
    <w:rsid w:val="00502568"/>
    <w:rsid w:val="00502C36"/>
    <w:rsid w:val="0050371C"/>
    <w:rsid w:val="005039D2"/>
    <w:rsid w:val="00504123"/>
    <w:rsid w:val="0050436A"/>
    <w:rsid w:val="00504633"/>
    <w:rsid w:val="00504D1E"/>
    <w:rsid w:val="00504FF0"/>
    <w:rsid w:val="005056B8"/>
    <w:rsid w:val="00505B76"/>
    <w:rsid w:val="00505C1C"/>
    <w:rsid w:val="00506B42"/>
    <w:rsid w:val="005076BA"/>
    <w:rsid w:val="00507789"/>
    <w:rsid w:val="00507CD8"/>
    <w:rsid w:val="00510222"/>
    <w:rsid w:val="0051049E"/>
    <w:rsid w:val="005106A4"/>
    <w:rsid w:val="00510D9F"/>
    <w:rsid w:val="00512B8F"/>
    <w:rsid w:val="00513BF4"/>
    <w:rsid w:val="00513EE7"/>
    <w:rsid w:val="00513F5A"/>
    <w:rsid w:val="0051499B"/>
    <w:rsid w:val="005149C4"/>
    <w:rsid w:val="005154DD"/>
    <w:rsid w:val="00515509"/>
    <w:rsid w:val="005159A1"/>
    <w:rsid w:val="00515D29"/>
    <w:rsid w:val="00515EF5"/>
    <w:rsid w:val="005162B2"/>
    <w:rsid w:val="00516369"/>
    <w:rsid w:val="00517845"/>
    <w:rsid w:val="0052037C"/>
    <w:rsid w:val="0052071C"/>
    <w:rsid w:val="00520932"/>
    <w:rsid w:val="00520BE8"/>
    <w:rsid w:val="0052181A"/>
    <w:rsid w:val="00521B9A"/>
    <w:rsid w:val="005220F8"/>
    <w:rsid w:val="00523A7F"/>
    <w:rsid w:val="005245B1"/>
    <w:rsid w:val="00524695"/>
    <w:rsid w:val="00524CAF"/>
    <w:rsid w:val="0052537B"/>
    <w:rsid w:val="005254BA"/>
    <w:rsid w:val="00525BCD"/>
    <w:rsid w:val="00525BE7"/>
    <w:rsid w:val="00525E95"/>
    <w:rsid w:val="00525EE5"/>
    <w:rsid w:val="00526379"/>
    <w:rsid w:val="00526610"/>
    <w:rsid w:val="00526A07"/>
    <w:rsid w:val="00526A08"/>
    <w:rsid w:val="00526D6F"/>
    <w:rsid w:val="005277F6"/>
    <w:rsid w:val="005277FD"/>
    <w:rsid w:val="005278B0"/>
    <w:rsid w:val="00527C20"/>
    <w:rsid w:val="00527DE5"/>
    <w:rsid w:val="00530F67"/>
    <w:rsid w:val="005317AB"/>
    <w:rsid w:val="005319F2"/>
    <w:rsid w:val="00531CBF"/>
    <w:rsid w:val="00531CEC"/>
    <w:rsid w:val="005325AA"/>
    <w:rsid w:val="0053308A"/>
    <w:rsid w:val="00534867"/>
    <w:rsid w:val="005348BC"/>
    <w:rsid w:val="00534CA7"/>
    <w:rsid w:val="00534F67"/>
    <w:rsid w:val="005366CD"/>
    <w:rsid w:val="00536DF1"/>
    <w:rsid w:val="005378C6"/>
    <w:rsid w:val="005378E8"/>
    <w:rsid w:val="0054016F"/>
    <w:rsid w:val="005408EE"/>
    <w:rsid w:val="00540A71"/>
    <w:rsid w:val="00540BEE"/>
    <w:rsid w:val="00541843"/>
    <w:rsid w:val="00542875"/>
    <w:rsid w:val="00542C16"/>
    <w:rsid w:val="00542E26"/>
    <w:rsid w:val="0054356B"/>
    <w:rsid w:val="00543B85"/>
    <w:rsid w:val="00543D91"/>
    <w:rsid w:val="00543ED5"/>
    <w:rsid w:val="005447E5"/>
    <w:rsid w:val="0054506D"/>
    <w:rsid w:val="00545521"/>
    <w:rsid w:val="00545553"/>
    <w:rsid w:val="005457C3"/>
    <w:rsid w:val="00545867"/>
    <w:rsid w:val="005458FA"/>
    <w:rsid w:val="00546246"/>
    <w:rsid w:val="005476FD"/>
    <w:rsid w:val="005478F1"/>
    <w:rsid w:val="0055000B"/>
    <w:rsid w:val="005510A9"/>
    <w:rsid w:val="00551785"/>
    <w:rsid w:val="0055183B"/>
    <w:rsid w:val="00551B41"/>
    <w:rsid w:val="005520DE"/>
    <w:rsid w:val="00552418"/>
    <w:rsid w:val="0055262F"/>
    <w:rsid w:val="00552837"/>
    <w:rsid w:val="00552964"/>
    <w:rsid w:val="005536DE"/>
    <w:rsid w:val="00553866"/>
    <w:rsid w:val="00554064"/>
    <w:rsid w:val="0055480F"/>
    <w:rsid w:val="00555287"/>
    <w:rsid w:val="005555EC"/>
    <w:rsid w:val="0055686C"/>
    <w:rsid w:val="005577BA"/>
    <w:rsid w:val="0055785E"/>
    <w:rsid w:val="00557CB8"/>
    <w:rsid w:val="005600EF"/>
    <w:rsid w:val="00560898"/>
    <w:rsid w:val="00560ADF"/>
    <w:rsid w:val="005622FB"/>
    <w:rsid w:val="00562820"/>
    <w:rsid w:val="005628C2"/>
    <w:rsid w:val="005632BB"/>
    <w:rsid w:val="00563889"/>
    <w:rsid w:val="005639D4"/>
    <w:rsid w:val="0056403B"/>
    <w:rsid w:val="005642EA"/>
    <w:rsid w:val="00564562"/>
    <w:rsid w:val="00565328"/>
    <w:rsid w:val="00565CA3"/>
    <w:rsid w:val="005675D3"/>
    <w:rsid w:val="00567BB6"/>
    <w:rsid w:val="00567D14"/>
    <w:rsid w:val="0057114A"/>
    <w:rsid w:val="005715CD"/>
    <w:rsid w:val="005716F7"/>
    <w:rsid w:val="00571909"/>
    <w:rsid w:val="005723E2"/>
    <w:rsid w:val="00573022"/>
    <w:rsid w:val="00573094"/>
    <w:rsid w:val="005741F6"/>
    <w:rsid w:val="00574439"/>
    <w:rsid w:val="00574842"/>
    <w:rsid w:val="005748F2"/>
    <w:rsid w:val="005749DD"/>
    <w:rsid w:val="005756F2"/>
    <w:rsid w:val="0057645D"/>
    <w:rsid w:val="005770B6"/>
    <w:rsid w:val="0057734A"/>
    <w:rsid w:val="0057762C"/>
    <w:rsid w:val="0057774F"/>
    <w:rsid w:val="005777BB"/>
    <w:rsid w:val="00580257"/>
    <w:rsid w:val="0058033D"/>
    <w:rsid w:val="00581547"/>
    <w:rsid w:val="00581A30"/>
    <w:rsid w:val="00581B0A"/>
    <w:rsid w:val="00581E2E"/>
    <w:rsid w:val="0058240E"/>
    <w:rsid w:val="0058249D"/>
    <w:rsid w:val="005826D2"/>
    <w:rsid w:val="00583242"/>
    <w:rsid w:val="00583CD0"/>
    <w:rsid w:val="005842FF"/>
    <w:rsid w:val="0058555A"/>
    <w:rsid w:val="0058622E"/>
    <w:rsid w:val="005865D9"/>
    <w:rsid w:val="00586832"/>
    <w:rsid w:val="00587648"/>
    <w:rsid w:val="005904C1"/>
    <w:rsid w:val="00590560"/>
    <w:rsid w:val="0059141B"/>
    <w:rsid w:val="005914E5"/>
    <w:rsid w:val="005914F0"/>
    <w:rsid w:val="005915BB"/>
    <w:rsid w:val="00592569"/>
    <w:rsid w:val="00592574"/>
    <w:rsid w:val="00592F35"/>
    <w:rsid w:val="00593008"/>
    <w:rsid w:val="00593EC3"/>
    <w:rsid w:val="00593FC5"/>
    <w:rsid w:val="00594C65"/>
    <w:rsid w:val="0059529B"/>
    <w:rsid w:val="005953A1"/>
    <w:rsid w:val="005953E0"/>
    <w:rsid w:val="00595FAD"/>
    <w:rsid w:val="00596C4C"/>
    <w:rsid w:val="00597421"/>
    <w:rsid w:val="005977A6"/>
    <w:rsid w:val="0059786D"/>
    <w:rsid w:val="005A0031"/>
    <w:rsid w:val="005A01AE"/>
    <w:rsid w:val="005A033D"/>
    <w:rsid w:val="005A0543"/>
    <w:rsid w:val="005A065A"/>
    <w:rsid w:val="005A084E"/>
    <w:rsid w:val="005A0F54"/>
    <w:rsid w:val="005A1121"/>
    <w:rsid w:val="005A1193"/>
    <w:rsid w:val="005A1288"/>
    <w:rsid w:val="005A1540"/>
    <w:rsid w:val="005A1EE7"/>
    <w:rsid w:val="005A20B6"/>
    <w:rsid w:val="005A331C"/>
    <w:rsid w:val="005A3388"/>
    <w:rsid w:val="005A3514"/>
    <w:rsid w:val="005A35BD"/>
    <w:rsid w:val="005A377C"/>
    <w:rsid w:val="005A4133"/>
    <w:rsid w:val="005A4553"/>
    <w:rsid w:val="005A5475"/>
    <w:rsid w:val="005A5655"/>
    <w:rsid w:val="005A59E8"/>
    <w:rsid w:val="005A63DB"/>
    <w:rsid w:val="005A64D3"/>
    <w:rsid w:val="005A6581"/>
    <w:rsid w:val="005A6FC7"/>
    <w:rsid w:val="005A716D"/>
    <w:rsid w:val="005A7E0A"/>
    <w:rsid w:val="005B02AD"/>
    <w:rsid w:val="005B035F"/>
    <w:rsid w:val="005B06A1"/>
    <w:rsid w:val="005B078D"/>
    <w:rsid w:val="005B16D5"/>
    <w:rsid w:val="005B2FF0"/>
    <w:rsid w:val="005B309D"/>
    <w:rsid w:val="005B329F"/>
    <w:rsid w:val="005B35AF"/>
    <w:rsid w:val="005B3823"/>
    <w:rsid w:val="005B3D8F"/>
    <w:rsid w:val="005B4811"/>
    <w:rsid w:val="005B4ABE"/>
    <w:rsid w:val="005B4C94"/>
    <w:rsid w:val="005B5817"/>
    <w:rsid w:val="005B5E37"/>
    <w:rsid w:val="005B6DC1"/>
    <w:rsid w:val="005B6EA7"/>
    <w:rsid w:val="005B720F"/>
    <w:rsid w:val="005B72AB"/>
    <w:rsid w:val="005B7B16"/>
    <w:rsid w:val="005C01FA"/>
    <w:rsid w:val="005C182E"/>
    <w:rsid w:val="005C2008"/>
    <w:rsid w:val="005C21E7"/>
    <w:rsid w:val="005C3554"/>
    <w:rsid w:val="005C4317"/>
    <w:rsid w:val="005C4353"/>
    <w:rsid w:val="005C43F4"/>
    <w:rsid w:val="005C4C3E"/>
    <w:rsid w:val="005C4DCB"/>
    <w:rsid w:val="005C4E8D"/>
    <w:rsid w:val="005C55E9"/>
    <w:rsid w:val="005C591C"/>
    <w:rsid w:val="005C776C"/>
    <w:rsid w:val="005C7AA8"/>
    <w:rsid w:val="005C7E17"/>
    <w:rsid w:val="005D03FA"/>
    <w:rsid w:val="005D0DFC"/>
    <w:rsid w:val="005D1285"/>
    <w:rsid w:val="005D12ED"/>
    <w:rsid w:val="005D15A2"/>
    <w:rsid w:val="005D18C2"/>
    <w:rsid w:val="005D1A93"/>
    <w:rsid w:val="005D1C4F"/>
    <w:rsid w:val="005D202D"/>
    <w:rsid w:val="005D2605"/>
    <w:rsid w:val="005D34A4"/>
    <w:rsid w:val="005D3D85"/>
    <w:rsid w:val="005D49B8"/>
    <w:rsid w:val="005D4A0F"/>
    <w:rsid w:val="005D52FC"/>
    <w:rsid w:val="005D54EA"/>
    <w:rsid w:val="005D6738"/>
    <w:rsid w:val="005D6D57"/>
    <w:rsid w:val="005D7BFB"/>
    <w:rsid w:val="005E128B"/>
    <w:rsid w:val="005E1674"/>
    <w:rsid w:val="005E16D6"/>
    <w:rsid w:val="005E17B4"/>
    <w:rsid w:val="005E17E5"/>
    <w:rsid w:val="005E188E"/>
    <w:rsid w:val="005E1890"/>
    <w:rsid w:val="005E1B9D"/>
    <w:rsid w:val="005E1E68"/>
    <w:rsid w:val="005E21F3"/>
    <w:rsid w:val="005E29EB"/>
    <w:rsid w:val="005E37C5"/>
    <w:rsid w:val="005E3A60"/>
    <w:rsid w:val="005E44BF"/>
    <w:rsid w:val="005E571C"/>
    <w:rsid w:val="005E5E37"/>
    <w:rsid w:val="005E7DA6"/>
    <w:rsid w:val="005E7FB5"/>
    <w:rsid w:val="005F17B8"/>
    <w:rsid w:val="005F1A67"/>
    <w:rsid w:val="005F258F"/>
    <w:rsid w:val="005F3087"/>
    <w:rsid w:val="005F329B"/>
    <w:rsid w:val="005F392F"/>
    <w:rsid w:val="005F3AE4"/>
    <w:rsid w:val="005F3FEE"/>
    <w:rsid w:val="005F43FE"/>
    <w:rsid w:val="005F5236"/>
    <w:rsid w:val="005F5310"/>
    <w:rsid w:val="005F5406"/>
    <w:rsid w:val="005F544A"/>
    <w:rsid w:val="005F55E9"/>
    <w:rsid w:val="005F6729"/>
    <w:rsid w:val="005F7362"/>
    <w:rsid w:val="005F73B5"/>
    <w:rsid w:val="005F7B48"/>
    <w:rsid w:val="005F7DE2"/>
    <w:rsid w:val="0060025F"/>
    <w:rsid w:val="00600453"/>
    <w:rsid w:val="0060137D"/>
    <w:rsid w:val="0060169C"/>
    <w:rsid w:val="0060184D"/>
    <w:rsid w:val="00601B5A"/>
    <w:rsid w:val="00601EC2"/>
    <w:rsid w:val="006020F7"/>
    <w:rsid w:val="006022EF"/>
    <w:rsid w:val="00602663"/>
    <w:rsid w:val="00602706"/>
    <w:rsid w:val="006028AC"/>
    <w:rsid w:val="00602BF8"/>
    <w:rsid w:val="00602C3F"/>
    <w:rsid w:val="00602D7B"/>
    <w:rsid w:val="00603696"/>
    <w:rsid w:val="00603F31"/>
    <w:rsid w:val="00604236"/>
    <w:rsid w:val="0060426B"/>
    <w:rsid w:val="006044D8"/>
    <w:rsid w:val="00605B3F"/>
    <w:rsid w:val="00605C1C"/>
    <w:rsid w:val="00606399"/>
    <w:rsid w:val="006070EE"/>
    <w:rsid w:val="00607B2B"/>
    <w:rsid w:val="00607F26"/>
    <w:rsid w:val="00607F73"/>
    <w:rsid w:val="006101C9"/>
    <w:rsid w:val="0061029A"/>
    <w:rsid w:val="006107D0"/>
    <w:rsid w:val="006107DB"/>
    <w:rsid w:val="00610977"/>
    <w:rsid w:val="00610E84"/>
    <w:rsid w:val="00611138"/>
    <w:rsid w:val="006112E7"/>
    <w:rsid w:val="00611E45"/>
    <w:rsid w:val="00611FFC"/>
    <w:rsid w:val="0061263A"/>
    <w:rsid w:val="00612921"/>
    <w:rsid w:val="00612E3B"/>
    <w:rsid w:val="006133B9"/>
    <w:rsid w:val="00614286"/>
    <w:rsid w:val="00614554"/>
    <w:rsid w:val="006158B8"/>
    <w:rsid w:val="0061675E"/>
    <w:rsid w:val="00616AF1"/>
    <w:rsid w:val="006177C2"/>
    <w:rsid w:val="00617AE9"/>
    <w:rsid w:val="006200D9"/>
    <w:rsid w:val="0062029B"/>
    <w:rsid w:val="00620493"/>
    <w:rsid w:val="00620E6B"/>
    <w:rsid w:val="00621390"/>
    <w:rsid w:val="006213FE"/>
    <w:rsid w:val="006225E5"/>
    <w:rsid w:val="0062429E"/>
    <w:rsid w:val="00624959"/>
    <w:rsid w:val="00624C1B"/>
    <w:rsid w:val="00625169"/>
    <w:rsid w:val="006253D2"/>
    <w:rsid w:val="006258F4"/>
    <w:rsid w:val="00625C4F"/>
    <w:rsid w:val="006268C6"/>
    <w:rsid w:val="00626A69"/>
    <w:rsid w:val="00627305"/>
    <w:rsid w:val="006279C3"/>
    <w:rsid w:val="00627EE2"/>
    <w:rsid w:val="0063019E"/>
    <w:rsid w:val="00630BFF"/>
    <w:rsid w:val="0063108F"/>
    <w:rsid w:val="00631DCA"/>
    <w:rsid w:val="00632174"/>
    <w:rsid w:val="00632EDA"/>
    <w:rsid w:val="00632FB8"/>
    <w:rsid w:val="00633DCC"/>
    <w:rsid w:val="0063485D"/>
    <w:rsid w:val="0063494A"/>
    <w:rsid w:val="00634ED1"/>
    <w:rsid w:val="00634F0E"/>
    <w:rsid w:val="006351AC"/>
    <w:rsid w:val="00635EB7"/>
    <w:rsid w:val="006364CB"/>
    <w:rsid w:val="00636E08"/>
    <w:rsid w:val="00637ED0"/>
    <w:rsid w:val="00637FF9"/>
    <w:rsid w:val="0064094A"/>
    <w:rsid w:val="00640A33"/>
    <w:rsid w:val="006410F5"/>
    <w:rsid w:val="00641F9F"/>
    <w:rsid w:val="0064293C"/>
    <w:rsid w:val="00642F2A"/>
    <w:rsid w:val="0064326B"/>
    <w:rsid w:val="0064366A"/>
    <w:rsid w:val="00643734"/>
    <w:rsid w:val="00643E1C"/>
    <w:rsid w:val="006442EE"/>
    <w:rsid w:val="006443AB"/>
    <w:rsid w:val="006461FC"/>
    <w:rsid w:val="0064665F"/>
    <w:rsid w:val="00646A82"/>
    <w:rsid w:val="00646D14"/>
    <w:rsid w:val="00647307"/>
    <w:rsid w:val="00647B53"/>
    <w:rsid w:val="0065019E"/>
    <w:rsid w:val="006506BF"/>
    <w:rsid w:val="00650A00"/>
    <w:rsid w:val="006515D0"/>
    <w:rsid w:val="00651665"/>
    <w:rsid w:val="00651C58"/>
    <w:rsid w:val="00651EF3"/>
    <w:rsid w:val="00652AED"/>
    <w:rsid w:val="00652DE4"/>
    <w:rsid w:val="0065343B"/>
    <w:rsid w:val="00653E97"/>
    <w:rsid w:val="00654047"/>
    <w:rsid w:val="00655815"/>
    <w:rsid w:val="006567D7"/>
    <w:rsid w:val="00656D22"/>
    <w:rsid w:val="00657266"/>
    <w:rsid w:val="0065734E"/>
    <w:rsid w:val="006579CA"/>
    <w:rsid w:val="00660CD0"/>
    <w:rsid w:val="0066197C"/>
    <w:rsid w:val="00661B46"/>
    <w:rsid w:val="00662718"/>
    <w:rsid w:val="00662892"/>
    <w:rsid w:val="00662A3E"/>
    <w:rsid w:val="00662D94"/>
    <w:rsid w:val="0066397F"/>
    <w:rsid w:val="00663D53"/>
    <w:rsid w:val="006643E3"/>
    <w:rsid w:val="00664E8C"/>
    <w:rsid w:val="006651BB"/>
    <w:rsid w:val="006657A3"/>
    <w:rsid w:val="00666090"/>
    <w:rsid w:val="00667069"/>
    <w:rsid w:val="00667C1D"/>
    <w:rsid w:val="00667F15"/>
    <w:rsid w:val="00667F32"/>
    <w:rsid w:val="0067000F"/>
    <w:rsid w:val="00670CFB"/>
    <w:rsid w:val="0067102C"/>
    <w:rsid w:val="00671784"/>
    <w:rsid w:val="006719F3"/>
    <w:rsid w:val="00671D2D"/>
    <w:rsid w:val="00671F61"/>
    <w:rsid w:val="0067201D"/>
    <w:rsid w:val="006730E8"/>
    <w:rsid w:val="00673837"/>
    <w:rsid w:val="00673867"/>
    <w:rsid w:val="00674075"/>
    <w:rsid w:val="00674107"/>
    <w:rsid w:val="0067434D"/>
    <w:rsid w:val="006754C7"/>
    <w:rsid w:val="00675D77"/>
    <w:rsid w:val="006767FB"/>
    <w:rsid w:val="00676E8E"/>
    <w:rsid w:val="00677438"/>
    <w:rsid w:val="006776F9"/>
    <w:rsid w:val="00680658"/>
    <w:rsid w:val="006806AC"/>
    <w:rsid w:val="00680A3F"/>
    <w:rsid w:val="00681001"/>
    <w:rsid w:val="00681840"/>
    <w:rsid w:val="0068237B"/>
    <w:rsid w:val="006826DE"/>
    <w:rsid w:val="00682D1D"/>
    <w:rsid w:val="00683581"/>
    <w:rsid w:val="00683E55"/>
    <w:rsid w:val="00684360"/>
    <w:rsid w:val="006846A3"/>
    <w:rsid w:val="00686B56"/>
    <w:rsid w:val="00687130"/>
    <w:rsid w:val="006871E7"/>
    <w:rsid w:val="006875B7"/>
    <w:rsid w:val="00687C32"/>
    <w:rsid w:val="006907D6"/>
    <w:rsid w:val="00690BF8"/>
    <w:rsid w:val="006919C4"/>
    <w:rsid w:val="00692192"/>
    <w:rsid w:val="00693172"/>
    <w:rsid w:val="00693435"/>
    <w:rsid w:val="00693570"/>
    <w:rsid w:val="006942C8"/>
    <w:rsid w:val="00694496"/>
    <w:rsid w:val="00694AA7"/>
    <w:rsid w:val="00694B80"/>
    <w:rsid w:val="00694F66"/>
    <w:rsid w:val="00697316"/>
    <w:rsid w:val="00697500"/>
    <w:rsid w:val="006A027F"/>
    <w:rsid w:val="006A0375"/>
    <w:rsid w:val="006A0412"/>
    <w:rsid w:val="006A15CA"/>
    <w:rsid w:val="006A177B"/>
    <w:rsid w:val="006A1D87"/>
    <w:rsid w:val="006A296B"/>
    <w:rsid w:val="006A2B58"/>
    <w:rsid w:val="006A2DAA"/>
    <w:rsid w:val="006A3212"/>
    <w:rsid w:val="006A37FD"/>
    <w:rsid w:val="006A389C"/>
    <w:rsid w:val="006A3D42"/>
    <w:rsid w:val="006A3D51"/>
    <w:rsid w:val="006A424A"/>
    <w:rsid w:val="006A4841"/>
    <w:rsid w:val="006A5A15"/>
    <w:rsid w:val="006A5C1B"/>
    <w:rsid w:val="006A6362"/>
    <w:rsid w:val="006A6AFD"/>
    <w:rsid w:val="006A7754"/>
    <w:rsid w:val="006B02C4"/>
    <w:rsid w:val="006B0304"/>
    <w:rsid w:val="006B041C"/>
    <w:rsid w:val="006B1284"/>
    <w:rsid w:val="006B139F"/>
    <w:rsid w:val="006B1490"/>
    <w:rsid w:val="006B23A4"/>
    <w:rsid w:val="006B24C6"/>
    <w:rsid w:val="006B26B6"/>
    <w:rsid w:val="006B2DF6"/>
    <w:rsid w:val="006B2E07"/>
    <w:rsid w:val="006B388B"/>
    <w:rsid w:val="006B3CFB"/>
    <w:rsid w:val="006B434C"/>
    <w:rsid w:val="006B588C"/>
    <w:rsid w:val="006B6067"/>
    <w:rsid w:val="006B667A"/>
    <w:rsid w:val="006B6A97"/>
    <w:rsid w:val="006B6B7E"/>
    <w:rsid w:val="006B71C1"/>
    <w:rsid w:val="006B75C2"/>
    <w:rsid w:val="006B7DD0"/>
    <w:rsid w:val="006C07F7"/>
    <w:rsid w:val="006C0A9C"/>
    <w:rsid w:val="006C0ABF"/>
    <w:rsid w:val="006C0B21"/>
    <w:rsid w:val="006C1E85"/>
    <w:rsid w:val="006C1E9D"/>
    <w:rsid w:val="006C1ECB"/>
    <w:rsid w:val="006C1FC6"/>
    <w:rsid w:val="006C200A"/>
    <w:rsid w:val="006C2726"/>
    <w:rsid w:val="006C371A"/>
    <w:rsid w:val="006C3915"/>
    <w:rsid w:val="006C3921"/>
    <w:rsid w:val="006C3A62"/>
    <w:rsid w:val="006C3E00"/>
    <w:rsid w:val="006C4493"/>
    <w:rsid w:val="006C59F0"/>
    <w:rsid w:val="006C6610"/>
    <w:rsid w:val="006C67EB"/>
    <w:rsid w:val="006C6D76"/>
    <w:rsid w:val="006D01F0"/>
    <w:rsid w:val="006D04BA"/>
    <w:rsid w:val="006D0B21"/>
    <w:rsid w:val="006D114F"/>
    <w:rsid w:val="006D1812"/>
    <w:rsid w:val="006D1B5D"/>
    <w:rsid w:val="006D280B"/>
    <w:rsid w:val="006D400E"/>
    <w:rsid w:val="006D6283"/>
    <w:rsid w:val="006D640D"/>
    <w:rsid w:val="006D6556"/>
    <w:rsid w:val="006D739D"/>
    <w:rsid w:val="006D76AC"/>
    <w:rsid w:val="006D79A2"/>
    <w:rsid w:val="006D7F6F"/>
    <w:rsid w:val="006E01C9"/>
    <w:rsid w:val="006E0215"/>
    <w:rsid w:val="006E08F1"/>
    <w:rsid w:val="006E09B4"/>
    <w:rsid w:val="006E0DFF"/>
    <w:rsid w:val="006E0E2D"/>
    <w:rsid w:val="006E113D"/>
    <w:rsid w:val="006E1CFF"/>
    <w:rsid w:val="006E2B0A"/>
    <w:rsid w:val="006E2C73"/>
    <w:rsid w:val="006E372C"/>
    <w:rsid w:val="006E40F8"/>
    <w:rsid w:val="006E4614"/>
    <w:rsid w:val="006E4EF6"/>
    <w:rsid w:val="006E4F4C"/>
    <w:rsid w:val="006E520F"/>
    <w:rsid w:val="006E52C3"/>
    <w:rsid w:val="006E5EA9"/>
    <w:rsid w:val="006E6137"/>
    <w:rsid w:val="006E63D9"/>
    <w:rsid w:val="006E6FF2"/>
    <w:rsid w:val="006E795C"/>
    <w:rsid w:val="006F172D"/>
    <w:rsid w:val="006F1D29"/>
    <w:rsid w:val="006F2798"/>
    <w:rsid w:val="006F2EF8"/>
    <w:rsid w:val="006F2F5B"/>
    <w:rsid w:val="006F385D"/>
    <w:rsid w:val="006F3A63"/>
    <w:rsid w:val="006F3F3E"/>
    <w:rsid w:val="006F4094"/>
    <w:rsid w:val="006F51E5"/>
    <w:rsid w:val="006F54A7"/>
    <w:rsid w:val="006F54CC"/>
    <w:rsid w:val="006F5B76"/>
    <w:rsid w:val="006F5DC4"/>
    <w:rsid w:val="006F64D9"/>
    <w:rsid w:val="006F6B62"/>
    <w:rsid w:val="006F7D7D"/>
    <w:rsid w:val="007002B0"/>
    <w:rsid w:val="007006AE"/>
    <w:rsid w:val="00700FA0"/>
    <w:rsid w:val="00702349"/>
    <w:rsid w:val="00702379"/>
    <w:rsid w:val="007026E8"/>
    <w:rsid w:val="007035D5"/>
    <w:rsid w:val="0070393F"/>
    <w:rsid w:val="0070525E"/>
    <w:rsid w:val="007052C6"/>
    <w:rsid w:val="00705996"/>
    <w:rsid w:val="00705D20"/>
    <w:rsid w:val="00705FC9"/>
    <w:rsid w:val="007060C6"/>
    <w:rsid w:val="0070649D"/>
    <w:rsid w:val="00706660"/>
    <w:rsid w:val="007067DD"/>
    <w:rsid w:val="00706811"/>
    <w:rsid w:val="00706B58"/>
    <w:rsid w:val="00710071"/>
    <w:rsid w:val="007109DD"/>
    <w:rsid w:val="00710E95"/>
    <w:rsid w:val="00710FD5"/>
    <w:rsid w:val="007114AC"/>
    <w:rsid w:val="007117A1"/>
    <w:rsid w:val="00711B5B"/>
    <w:rsid w:val="00712480"/>
    <w:rsid w:val="0071263D"/>
    <w:rsid w:val="0071477C"/>
    <w:rsid w:val="00714BBE"/>
    <w:rsid w:val="00714C6C"/>
    <w:rsid w:val="00714F01"/>
    <w:rsid w:val="007157A4"/>
    <w:rsid w:val="007157FB"/>
    <w:rsid w:val="00715D8E"/>
    <w:rsid w:val="00716AC4"/>
    <w:rsid w:val="0072012E"/>
    <w:rsid w:val="007208CA"/>
    <w:rsid w:val="00720F2C"/>
    <w:rsid w:val="0072139E"/>
    <w:rsid w:val="007240C6"/>
    <w:rsid w:val="00725271"/>
    <w:rsid w:val="00725CFF"/>
    <w:rsid w:val="00726401"/>
    <w:rsid w:val="007267BF"/>
    <w:rsid w:val="007275FD"/>
    <w:rsid w:val="007301A6"/>
    <w:rsid w:val="0073073B"/>
    <w:rsid w:val="00730AA2"/>
    <w:rsid w:val="00731D12"/>
    <w:rsid w:val="00732279"/>
    <w:rsid w:val="00732988"/>
    <w:rsid w:val="00732A82"/>
    <w:rsid w:val="007336CE"/>
    <w:rsid w:val="007336DB"/>
    <w:rsid w:val="00734307"/>
    <w:rsid w:val="00734612"/>
    <w:rsid w:val="00734B0E"/>
    <w:rsid w:val="00734B8A"/>
    <w:rsid w:val="00735122"/>
    <w:rsid w:val="0073516D"/>
    <w:rsid w:val="00735861"/>
    <w:rsid w:val="00735FC0"/>
    <w:rsid w:val="0073705D"/>
    <w:rsid w:val="00737BBD"/>
    <w:rsid w:val="00737D16"/>
    <w:rsid w:val="0074040F"/>
    <w:rsid w:val="007404E0"/>
    <w:rsid w:val="007405A2"/>
    <w:rsid w:val="00740B9C"/>
    <w:rsid w:val="00740C90"/>
    <w:rsid w:val="00740D51"/>
    <w:rsid w:val="00740FCF"/>
    <w:rsid w:val="0074147C"/>
    <w:rsid w:val="00741BD4"/>
    <w:rsid w:val="00741EAC"/>
    <w:rsid w:val="00742225"/>
    <w:rsid w:val="0074239B"/>
    <w:rsid w:val="0074296E"/>
    <w:rsid w:val="00742A07"/>
    <w:rsid w:val="00743325"/>
    <w:rsid w:val="007433A4"/>
    <w:rsid w:val="00743858"/>
    <w:rsid w:val="00744636"/>
    <w:rsid w:val="00745385"/>
    <w:rsid w:val="00745A2F"/>
    <w:rsid w:val="00746E9C"/>
    <w:rsid w:val="007475D0"/>
    <w:rsid w:val="00747859"/>
    <w:rsid w:val="007500BF"/>
    <w:rsid w:val="00751460"/>
    <w:rsid w:val="00751556"/>
    <w:rsid w:val="00751D2B"/>
    <w:rsid w:val="00751F35"/>
    <w:rsid w:val="00752BE0"/>
    <w:rsid w:val="0075326B"/>
    <w:rsid w:val="007533DC"/>
    <w:rsid w:val="00753B40"/>
    <w:rsid w:val="00753E92"/>
    <w:rsid w:val="00754299"/>
    <w:rsid w:val="0075476B"/>
    <w:rsid w:val="00754E69"/>
    <w:rsid w:val="00754ECC"/>
    <w:rsid w:val="00755FE8"/>
    <w:rsid w:val="00756432"/>
    <w:rsid w:val="00757B16"/>
    <w:rsid w:val="00757D80"/>
    <w:rsid w:val="007613CC"/>
    <w:rsid w:val="00761BF8"/>
    <w:rsid w:val="00761EA3"/>
    <w:rsid w:val="007621FF"/>
    <w:rsid w:val="00762375"/>
    <w:rsid w:val="007624B9"/>
    <w:rsid w:val="0076264D"/>
    <w:rsid w:val="00762C6E"/>
    <w:rsid w:val="00762CC5"/>
    <w:rsid w:val="00762D17"/>
    <w:rsid w:val="00762D55"/>
    <w:rsid w:val="007632E8"/>
    <w:rsid w:val="0076342D"/>
    <w:rsid w:val="0076351B"/>
    <w:rsid w:val="0076357E"/>
    <w:rsid w:val="00763E98"/>
    <w:rsid w:val="00763EA3"/>
    <w:rsid w:val="007642CD"/>
    <w:rsid w:val="00764335"/>
    <w:rsid w:val="0076493D"/>
    <w:rsid w:val="00764CCA"/>
    <w:rsid w:val="007651BE"/>
    <w:rsid w:val="00765ADF"/>
    <w:rsid w:val="00766450"/>
    <w:rsid w:val="007666A9"/>
    <w:rsid w:val="007668C8"/>
    <w:rsid w:val="00766E10"/>
    <w:rsid w:val="0076700F"/>
    <w:rsid w:val="00767827"/>
    <w:rsid w:val="00767AE4"/>
    <w:rsid w:val="00770592"/>
    <w:rsid w:val="0077077F"/>
    <w:rsid w:val="00770C24"/>
    <w:rsid w:val="007710AF"/>
    <w:rsid w:val="00771525"/>
    <w:rsid w:val="00771953"/>
    <w:rsid w:val="00771C86"/>
    <w:rsid w:val="0077206E"/>
    <w:rsid w:val="00772650"/>
    <w:rsid w:val="00772AE2"/>
    <w:rsid w:val="00772FD0"/>
    <w:rsid w:val="0077312D"/>
    <w:rsid w:val="00773F1D"/>
    <w:rsid w:val="00774662"/>
    <w:rsid w:val="00776083"/>
    <w:rsid w:val="007762F8"/>
    <w:rsid w:val="00776886"/>
    <w:rsid w:val="007802C5"/>
    <w:rsid w:val="007810E4"/>
    <w:rsid w:val="007814E4"/>
    <w:rsid w:val="00781B06"/>
    <w:rsid w:val="00781CD7"/>
    <w:rsid w:val="00782487"/>
    <w:rsid w:val="00782BF5"/>
    <w:rsid w:val="00782C22"/>
    <w:rsid w:val="00782C35"/>
    <w:rsid w:val="00782C65"/>
    <w:rsid w:val="00783849"/>
    <w:rsid w:val="007838AF"/>
    <w:rsid w:val="00783A5C"/>
    <w:rsid w:val="00784399"/>
    <w:rsid w:val="007845C0"/>
    <w:rsid w:val="00785637"/>
    <w:rsid w:val="00785938"/>
    <w:rsid w:val="00786694"/>
    <w:rsid w:val="00787BF8"/>
    <w:rsid w:val="00787E0D"/>
    <w:rsid w:val="0079015E"/>
    <w:rsid w:val="007907DA"/>
    <w:rsid w:val="00790A26"/>
    <w:rsid w:val="00790A4D"/>
    <w:rsid w:val="00791228"/>
    <w:rsid w:val="00791949"/>
    <w:rsid w:val="007921F1"/>
    <w:rsid w:val="00792393"/>
    <w:rsid w:val="00792EF1"/>
    <w:rsid w:val="007946E3"/>
    <w:rsid w:val="00795213"/>
    <w:rsid w:val="0079540A"/>
    <w:rsid w:val="00795711"/>
    <w:rsid w:val="00796989"/>
    <w:rsid w:val="00796A4B"/>
    <w:rsid w:val="00796D29"/>
    <w:rsid w:val="00797059"/>
    <w:rsid w:val="0079746F"/>
    <w:rsid w:val="00797656"/>
    <w:rsid w:val="00797C4C"/>
    <w:rsid w:val="007A0AA5"/>
    <w:rsid w:val="007A1309"/>
    <w:rsid w:val="007A2150"/>
    <w:rsid w:val="007A27DF"/>
    <w:rsid w:val="007A2850"/>
    <w:rsid w:val="007A286E"/>
    <w:rsid w:val="007A37D9"/>
    <w:rsid w:val="007A3890"/>
    <w:rsid w:val="007A3BC4"/>
    <w:rsid w:val="007A3CBA"/>
    <w:rsid w:val="007A3DC1"/>
    <w:rsid w:val="007A4CD6"/>
    <w:rsid w:val="007A537D"/>
    <w:rsid w:val="007A55EA"/>
    <w:rsid w:val="007A59D7"/>
    <w:rsid w:val="007A676A"/>
    <w:rsid w:val="007A6860"/>
    <w:rsid w:val="007A68B5"/>
    <w:rsid w:val="007A73D8"/>
    <w:rsid w:val="007A73ED"/>
    <w:rsid w:val="007A7E1A"/>
    <w:rsid w:val="007B0095"/>
    <w:rsid w:val="007B01FD"/>
    <w:rsid w:val="007B0452"/>
    <w:rsid w:val="007B0835"/>
    <w:rsid w:val="007B0859"/>
    <w:rsid w:val="007B0C72"/>
    <w:rsid w:val="007B1956"/>
    <w:rsid w:val="007B2376"/>
    <w:rsid w:val="007B237D"/>
    <w:rsid w:val="007B2672"/>
    <w:rsid w:val="007B2DCC"/>
    <w:rsid w:val="007B3B7B"/>
    <w:rsid w:val="007B448A"/>
    <w:rsid w:val="007B509E"/>
    <w:rsid w:val="007B5566"/>
    <w:rsid w:val="007B5F9D"/>
    <w:rsid w:val="007B686B"/>
    <w:rsid w:val="007B6CAF"/>
    <w:rsid w:val="007C0BE5"/>
    <w:rsid w:val="007C373B"/>
    <w:rsid w:val="007C3EB5"/>
    <w:rsid w:val="007C3FE0"/>
    <w:rsid w:val="007C4EB3"/>
    <w:rsid w:val="007C5769"/>
    <w:rsid w:val="007C5F76"/>
    <w:rsid w:val="007C6591"/>
    <w:rsid w:val="007C672F"/>
    <w:rsid w:val="007C7477"/>
    <w:rsid w:val="007C7965"/>
    <w:rsid w:val="007C7E77"/>
    <w:rsid w:val="007D0025"/>
    <w:rsid w:val="007D08B4"/>
    <w:rsid w:val="007D0926"/>
    <w:rsid w:val="007D1078"/>
    <w:rsid w:val="007D1929"/>
    <w:rsid w:val="007D22FD"/>
    <w:rsid w:val="007D2310"/>
    <w:rsid w:val="007D2454"/>
    <w:rsid w:val="007D2985"/>
    <w:rsid w:val="007D2E20"/>
    <w:rsid w:val="007D313D"/>
    <w:rsid w:val="007D348A"/>
    <w:rsid w:val="007D359E"/>
    <w:rsid w:val="007D3994"/>
    <w:rsid w:val="007D40C9"/>
    <w:rsid w:val="007D4365"/>
    <w:rsid w:val="007D444E"/>
    <w:rsid w:val="007D4A7B"/>
    <w:rsid w:val="007D5284"/>
    <w:rsid w:val="007D5996"/>
    <w:rsid w:val="007D59EB"/>
    <w:rsid w:val="007D5D9A"/>
    <w:rsid w:val="007D644E"/>
    <w:rsid w:val="007D71BC"/>
    <w:rsid w:val="007E02C9"/>
    <w:rsid w:val="007E0827"/>
    <w:rsid w:val="007E08C7"/>
    <w:rsid w:val="007E1155"/>
    <w:rsid w:val="007E164D"/>
    <w:rsid w:val="007E22C9"/>
    <w:rsid w:val="007E2982"/>
    <w:rsid w:val="007E2B55"/>
    <w:rsid w:val="007E2D68"/>
    <w:rsid w:val="007E3905"/>
    <w:rsid w:val="007E4869"/>
    <w:rsid w:val="007E49A1"/>
    <w:rsid w:val="007E4B30"/>
    <w:rsid w:val="007E5492"/>
    <w:rsid w:val="007E5E9F"/>
    <w:rsid w:val="007E5F28"/>
    <w:rsid w:val="007E77DC"/>
    <w:rsid w:val="007E789B"/>
    <w:rsid w:val="007E798D"/>
    <w:rsid w:val="007F03E4"/>
    <w:rsid w:val="007F1096"/>
    <w:rsid w:val="007F10C5"/>
    <w:rsid w:val="007F1802"/>
    <w:rsid w:val="007F219D"/>
    <w:rsid w:val="007F21FA"/>
    <w:rsid w:val="007F231E"/>
    <w:rsid w:val="007F3196"/>
    <w:rsid w:val="007F3507"/>
    <w:rsid w:val="007F3C58"/>
    <w:rsid w:val="007F4827"/>
    <w:rsid w:val="007F484B"/>
    <w:rsid w:val="007F5780"/>
    <w:rsid w:val="007F60A0"/>
    <w:rsid w:val="007F6578"/>
    <w:rsid w:val="007F678A"/>
    <w:rsid w:val="007F6900"/>
    <w:rsid w:val="007F755B"/>
    <w:rsid w:val="007F7A77"/>
    <w:rsid w:val="00800745"/>
    <w:rsid w:val="00800767"/>
    <w:rsid w:val="008009A8"/>
    <w:rsid w:val="00800BE2"/>
    <w:rsid w:val="00801EC7"/>
    <w:rsid w:val="00802A16"/>
    <w:rsid w:val="00802D1F"/>
    <w:rsid w:val="00802DCE"/>
    <w:rsid w:val="0080312D"/>
    <w:rsid w:val="00803275"/>
    <w:rsid w:val="00804597"/>
    <w:rsid w:val="00804737"/>
    <w:rsid w:val="00804BD4"/>
    <w:rsid w:val="00804E27"/>
    <w:rsid w:val="00805308"/>
    <w:rsid w:val="008060AC"/>
    <w:rsid w:val="00806262"/>
    <w:rsid w:val="00806F6A"/>
    <w:rsid w:val="008077A7"/>
    <w:rsid w:val="008079E1"/>
    <w:rsid w:val="00807CDD"/>
    <w:rsid w:val="00807EDA"/>
    <w:rsid w:val="00810664"/>
    <w:rsid w:val="00810BF6"/>
    <w:rsid w:val="00810F18"/>
    <w:rsid w:val="00810F3D"/>
    <w:rsid w:val="0081114A"/>
    <w:rsid w:val="00812754"/>
    <w:rsid w:val="00813438"/>
    <w:rsid w:val="00813759"/>
    <w:rsid w:val="00814CE9"/>
    <w:rsid w:val="0081547F"/>
    <w:rsid w:val="00816297"/>
    <w:rsid w:val="00816357"/>
    <w:rsid w:val="008163BB"/>
    <w:rsid w:val="00817228"/>
    <w:rsid w:val="008178D4"/>
    <w:rsid w:val="00817961"/>
    <w:rsid w:val="00817F51"/>
    <w:rsid w:val="00817FE4"/>
    <w:rsid w:val="00820B1E"/>
    <w:rsid w:val="00820E69"/>
    <w:rsid w:val="00821644"/>
    <w:rsid w:val="00823FAE"/>
    <w:rsid w:val="008262D3"/>
    <w:rsid w:val="00826574"/>
    <w:rsid w:val="00827274"/>
    <w:rsid w:val="00827E4E"/>
    <w:rsid w:val="00827F4B"/>
    <w:rsid w:val="00830099"/>
    <w:rsid w:val="00830626"/>
    <w:rsid w:val="0083091C"/>
    <w:rsid w:val="008309A1"/>
    <w:rsid w:val="00830EC9"/>
    <w:rsid w:val="00831369"/>
    <w:rsid w:val="00831748"/>
    <w:rsid w:val="0083185E"/>
    <w:rsid w:val="0083449E"/>
    <w:rsid w:val="00834E7E"/>
    <w:rsid w:val="00834FD6"/>
    <w:rsid w:val="0083545B"/>
    <w:rsid w:val="00835FC1"/>
    <w:rsid w:val="0083604B"/>
    <w:rsid w:val="0083682D"/>
    <w:rsid w:val="00836B07"/>
    <w:rsid w:val="00836FF0"/>
    <w:rsid w:val="0083772F"/>
    <w:rsid w:val="00837EAB"/>
    <w:rsid w:val="00840071"/>
    <w:rsid w:val="0084022C"/>
    <w:rsid w:val="008402D6"/>
    <w:rsid w:val="00840F06"/>
    <w:rsid w:val="00841B0D"/>
    <w:rsid w:val="00842E6B"/>
    <w:rsid w:val="008434B2"/>
    <w:rsid w:val="00843CD7"/>
    <w:rsid w:val="00843CEF"/>
    <w:rsid w:val="00843E48"/>
    <w:rsid w:val="00844930"/>
    <w:rsid w:val="00844C8F"/>
    <w:rsid w:val="00845356"/>
    <w:rsid w:val="008455B6"/>
    <w:rsid w:val="0084566D"/>
    <w:rsid w:val="00845F02"/>
    <w:rsid w:val="0084609B"/>
    <w:rsid w:val="008463E3"/>
    <w:rsid w:val="008464E1"/>
    <w:rsid w:val="00846F80"/>
    <w:rsid w:val="00847182"/>
    <w:rsid w:val="00847B50"/>
    <w:rsid w:val="00847D55"/>
    <w:rsid w:val="00847EDA"/>
    <w:rsid w:val="00847FA4"/>
    <w:rsid w:val="00847FBB"/>
    <w:rsid w:val="008504FF"/>
    <w:rsid w:val="008507D7"/>
    <w:rsid w:val="00850910"/>
    <w:rsid w:val="00850A69"/>
    <w:rsid w:val="00850C54"/>
    <w:rsid w:val="00850FBB"/>
    <w:rsid w:val="008514BF"/>
    <w:rsid w:val="00851E48"/>
    <w:rsid w:val="00851ED6"/>
    <w:rsid w:val="00852534"/>
    <w:rsid w:val="00852556"/>
    <w:rsid w:val="00852A76"/>
    <w:rsid w:val="008539F4"/>
    <w:rsid w:val="00853F28"/>
    <w:rsid w:val="0085414D"/>
    <w:rsid w:val="008550AD"/>
    <w:rsid w:val="0085579F"/>
    <w:rsid w:val="008559D1"/>
    <w:rsid w:val="00856178"/>
    <w:rsid w:val="00857698"/>
    <w:rsid w:val="00860540"/>
    <w:rsid w:val="00860613"/>
    <w:rsid w:val="00860BB4"/>
    <w:rsid w:val="00860CFE"/>
    <w:rsid w:val="00861BDE"/>
    <w:rsid w:val="00861CF4"/>
    <w:rsid w:val="00862384"/>
    <w:rsid w:val="00862A67"/>
    <w:rsid w:val="00862C37"/>
    <w:rsid w:val="00862DCA"/>
    <w:rsid w:val="008635BD"/>
    <w:rsid w:val="008635C9"/>
    <w:rsid w:val="008636BA"/>
    <w:rsid w:val="00863767"/>
    <w:rsid w:val="008637F5"/>
    <w:rsid w:val="00863910"/>
    <w:rsid w:val="00863A0B"/>
    <w:rsid w:val="00863BBB"/>
    <w:rsid w:val="008645A7"/>
    <w:rsid w:val="008656DF"/>
    <w:rsid w:val="00865A62"/>
    <w:rsid w:val="00865B34"/>
    <w:rsid w:val="0086670E"/>
    <w:rsid w:val="00866B65"/>
    <w:rsid w:val="00866CEF"/>
    <w:rsid w:val="00866DFC"/>
    <w:rsid w:val="00867780"/>
    <w:rsid w:val="00867E34"/>
    <w:rsid w:val="00871092"/>
    <w:rsid w:val="00871530"/>
    <w:rsid w:val="008719FD"/>
    <w:rsid w:val="00871BEE"/>
    <w:rsid w:val="00871EDC"/>
    <w:rsid w:val="008723AB"/>
    <w:rsid w:val="00872E0D"/>
    <w:rsid w:val="00872FD8"/>
    <w:rsid w:val="0087338B"/>
    <w:rsid w:val="00873663"/>
    <w:rsid w:val="00873826"/>
    <w:rsid w:val="008739F7"/>
    <w:rsid w:val="0087440B"/>
    <w:rsid w:val="008749F6"/>
    <w:rsid w:val="00874D62"/>
    <w:rsid w:val="008751AC"/>
    <w:rsid w:val="00876432"/>
    <w:rsid w:val="00876596"/>
    <w:rsid w:val="0087661A"/>
    <w:rsid w:val="0087709D"/>
    <w:rsid w:val="0087735A"/>
    <w:rsid w:val="00877D53"/>
    <w:rsid w:val="00877D96"/>
    <w:rsid w:val="00877FE7"/>
    <w:rsid w:val="0088020F"/>
    <w:rsid w:val="008813C2"/>
    <w:rsid w:val="00881D24"/>
    <w:rsid w:val="00881EA7"/>
    <w:rsid w:val="00881FBF"/>
    <w:rsid w:val="0088200F"/>
    <w:rsid w:val="0088246D"/>
    <w:rsid w:val="00882833"/>
    <w:rsid w:val="00883567"/>
    <w:rsid w:val="00883DEF"/>
    <w:rsid w:val="00884C3F"/>
    <w:rsid w:val="008853D8"/>
    <w:rsid w:val="00885B2F"/>
    <w:rsid w:val="00885C8C"/>
    <w:rsid w:val="0088636D"/>
    <w:rsid w:val="00891154"/>
    <w:rsid w:val="008926B3"/>
    <w:rsid w:val="00892CBA"/>
    <w:rsid w:val="00892E97"/>
    <w:rsid w:val="00892ED7"/>
    <w:rsid w:val="0089315F"/>
    <w:rsid w:val="00893280"/>
    <w:rsid w:val="0089430E"/>
    <w:rsid w:val="00895535"/>
    <w:rsid w:val="00895628"/>
    <w:rsid w:val="00895B47"/>
    <w:rsid w:val="00896441"/>
    <w:rsid w:val="008965C6"/>
    <w:rsid w:val="00896BF3"/>
    <w:rsid w:val="008974D3"/>
    <w:rsid w:val="008A05A9"/>
    <w:rsid w:val="008A0DAC"/>
    <w:rsid w:val="008A0F93"/>
    <w:rsid w:val="008A1D3D"/>
    <w:rsid w:val="008A1D85"/>
    <w:rsid w:val="008A1F2F"/>
    <w:rsid w:val="008A22A6"/>
    <w:rsid w:val="008A2355"/>
    <w:rsid w:val="008A2B0D"/>
    <w:rsid w:val="008A2FD7"/>
    <w:rsid w:val="008A357A"/>
    <w:rsid w:val="008A3725"/>
    <w:rsid w:val="008A3728"/>
    <w:rsid w:val="008A3A97"/>
    <w:rsid w:val="008A4980"/>
    <w:rsid w:val="008A5B76"/>
    <w:rsid w:val="008A60E1"/>
    <w:rsid w:val="008A64F8"/>
    <w:rsid w:val="008A73E4"/>
    <w:rsid w:val="008A7691"/>
    <w:rsid w:val="008A79AA"/>
    <w:rsid w:val="008A7F94"/>
    <w:rsid w:val="008B00CA"/>
    <w:rsid w:val="008B02BD"/>
    <w:rsid w:val="008B084B"/>
    <w:rsid w:val="008B23BE"/>
    <w:rsid w:val="008B2493"/>
    <w:rsid w:val="008B29D1"/>
    <w:rsid w:val="008B2CB4"/>
    <w:rsid w:val="008B5612"/>
    <w:rsid w:val="008B5B9A"/>
    <w:rsid w:val="008B657C"/>
    <w:rsid w:val="008B658B"/>
    <w:rsid w:val="008B7DB4"/>
    <w:rsid w:val="008C004F"/>
    <w:rsid w:val="008C00C3"/>
    <w:rsid w:val="008C0787"/>
    <w:rsid w:val="008C0909"/>
    <w:rsid w:val="008C09EA"/>
    <w:rsid w:val="008C197D"/>
    <w:rsid w:val="008C1B83"/>
    <w:rsid w:val="008C1EE9"/>
    <w:rsid w:val="008C2FFF"/>
    <w:rsid w:val="008C3079"/>
    <w:rsid w:val="008C317E"/>
    <w:rsid w:val="008C3C07"/>
    <w:rsid w:val="008C43CD"/>
    <w:rsid w:val="008C49A8"/>
    <w:rsid w:val="008C4A9E"/>
    <w:rsid w:val="008C4E57"/>
    <w:rsid w:val="008C7013"/>
    <w:rsid w:val="008C7CD0"/>
    <w:rsid w:val="008D08A1"/>
    <w:rsid w:val="008D09C6"/>
    <w:rsid w:val="008D0F29"/>
    <w:rsid w:val="008D18B3"/>
    <w:rsid w:val="008D195B"/>
    <w:rsid w:val="008D1E82"/>
    <w:rsid w:val="008D2C6A"/>
    <w:rsid w:val="008D2D0E"/>
    <w:rsid w:val="008D2FE5"/>
    <w:rsid w:val="008D3165"/>
    <w:rsid w:val="008D3274"/>
    <w:rsid w:val="008D356C"/>
    <w:rsid w:val="008D3993"/>
    <w:rsid w:val="008D3B01"/>
    <w:rsid w:val="008D3E3D"/>
    <w:rsid w:val="008D44EC"/>
    <w:rsid w:val="008D562B"/>
    <w:rsid w:val="008D5CAF"/>
    <w:rsid w:val="008D5F16"/>
    <w:rsid w:val="008D614E"/>
    <w:rsid w:val="008D6AB4"/>
    <w:rsid w:val="008D6FF0"/>
    <w:rsid w:val="008D7282"/>
    <w:rsid w:val="008D7416"/>
    <w:rsid w:val="008D7823"/>
    <w:rsid w:val="008D7A03"/>
    <w:rsid w:val="008D7EB1"/>
    <w:rsid w:val="008D7EF7"/>
    <w:rsid w:val="008E051E"/>
    <w:rsid w:val="008E0BDF"/>
    <w:rsid w:val="008E14D5"/>
    <w:rsid w:val="008E1707"/>
    <w:rsid w:val="008E1B1D"/>
    <w:rsid w:val="008E1C1A"/>
    <w:rsid w:val="008E1CAD"/>
    <w:rsid w:val="008E1D8A"/>
    <w:rsid w:val="008E1FCC"/>
    <w:rsid w:val="008E204A"/>
    <w:rsid w:val="008E26E2"/>
    <w:rsid w:val="008E2BA2"/>
    <w:rsid w:val="008E3517"/>
    <w:rsid w:val="008E41EF"/>
    <w:rsid w:val="008E478F"/>
    <w:rsid w:val="008E4EC2"/>
    <w:rsid w:val="008E56C2"/>
    <w:rsid w:val="008E61A5"/>
    <w:rsid w:val="008E6456"/>
    <w:rsid w:val="008E6EC6"/>
    <w:rsid w:val="008E7250"/>
    <w:rsid w:val="008E7E94"/>
    <w:rsid w:val="008F0391"/>
    <w:rsid w:val="008F07F9"/>
    <w:rsid w:val="008F0B18"/>
    <w:rsid w:val="008F1C0D"/>
    <w:rsid w:val="008F26E0"/>
    <w:rsid w:val="008F2C11"/>
    <w:rsid w:val="008F2E74"/>
    <w:rsid w:val="008F2ECF"/>
    <w:rsid w:val="008F3BED"/>
    <w:rsid w:val="008F4A29"/>
    <w:rsid w:val="008F50E5"/>
    <w:rsid w:val="008F51B2"/>
    <w:rsid w:val="008F543F"/>
    <w:rsid w:val="008F7693"/>
    <w:rsid w:val="008F794C"/>
    <w:rsid w:val="008F7AA0"/>
    <w:rsid w:val="008F7BD2"/>
    <w:rsid w:val="008F7DB3"/>
    <w:rsid w:val="008F7FD8"/>
    <w:rsid w:val="00900C77"/>
    <w:rsid w:val="0090372F"/>
    <w:rsid w:val="00903E4A"/>
    <w:rsid w:val="00903FE9"/>
    <w:rsid w:val="00904533"/>
    <w:rsid w:val="00904CB9"/>
    <w:rsid w:val="00905F31"/>
    <w:rsid w:val="009068D2"/>
    <w:rsid w:val="009076B8"/>
    <w:rsid w:val="009078B5"/>
    <w:rsid w:val="00907988"/>
    <w:rsid w:val="00907A57"/>
    <w:rsid w:val="0091028C"/>
    <w:rsid w:val="00910448"/>
    <w:rsid w:val="00910CCB"/>
    <w:rsid w:val="009112A6"/>
    <w:rsid w:val="0091139C"/>
    <w:rsid w:val="009114E5"/>
    <w:rsid w:val="00911D2B"/>
    <w:rsid w:val="00912BFC"/>
    <w:rsid w:val="0091313A"/>
    <w:rsid w:val="00913672"/>
    <w:rsid w:val="009136FC"/>
    <w:rsid w:val="00914557"/>
    <w:rsid w:val="0091474C"/>
    <w:rsid w:val="009153CB"/>
    <w:rsid w:val="0091627F"/>
    <w:rsid w:val="009169C5"/>
    <w:rsid w:val="00916C45"/>
    <w:rsid w:val="00916D85"/>
    <w:rsid w:val="009170BF"/>
    <w:rsid w:val="00920A58"/>
    <w:rsid w:val="00920AFC"/>
    <w:rsid w:val="00920EDF"/>
    <w:rsid w:val="00921984"/>
    <w:rsid w:val="00921E4F"/>
    <w:rsid w:val="00921E65"/>
    <w:rsid w:val="00922667"/>
    <w:rsid w:val="00922802"/>
    <w:rsid w:val="009228BF"/>
    <w:rsid w:val="00922DDF"/>
    <w:rsid w:val="00923552"/>
    <w:rsid w:val="009239D5"/>
    <w:rsid w:val="00923CE5"/>
    <w:rsid w:val="0092401C"/>
    <w:rsid w:val="009241A2"/>
    <w:rsid w:val="009242C4"/>
    <w:rsid w:val="00924C9A"/>
    <w:rsid w:val="00924CBF"/>
    <w:rsid w:val="00924DBB"/>
    <w:rsid w:val="00926124"/>
    <w:rsid w:val="009263A7"/>
    <w:rsid w:val="0092752D"/>
    <w:rsid w:val="00927561"/>
    <w:rsid w:val="0092760E"/>
    <w:rsid w:val="00927D64"/>
    <w:rsid w:val="00930818"/>
    <w:rsid w:val="00931342"/>
    <w:rsid w:val="009318AF"/>
    <w:rsid w:val="009323CB"/>
    <w:rsid w:val="00932872"/>
    <w:rsid w:val="00933935"/>
    <w:rsid w:val="00933BD0"/>
    <w:rsid w:val="00934DFB"/>
    <w:rsid w:val="00934F2D"/>
    <w:rsid w:val="00935762"/>
    <w:rsid w:val="009359DF"/>
    <w:rsid w:val="009359E9"/>
    <w:rsid w:val="00936AD1"/>
    <w:rsid w:val="00936E86"/>
    <w:rsid w:val="009371CC"/>
    <w:rsid w:val="00937746"/>
    <w:rsid w:val="009403A5"/>
    <w:rsid w:val="009408C1"/>
    <w:rsid w:val="00941ACA"/>
    <w:rsid w:val="009421D5"/>
    <w:rsid w:val="009421E2"/>
    <w:rsid w:val="00942565"/>
    <w:rsid w:val="00944261"/>
    <w:rsid w:val="00944803"/>
    <w:rsid w:val="00944B10"/>
    <w:rsid w:val="009455BF"/>
    <w:rsid w:val="0094565D"/>
    <w:rsid w:val="00945C56"/>
    <w:rsid w:val="00945DC6"/>
    <w:rsid w:val="009460CA"/>
    <w:rsid w:val="00946D1E"/>
    <w:rsid w:val="00947338"/>
    <w:rsid w:val="00947DF9"/>
    <w:rsid w:val="00950191"/>
    <w:rsid w:val="00950458"/>
    <w:rsid w:val="00950906"/>
    <w:rsid w:val="00950DE7"/>
    <w:rsid w:val="00950E0A"/>
    <w:rsid w:val="00951210"/>
    <w:rsid w:val="0095210E"/>
    <w:rsid w:val="00952452"/>
    <w:rsid w:val="00952A18"/>
    <w:rsid w:val="0095327A"/>
    <w:rsid w:val="00953491"/>
    <w:rsid w:val="009537F3"/>
    <w:rsid w:val="0095423B"/>
    <w:rsid w:val="009545AD"/>
    <w:rsid w:val="009547B6"/>
    <w:rsid w:val="00954897"/>
    <w:rsid w:val="00955301"/>
    <w:rsid w:val="00955DD9"/>
    <w:rsid w:val="00955DE1"/>
    <w:rsid w:val="00957034"/>
    <w:rsid w:val="0096058A"/>
    <w:rsid w:val="0096079B"/>
    <w:rsid w:val="00961456"/>
    <w:rsid w:val="009615BF"/>
    <w:rsid w:val="00962118"/>
    <w:rsid w:val="00962440"/>
    <w:rsid w:val="009629F6"/>
    <w:rsid w:val="00962A9E"/>
    <w:rsid w:val="00963093"/>
    <w:rsid w:val="0096330E"/>
    <w:rsid w:val="00963C03"/>
    <w:rsid w:val="00963C08"/>
    <w:rsid w:val="00963D6E"/>
    <w:rsid w:val="009645F6"/>
    <w:rsid w:val="00964A6F"/>
    <w:rsid w:val="009653CB"/>
    <w:rsid w:val="009653D3"/>
    <w:rsid w:val="00965E7B"/>
    <w:rsid w:val="009661D8"/>
    <w:rsid w:val="009664A5"/>
    <w:rsid w:val="00966E20"/>
    <w:rsid w:val="00967179"/>
    <w:rsid w:val="009671D3"/>
    <w:rsid w:val="009706D5"/>
    <w:rsid w:val="009709AF"/>
    <w:rsid w:val="00970AB4"/>
    <w:rsid w:val="00970B18"/>
    <w:rsid w:val="009717F4"/>
    <w:rsid w:val="00972192"/>
    <w:rsid w:val="009738A9"/>
    <w:rsid w:val="00973C36"/>
    <w:rsid w:val="00973EEA"/>
    <w:rsid w:val="0097412D"/>
    <w:rsid w:val="00974D7F"/>
    <w:rsid w:val="00975496"/>
    <w:rsid w:val="009755EC"/>
    <w:rsid w:val="00975FA1"/>
    <w:rsid w:val="009762D3"/>
    <w:rsid w:val="0097656A"/>
    <w:rsid w:val="009765B1"/>
    <w:rsid w:val="00976864"/>
    <w:rsid w:val="00976FD8"/>
    <w:rsid w:val="009770F4"/>
    <w:rsid w:val="009773EA"/>
    <w:rsid w:val="00977582"/>
    <w:rsid w:val="00977A63"/>
    <w:rsid w:val="00977B0D"/>
    <w:rsid w:val="00980069"/>
    <w:rsid w:val="0098076F"/>
    <w:rsid w:val="00980B01"/>
    <w:rsid w:val="00981491"/>
    <w:rsid w:val="009815AB"/>
    <w:rsid w:val="00981A02"/>
    <w:rsid w:val="00982955"/>
    <w:rsid w:val="00984846"/>
    <w:rsid w:val="00984A95"/>
    <w:rsid w:val="00985903"/>
    <w:rsid w:val="00986854"/>
    <w:rsid w:val="009868F7"/>
    <w:rsid w:val="009869A5"/>
    <w:rsid w:val="00987248"/>
    <w:rsid w:val="00987342"/>
    <w:rsid w:val="009877C0"/>
    <w:rsid w:val="009904B6"/>
    <w:rsid w:val="00990788"/>
    <w:rsid w:val="00992226"/>
    <w:rsid w:val="0099316F"/>
    <w:rsid w:val="00993529"/>
    <w:rsid w:val="0099372D"/>
    <w:rsid w:val="00993DFE"/>
    <w:rsid w:val="00993FCD"/>
    <w:rsid w:val="0099409A"/>
    <w:rsid w:val="0099476B"/>
    <w:rsid w:val="00994954"/>
    <w:rsid w:val="00994F54"/>
    <w:rsid w:val="00995DBF"/>
    <w:rsid w:val="0099616A"/>
    <w:rsid w:val="009966D5"/>
    <w:rsid w:val="00996EFD"/>
    <w:rsid w:val="009970D8"/>
    <w:rsid w:val="0099720B"/>
    <w:rsid w:val="009A0893"/>
    <w:rsid w:val="009A12FC"/>
    <w:rsid w:val="009A1CE2"/>
    <w:rsid w:val="009A22D6"/>
    <w:rsid w:val="009A25F7"/>
    <w:rsid w:val="009A2E73"/>
    <w:rsid w:val="009A334B"/>
    <w:rsid w:val="009A3A52"/>
    <w:rsid w:val="009A41F7"/>
    <w:rsid w:val="009A4DDD"/>
    <w:rsid w:val="009A4ED7"/>
    <w:rsid w:val="009A5934"/>
    <w:rsid w:val="009A7319"/>
    <w:rsid w:val="009B1E0B"/>
    <w:rsid w:val="009B20C4"/>
    <w:rsid w:val="009B233B"/>
    <w:rsid w:val="009B2C4D"/>
    <w:rsid w:val="009B3738"/>
    <w:rsid w:val="009B43FD"/>
    <w:rsid w:val="009B5452"/>
    <w:rsid w:val="009B58B9"/>
    <w:rsid w:val="009B5CC4"/>
    <w:rsid w:val="009B646F"/>
    <w:rsid w:val="009B7EAE"/>
    <w:rsid w:val="009C039F"/>
    <w:rsid w:val="009C087F"/>
    <w:rsid w:val="009C0A54"/>
    <w:rsid w:val="009C0F9A"/>
    <w:rsid w:val="009C105D"/>
    <w:rsid w:val="009C1B17"/>
    <w:rsid w:val="009C2386"/>
    <w:rsid w:val="009C255D"/>
    <w:rsid w:val="009C2984"/>
    <w:rsid w:val="009C3144"/>
    <w:rsid w:val="009C46ED"/>
    <w:rsid w:val="009C54EC"/>
    <w:rsid w:val="009C5AC1"/>
    <w:rsid w:val="009C5E05"/>
    <w:rsid w:val="009C77B6"/>
    <w:rsid w:val="009C7961"/>
    <w:rsid w:val="009C7E3E"/>
    <w:rsid w:val="009D0B9F"/>
    <w:rsid w:val="009D15FA"/>
    <w:rsid w:val="009D22CD"/>
    <w:rsid w:val="009D2413"/>
    <w:rsid w:val="009D2685"/>
    <w:rsid w:val="009D2BA7"/>
    <w:rsid w:val="009D2D3B"/>
    <w:rsid w:val="009D34F5"/>
    <w:rsid w:val="009D357E"/>
    <w:rsid w:val="009D4010"/>
    <w:rsid w:val="009D40BF"/>
    <w:rsid w:val="009D41DE"/>
    <w:rsid w:val="009D4361"/>
    <w:rsid w:val="009D461E"/>
    <w:rsid w:val="009D61DA"/>
    <w:rsid w:val="009D66D0"/>
    <w:rsid w:val="009D6724"/>
    <w:rsid w:val="009D7105"/>
    <w:rsid w:val="009D72CC"/>
    <w:rsid w:val="009D740C"/>
    <w:rsid w:val="009D76EF"/>
    <w:rsid w:val="009E0462"/>
    <w:rsid w:val="009E0E5E"/>
    <w:rsid w:val="009E133B"/>
    <w:rsid w:val="009E27D9"/>
    <w:rsid w:val="009E2922"/>
    <w:rsid w:val="009E2A7F"/>
    <w:rsid w:val="009E3497"/>
    <w:rsid w:val="009E3BF1"/>
    <w:rsid w:val="009E49B8"/>
    <w:rsid w:val="009E4D6A"/>
    <w:rsid w:val="009E4E64"/>
    <w:rsid w:val="009E5301"/>
    <w:rsid w:val="009E5696"/>
    <w:rsid w:val="009E7A2B"/>
    <w:rsid w:val="009F00BF"/>
    <w:rsid w:val="009F0416"/>
    <w:rsid w:val="009F052C"/>
    <w:rsid w:val="009F0D4A"/>
    <w:rsid w:val="009F0F2A"/>
    <w:rsid w:val="009F10F7"/>
    <w:rsid w:val="009F15AF"/>
    <w:rsid w:val="009F1B50"/>
    <w:rsid w:val="009F2864"/>
    <w:rsid w:val="009F2B2A"/>
    <w:rsid w:val="009F33BE"/>
    <w:rsid w:val="009F37A8"/>
    <w:rsid w:val="009F3A21"/>
    <w:rsid w:val="009F3A82"/>
    <w:rsid w:val="009F3BF1"/>
    <w:rsid w:val="009F3E7C"/>
    <w:rsid w:val="009F3F93"/>
    <w:rsid w:val="009F40F5"/>
    <w:rsid w:val="009F421C"/>
    <w:rsid w:val="009F4950"/>
    <w:rsid w:val="009F4A6B"/>
    <w:rsid w:val="009F4DDA"/>
    <w:rsid w:val="009F5504"/>
    <w:rsid w:val="009F5D77"/>
    <w:rsid w:val="00A00270"/>
    <w:rsid w:val="00A0055F"/>
    <w:rsid w:val="00A00F2D"/>
    <w:rsid w:val="00A0273B"/>
    <w:rsid w:val="00A0418C"/>
    <w:rsid w:val="00A04DA6"/>
    <w:rsid w:val="00A05419"/>
    <w:rsid w:val="00A05BA2"/>
    <w:rsid w:val="00A05BD3"/>
    <w:rsid w:val="00A05F21"/>
    <w:rsid w:val="00A06513"/>
    <w:rsid w:val="00A06690"/>
    <w:rsid w:val="00A067E7"/>
    <w:rsid w:val="00A06897"/>
    <w:rsid w:val="00A068CE"/>
    <w:rsid w:val="00A07FB7"/>
    <w:rsid w:val="00A10098"/>
    <w:rsid w:val="00A102B1"/>
    <w:rsid w:val="00A11154"/>
    <w:rsid w:val="00A11A0E"/>
    <w:rsid w:val="00A11C5A"/>
    <w:rsid w:val="00A11DD5"/>
    <w:rsid w:val="00A12561"/>
    <w:rsid w:val="00A143F1"/>
    <w:rsid w:val="00A144D8"/>
    <w:rsid w:val="00A15A15"/>
    <w:rsid w:val="00A15DD3"/>
    <w:rsid w:val="00A164B5"/>
    <w:rsid w:val="00A168AA"/>
    <w:rsid w:val="00A16CAF"/>
    <w:rsid w:val="00A16F2D"/>
    <w:rsid w:val="00A173D5"/>
    <w:rsid w:val="00A17A86"/>
    <w:rsid w:val="00A20378"/>
    <w:rsid w:val="00A20567"/>
    <w:rsid w:val="00A2078A"/>
    <w:rsid w:val="00A21502"/>
    <w:rsid w:val="00A21D47"/>
    <w:rsid w:val="00A21F3C"/>
    <w:rsid w:val="00A21FBC"/>
    <w:rsid w:val="00A220FB"/>
    <w:rsid w:val="00A22830"/>
    <w:rsid w:val="00A2361F"/>
    <w:rsid w:val="00A243EC"/>
    <w:rsid w:val="00A24932"/>
    <w:rsid w:val="00A24DA7"/>
    <w:rsid w:val="00A250D2"/>
    <w:rsid w:val="00A257F8"/>
    <w:rsid w:val="00A26D8E"/>
    <w:rsid w:val="00A27434"/>
    <w:rsid w:val="00A27BA5"/>
    <w:rsid w:val="00A30A98"/>
    <w:rsid w:val="00A30C5D"/>
    <w:rsid w:val="00A32596"/>
    <w:rsid w:val="00A327EC"/>
    <w:rsid w:val="00A3299D"/>
    <w:rsid w:val="00A330BA"/>
    <w:rsid w:val="00A33854"/>
    <w:rsid w:val="00A33CCD"/>
    <w:rsid w:val="00A342A3"/>
    <w:rsid w:val="00A34DCA"/>
    <w:rsid w:val="00A3561C"/>
    <w:rsid w:val="00A3570B"/>
    <w:rsid w:val="00A35A8F"/>
    <w:rsid w:val="00A35F9B"/>
    <w:rsid w:val="00A37826"/>
    <w:rsid w:val="00A37982"/>
    <w:rsid w:val="00A40452"/>
    <w:rsid w:val="00A44866"/>
    <w:rsid w:val="00A45A3E"/>
    <w:rsid w:val="00A45B66"/>
    <w:rsid w:val="00A45D24"/>
    <w:rsid w:val="00A46C89"/>
    <w:rsid w:val="00A47115"/>
    <w:rsid w:val="00A476EA"/>
    <w:rsid w:val="00A47998"/>
    <w:rsid w:val="00A47D4A"/>
    <w:rsid w:val="00A47E32"/>
    <w:rsid w:val="00A500D9"/>
    <w:rsid w:val="00A50235"/>
    <w:rsid w:val="00A502A3"/>
    <w:rsid w:val="00A504FE"/>
    <w:rsid w:val="00A50907"/>
    <w:rsid w:val="00A50B3D"/>
    <w:rsid w:val="00A50BBE"/>
    <w:rsid w:val="00A51302"/>
    <w:rsid w:val="00A517C6"/>
    <w:rsid w:val="00A51E51"/>
    <w:rsid w:val="00A52153"/>
    <w:rsid w:val="00A521E3"/>
    <w:rsid w:val="00A52846"/>
    <w:rsid w:val="00A528F1"/>
    <w:rsid w:val="00A52E2D"/>
    <w:rsid w:val="00A53129"/>
    <w:rsid w:val="00A53225"/>
    <w:rsid w:val="00A5371C"/>
    <w:rsid w:val="00A53C29"/>
    <w:rsid w:val="00A53E86"/>
    <w:rsid w:val="00A53F2E"/>
    <w:rsid w:val="00A54926"/>
    <w:rsid w:val="00A55738"/>
    <w:rsid w:val="00A559C9"/>
    <w:rsid w:val="00A55B9B"/>
    <w:rsid w:val="00A55CBC"/>
    <w:rsid w:val="00A55F8F"/>
    <w:rsid w:val="00A55FF5"/>
    <w:rsid w:val="00A5643E"/>
    <w:rsid w:val="00A5654F"/>
    <w:rsid w:val="00A5729D"/>
    <w:rsid w:val="00A604AF"/>
    <w:rsid w:val="00A60B77"/>
    <w:rsid w:val="00A60BB8"/>
    <w:rsid w:val="00A61083"/>
    <w:rsid w:val="00A6163E"/>
    <w:rsid w:val="00A61B1A"/>
    <w:rsid w:val="00A61BCD"/>
    <w:rsid w:val="00A61E94"/>
    <w:rsid w:val="00A63346"/>
    <w:rsid w:val="00A635B2"/>
    <w:rsid w:val="00A63731"/>
    <w:rsid w:val="00A63781"/>
    <w:rsid w:val="00A64012"/>
    <w:rsid w:val="00A644C8"/>
    <w:rsid w:val="00A64C95"/>
    <w:rsid w:val="00A65121"/>
    <w:rsid w:val="00A66369"/>
    <w:rsid w:val="00A6678F"/>
    <w:rsid w:val="00A66B66"/>
    <w:rsid w:val="00A66C56"/>
    <w:rsid w:val="00A67441"/>
    <w:rsid w:val="00A6760B"/>
    <w:rsid w:val="00A67D4C"/>
    <w:rsid w:val="00A67DD3"/>
    <w:rsid w:val="00A67E4F"/>
    <w:rsid w:val="00A70290"/>
    <w:rsid w:val="00A706D6"/>
    <w:rsid w:val="00A70936"/>
    <w:rsid w:val="00A725F9"/>
    <w:rsid w:val="00A72E25"/>
    <w:rsid w:val="00A72F1B"/>
    <w:rsid w:val="00A7307F"/>
    <w:rsid w:val="00A73915"/>
    <w:rsid w:val="00A74804"/>
    <w:rsid w:val="00A74A1E"/>
    <w:rsid w:val="00A74A6D"/>
    <w:rsid w:val="00A75655"/>
    <w:rsid w:val="00A75870"/>
    <w:rsid w:val="00A75C6F"/>
    <w:rsid w:val="00A75E9B"/>
    <w:rsid w:val="00A76450"/>
    <w:rsid w:val="00A775F5"/>
    <w:rsid w:val="00A77BC9"/>
    <w:rsid w:val="00A77EAF"/>
    <w:rsid w:val="00A800A5"/>
    <w:rsid w:val="00A806A7"/>
    <w:rsid w:val="00A80C5F"/>
    <w:rsid w:val="00A812CE"/>
    <w:rsid w:val="00A81704"/>
    <w:rsid w:val="00A81B41"/>
    <w:rsid w:val="00A822D2"/>
    <w:rsid w:val="00A827BF"/>
    <w:rsid w:val="00A83490"/>
    <w:rsid w:val="00A8410B"/>
    <w:rsid w:val="00A842AD"/>
    <w:rsid w:val="00A845E8"/>
    <w:rsid w:val="00A85102"/>
    <w:rsid w:val="00A85571"/>
    <w:rsid w:val="00A8574C"/>
    <w:rsid w:val="00A85E86"/>
    <w:rsid w:val="00A8645D"/>
    <w:rsid w:val="00A868D9"/>
    <w:rsid w:val="00A86ADF"/>
    <w:rsid w:val="00A879D5"/>
    <w:rsid w:val="00A90356"/>
    <w:rsid w:val="00A9061B"/>
    <w:rsid w:val="00A906FF"/>
    <w:rsid w:val="00A90704"/>
    <w:rsid w:val="00A91ECC"/>
    <w:rsid w:val="00A92964"/>
    <w:rsid w:val="00A92D15"/>
    <w:rsid w:val="00A92F6D"/>
    <w:rsid w:val="00A93309"/>
    <w:rsid w:val="00A93C61"/>
    <w:rsid w:val="00A93D8B"/>
    <w:rsid w:val="00A94698"/>
    <w:rsid w:val="00A94B12"/>
    <w:rsid w:val="00A94D53"/>
    <w:rsid w:val="00A950B8"/>
    <w:rsid w:val="00A955EC"/>
    <w:rsid w:val="00A957C6"/>
    <w:rsid w:val="00A960DA"/>
    <w:rsid w:val="00A968A0"/>
    <w:rsid w:val="00A96DDB"/>
    <w:rsid w:val="00A97B9A"/>
    <w:rsid w:val="00A97D12"/>
    <w:rsid w:val="00AA0406"/>
    <w:rsid w:val="00AA0B0E"/>
    <w:rsid w:val="00AA1022"/>
    <w:rsid w:val="00AA124D"/>
    <w:rsid w:val="00AA12E2"/>
    <w:rsid w:val="00AA1E07"/>
    <w:rsid w:val="00AA2BAE"/>
    <w:rsid w:val="00AA2C52"/>
    <w:rsid w:val="00AA30BC"/>
    <w:rsid w:val="00AA30E0"/>
    <w:rsid w:val="00AA32C1"/>
    <w:rsid w:val="00AA342B"/>
    <w:rsid w:val="00AA45FC"/>
    <w:rsid w:val="00AA4BDE"/>
    <w:rsid w:val="00AA563D"/>
    <w:rsid w:val="00AA5900"/>
    <w:rsid w:val="00AA5A67"/>
    <w:rsid w:val="00AA6D1C"/>
    <w:rsid w:val="00AA7070"/>
    <w:rsid w:val="00AA7252"/>
    <w:rsid w:val="00AA74DB"/>
    <w:rsid w:val="00AA7534"/>
    <w:rsid w:val="00AA77C1"/>
    <w:rsid w:val="00AA7A1A"/>
    <w:rsid w:val="00AB0DDE"/>
    <w:rsid w:val="00AB0E03"/>
    <w:rsid w:val="00AB15DB"/>
    <w:rsid w:val="00AB1C3C"/>
    <w:rsid w:val="00AB221B"/>
    <w:rsid w:val="00AB26D7"/>
    <w:rsid w:val="00AB2D84"/>
    <w:rsid w:val="00AB3119"/>
    <w:rsid w:val="00AB363B"/>
    <w:rsid w:val="00AB3722"/>
    <w:rsid w:val="00AB4B31"/>
    <w:rsid w:val="00AB4BD1"/>
    <w:rsid w:val="00AB4C39"/>
    <w:rsid w:val="00AB5013"/>
    <w:rsid w:val="00AB5308"/>
    <w:rsid w:val="00AB54ED"/>
    <w:rsid w:val="00AB58E4"/>
    <w:rsid w:val="00AB5A1E"/>
    <w:rsid w:val="00AB5A5D"/>
    <w:rsid w:val="00AB696D"/>
    <w:rsid w:val="00AB6B05"/>
    <w:rsid w:val="00AB76A4"/>
    <w:rsid w:val="00AB77BE"/>
    <w:rsid w:val="00AB7D41"/>
    <w:rsid w:val="00AC00B6"/>
    <w:rsid w:val="00AC03E9"/>
    <w:rsid w:val="00AC0940"/>
    <w:rsid w:val="00AC0E40"/>
    <w:rsid w:val="00AC0FEB"/>
    <w:rsid w:val="00AC1107"/>
    <w:rsid w:val="00AC21B2"/>
    <w:rsid w:val="00AC250F"/>
    <w:rsid w:val="00AC2546"/>
    <w:rsid w:val="00AC2D6C"/>
    <w:rsid w:val="00AC2EF5"/>
    <w:rsid w:val="00AC2F0A"/>
    <w:rsid w:val="00AC311F"/>
    <w:rsid w:val="00AC3859"/>
    <w:rsid w:val="00AC41F3"/>
    <w:rsid w:val="00AC4395"/>
    <w:rsid w:val="00AC4970"/>
    <w:rsid w:val="00AC4F56"/>
    <w:rsid w:val="00AC4FB6"/>
    <w:rsid w:val="00AC5716"/>
    <w:rsid w:val="00AC6C47"/>
    <w:rsid w:val="00AC78DD"/>
    <w:rsid w:val="00AC7D0D"/>
    <w:rsid w:val="00AC7D48"/>
    <w:rsid w:val="00AC7DA2"/>
    <w:rsid w:val="00AD03E1"/>
    <w:rsid w:val="00AD08D4"/>
    <w:rsid w:val="00AD0B76"/>
    <w:rsid w:val="00AD0ED6"/>
    <w:rsid w:val="00AD166F"/>
    <w:rsid w:val="00AD1A42"/>
    <w:rsid w:val="00AD1A83"/>
    <w:rsid w:val="00AD1DC4"/>
    <w:rsid w:val="00AD2094"/>
    <w:rsid w:val="00AD21D6"/>
    <w:rsid w:val="00AD3B6E"/>
    <w:rsid w:val="00AD445A"/>
    <w:rsid w:val="00AD44E6"/>
    <w:rsid w:val="00AD52E4"/>
    <w:rsid w:val="00AD535E"/>
    <w:rsid w:val="00AD5637"/>
    <w:rsid w:val="00AD56F4"/>
    <w:rsid w:val="00AD61B6"/>
    <w:rsid w:val="00AD7207"/>
    <w:rsid w:val="00AD7404"/>
    <w:rsid w:val="00AD77C0"/>
    <w:rsid w:val="00AD7C8D"/>
    <w:rsid w:val="00AE002C"/>
    <w:rsid w:val="00AE0705"/>
    <w:rsid w:val="00AE0ACE"/>
    <w:rsid w:val="00AE187E"/>
    <w:rsid w:val="00AE1A8D"/>
    <w:rsid w:val="00AE1B68"/>
    <w:rsid w:val="00AE2699"/>
    <w:rsid w:val="00AE26EF"/>
    <w:rsid w:val="00AE3052"/>
    <w:rsid w:val="00AE42D5"/>
    <w:rsid w:val="00AE45B6"/>
    <w:rsid w:val="00AE4A0A"/>
    <w:rsid w:val="00AE5B3D"/>
    <w:rsid w:val="00AE60FC"/>
    <w:rsid w:val="00AE6215"/>
    <w:rsid w:val="00AE6769"/>
    <w:rsid w:val="00AE6884"/>
    <w:rsid w:val="00AE6B89"/>
    <w:rsid w:val="00AE7D6E"/>
    <w:rsid w:val="00AF1A42"/>
    <w:rsid w:val="00AF2AD5"/>
    <w:rsid w:val="00AF4253"/>
    <w:rsid w:val="00AF441C"/>
    <w:rsid w:val="00AF4831"/>
    <w:rsid w:val="00AF5015"/>
    <w:rsid w:val="00AF56DE"/>
    <w:rsid w:val="00AF6AB2"/>
    <w:rsid w:val="00AF6CAC"/>
    <w:rsid w:val="00AF6D55"/>
    <w:rsid w:val="00B00188"/>
    <w:rsid w:val="00B002EB"/>
    <w:rsid w:val="00B00A14"/>
    <w:rsid w:val="00B00E86"/>
    <w:rsid w:val="00B01538"/>
    <w:rsid w:val="00B01E96"/>
    <w:rsid w:val="00B02494"/>
    <w:rsid w:val="00B028F2"/>
    <w:rsid w:val="00B02EBE"/>
    <w:rsid w:val="00B03851"/>
    <w:rsid w:val="00B03F00"/>
    <w:rsid w:val="00B044DC"/>
    <w:rsid w:val="00B05586"/>
    <w:rsid w:val="00B05734"/>
    <w:rsid w:val="00B05A8A"/>
    <w:rsid w:val="00B0672C"/>
    <w:rsid w:val="00B06C2E"/>
    <w:rsid w:val="00B0731F"/>
    <w:rsid w:val="00B07BB6"/>
    <w:rsid w:val="00B07E40"/>
    <w:rsid w:val="00B10429"/>
    <w:rsid w:val="00B1134A"/>
    <w:rsid w:val="00B1149B"/>
    <w:rsid w:val="00B11D8C"/>
    <w:rsid w:val="00B11E0F"/>
    <w:rsid w:val="00B1200B"/>
    <w:rsid w:val="00B125C2"/>
    <w:rsid w:val="00B1270F"/>
    <w:rsid w:val="00B127C6"/>
    <w:rsid w:val="00B12D69"/>
    <w:rsid w:val="00B13024"/>
    <w:rsid w:val="00B137D1"/>
    <w:rsid w:val="00B13D0A"/>
    <w:rsid w:val="00B14601"/>
    <w:rsid w:val="00B14697"/>
    <w:rsid w:val="00B14B18"/>
    <w:rsid w:val="00B1528E"/>
    <w:rsid w:val="00B15A74"/>
    <w:rsid w:val="00B16F0F"/>
    <w:rsid w:val="00B20AB4"/>
    <w:rsid w:val="00B20D36"/>
    <w:rsid w:val="00B21019"/>
    <w:rsid w:val="00B21147"/>
    <w:rsid w:val="00B21160"/>
    <w:rsid w:val="00B22017"/>
    <w:rsid w:val="00B22693"/>
    <w:rsid w:val="00B22BFD"/>
    <w:rsid w:val="00B23BCA"/>
    <w:rsid w:val="00B23D02"/>
    <w:rsid w:val="00B241DA"/>
    <w:rsid w:val="00B2453D"/>
    <w:rsid w:val="00B24723"/>
    <w:rsid w:val="00B24A24"/>
    <w:rsid w:val="00B24A69"/>
    <w:rsid w:val="00B24D0D"/>
    <w:rsid w:val="00B25020"/>
    <w:rsid w:val="00B2591F"/>
    <w:rsid w:val="00B25951"/>
    <w:rsid w:val="00B277E5"/>
    <w:rsid w:val="00B30107"/>
    <w:rsid w:val="00B30AEF"/>
    <w:rsid w:val="00B310D3"/>
    <w:rsid w:val="00B31861"/>
    <w:rsid w:val="00B31EE8"/>
    <w:rsid w:val="00B321DC"/>
    <w:rsid w:val="00B3287F"/>
    <w:rsid w:val="00B328B4"/>
    <w:rsid w:val="00B32B1C"/>
    <w:rsid w:val="00B32FC8"/>
    <w:rsid w:val="00B3368C"/>
    <w:rsid w:val="00B341D4"/>
    <w:rsid w:val="00B3422C"/>
    <w:rsid w:val="00B34311"/>
    <w:rsid w:val="00B343A4"/>
    <w:rsid w:val="00B34404"/>
    <w:rsid w:val="00B34456"/>
    <w:rsid w:val="00B357F5"/>
    <w:rsid w:val="00B35C92"/>
    <w:rsid w:val="00B36E43"/>
    <w:rsid w:val="00B37138"/>
    <w:rsid w:val="00B371AC"/>
    <w:rsid w:val="00B371E3"/>
    <w:rsid w:val="00B37436"/>
    <w:rsid w:val="00B37DA2"/>
    <w:rsid w:val="00B4004E"/>
    <w:rsid w:val="00B40FBB"/>
    <w:rsid w:val="00B42221"/>
    <w:rsid w:val="00B428C5"/>
    <w:rsid w:val="00B42F6B"/>
    <w:rsid w:val="00B43B00"/>
    <w:rsid w:val="00B43FCB"/>
    <w:rsid w:val="00B440E7"/>
    <w:rsid w:val="00B44201"/>
    <w:rsid w:val="00B4430C"/>
    <w:rsid w:val="00B44768"/>
    <w:rsid w:val="00B44A8D"/>
    <w:rsid w:val="00B45E7D"/>
    <w:rsid w:val="00B4657A"/>
    <w:rsid w:val="00B465C5"/>
    <w:rsid w:val="00B467F1"/>
    <w:rsid w:val="00B474D2"/>
    <w:rsid w:val="00B47CDC"/>
    <w:rsid w:val="00B50506"/>
    <w:rsid w:val="00B50FC4"/>
    <w:rsid w:val="00B51968"/>
    <w:rsid w:val="00B51FFB"/>
    <w:rsid w:val="00B529AE"/>
    <w:rsid w:val="00B52F0A"/>
    <w:rsid w:val="00B53B6E"/>
    <w:rsid w:val="00B541CA"/>
    <w:rsid w:val="00B54423"/>
    <w:rsid w:val="00B545B6"/>
    <w:rsid w:val="00B54A19"/>
    <w:rsid w:val="00B54C82"/>
    <w:rsid w:val="00B54E73"/>
    <w:rsid w:val="00B55595"/>
    <w:rsid w:val="00B56D37"/>
    <w:rsid w:val="00B56F90"/>
    <w:rsid w:val="00B571B8"/>
    <w:rsid w:val="00B5768A"/>
    <w:rsid w:val="00B579B5"/>
    <w:rsid w:val="00B57C3E"/>
    <w:rsid w:val="00B6054C"/>
    <w:rsid w:val="00B610BA"/>
    <w:rsid w:val="00B61272"/>
    <w:rsid w:val="00B6183F"/>
    <w:rsid w:val="00B623A6"/>
    <w:rsid w:val="00B62658"/>
    <w:rsid w:val="00B62ABA"/>
    <w:rsid w:val="00B639EA"/>
    <w:rsid w:val="00B64153"/>
    <w:rsid w:val="00B64389"/>
    <w:rsid w:val="00B64580"/>
    <w:rsid w:val="00B648E2"/>
    <w:rsid w:val="00B64B41"/>
    <w:rsid w:val="00B65CD7"/>
    <w:rsid w:val="00B66178"/>
    <w:rsid w:val="00B66C54"/>
    <w:rsid w:val="00B6702D"/>
    <w:rsid w:val="00B67512"/>
    <w:rsid w:val="00B679F4"/>
    <w:rsid w:val="00B70E70"/>
    <w:rsid w:val="00B710CE"/>
    <w:rsid w:val="00B71BFC"/>
    <w:rsid w:val="00B720B4"/>
    <w:rsid w:val="00B7212C"/>
    <w:rsid w:val="00B72381"/>
    <w:rsid w:val="00B72DB1"/>
    <w:rsid w:val="00B730A6"/>
    <w:rsid w:val="00B7332B"/>
    <w:rsid w:val="00B73A41"/>
    <w:rsid w:val="00B73BDA"/>
    <w:rsid w:val="00B743DF"/>
    <w:rsid w:val="00B744BB"/>
    <w:rsid w:val="00B74665"/>
    <w:rsid w:val="00B74ECC"/>
    <w:rsid w:val="00B75EE4"/>
    <w:rsid w:val="00B777FA"/>
    <w:rsid w:val="00B803D3"/>
    <w:rsid w:val="00B804DC"/>
    <w:rsid w:val="00B80CE4"/>
    <w:rsid w:val="00B810A9"/>
    <w:rsid w:val="00B810C0"/>
    <w:rsid w:val="00B812B1"/>
    <w:rsid w:val="00B812DE"/>
    <w:rsid w:val="00B814CD"/>
    <w:rsid w:val="00B81989"/>
    <w:rsid w:val="00B8322F"/>
    <w:rsid w:val="00B832E7"/>
    <w:rsid w:val="00B83AE5"/>
    <w:rsid w:val="00B83B17"/>
    <w:rsid w:val="00B83E3F"/>
    <w:rsid w:val="00B83E92"/>
    <w:rsid w:val="00B84471"/>
    <w:rsid w:val="00B846E5"/>
    <w:rsid w:val="00B8493D"/>
    <w:rsid w:val="00B84E29"/>
    <w:rsid w:val="00B85B8E"/>
    <w:rsid w:val="00B866CB"/>
    <w:rsid w:val="00B866E9"/>
    <w:rsid w:val="00B867AF"/>
    <w:rsid w:val="00B86D2C"/>
    <w:rsid w:val="00B86E39"/>
    <w:rsid w:val="00B86F10"/>
    <w:rsid w:val="00B8706C"/>
    <w:rsid w:val="00B90F45"/>
    <w:rsid w:val="00B92DBF"/>
    <w:rsid w:val="00B93ABB"/>
    <w:rsid w:val="00B94359"/>
    <w:rsid w:val="00B94462"/>
    <w:rsid w:val="00B944F0"/>
    <w:rsid w:val="00B94D5A"/>
    <w:rsid w:val="00B952AF"/>
    <w:rsid w:val="00B9565F"/>
    <w:rsid w:val="00B9647B"/>
    <w:rsid w:val="00B967F0"/>
    <w:rsid w:val="00B968B4"/>
    <w:rsid w:val="00B968C3"/>
    <w:rsid w:val="00B972D8"/>
    <w:rsid w:val="00B973D3"/>
    <w:rsid w:val="00B9794F"/>
    <w:rsid w:val="00B979CD"/>
    <w:rsid w:val="00B97AFE"/>
    <w:rsid w:val="00B97F09"/>
    <w:rsid w:val="00B97FAD"/>
    <w:rsid w:val="00BA02CD"/>
    <w:rsid w:val="00BA02DF"/>
    <w:rsid w:val="00BA05A7"/>
    <w:rsid w:val="00BA0F48"/>
    <w:rsid w:val="00BA17B1"/>
    <w:rsid w:val="00BA18E2"/>
    <w:rsid w:val="00BA1DB5"/>
    <w:rsid w:val="00BA2E2B"/>
    <w:rsid w:val="00BA30D4"/>
    <w:rsid w:val="00BA3851"/>
    <w:rsid w:val="00BA47D3"/>
    <w:rsid w:val="00BA4878"/>
    <w:rsid w:val="00BA5A44"/>
    <w:rsid w:val="00BA6B99"/>
    <w:rsid w:val="00BA700E"/>
    <w:rsid w:val="00BA7600"/>
    <w:rsid w:val="00BA7C67"/>
    <w:rsid w:val="00BA7C9D"/>
    <w:rsid w:val="00BA7CF6"/>
    <w:rsid w:val="00BA7DBD"/>
    <w:rsid w:val="00BB0C94"/>
    <w:rsid w:val="00BB124F"/>
    <w:rsid w:val="00BB18E0"/>
    <w:rsid w:val="00BB1C9C"/>
    <w:rsid w:val="00BB1F62"/>
    <w:rsid w:val="00BB24C0"/>
    <w:rsid w:val="00BB24CE"/>
    <w:rsid w:val="00BB377D"/>
    <w:rsid w:val="00BB398C"/>
    <w:rsid w:val="00BB477A"/>
    <w:rsid w:val="00BB4967"/>
    <w:rsid w:val="00BB5749"/>
    <w:rsid w:val="00BB575F"/>
    <w:rsid w:val="00BB7863"/>
    <w:rsid w:val="00BB7E24"/>
    <w:rsid w:val="00BC0A46"/>
    <w:rsid w:val="00BC1178"/>
    <w:rsid w:val="00BC1283"/>
    <w:rsid w:val="00BC1319"/>
    <w:rsid w:val="00BC22FA"/>
    <w:rsid w:val="00BC2EB1"/>
    <w:rsid w:val="00BC3048"/>
    <w:rsid w:val="00BC3F3B"/>
    <w:rsid w:val="00BC5150"/>
    <w:rsid w:val="00BC5E97"/>
    <w:rsid w:val="00BC61ED"/>
    <w:rsid w:val="00BC65F7"/>
    <w:rsid w:val="00BC69C1"/>
    <w:rsid w:val="00BC79FC"/>
    <w:rsid w:val="00BC7CF4"/>
    <w:rsid w:val="00BD010A"/>
    <w:rsid w:val="00BD069A"/>
    <w:rsid w:val="00BD1259"/>
    <w:rsid w:val="00BD2047"/>
    <w:rsid w:val="00BD225F"/>
    <w:rsid w:val="00BD29A5"/>
    <w:rsid w:val="00BD2E2E"/>
    <w:rsid w:val="00BD3C03"/>
    <w:rsid w:val="00BD47CB"/>
    <w:rsid w:val="00BD5173"/>
    <w:rsid w:val="00BD59E9"/>
    <w:rsid w:val="00BD5D3A"/>
    <w:rsid w:val="00BD6E23"/>
    <w:rsid w:val="00BD72E8"/>
    <w:rsid w:val="00BE0084"/>
    <w:rsid w:val="00BE031D"/>
    <w:rsid w:val="00BE06A1"/>
    <w:rsid w:val="00BE0BA2"/>
    <w:rsid w:val="00BE0C69"/>
    <w:rsid w:val="00BE0CBD"/>
    <w:rsid w:val="00BE139E"/>
    <w:rsid w:val="00BE1685"/>
    <w:rsid w:val="00BE1BA1"/>
    <w:rsid w:val="00BE231C"/>
    <w:rsid w:val="00BE31D7"/>
    <w:rsid w:val="00BE329C"/>
    <w:rsid w:val="00BE343E"/>
    <w:rsid w:val="00BE3599"/>
    <w:rsid w:val="00BE38D1"/>
    <w:rsid w:val="00BE3B34"/>
    <w:rsid w:val="00BE47C2"/>
    <w:rsid w:val="00BE4E5B"/>
    <w:rsid w:val="00BE4F49"/>
    <w:rsid w:val="00BE50F7"/>
    <w:rsid w:val="00BE510D"/>
    <w:rsid w:val="00BE56A1"/>
    <w:rsid w:val="00BE699F"/>
    <w:rsid w:val="00BE6B28"/>
    <w:rsid w:val="00BE7231"/>
    <w:rsid w:val="00BE74C0"/>
    <w:rsid w:val="00BE76E6"/>
    <w:rsid w:val="00BF1A50"/>
    <w:rsid w:val="00BF23B9"/>
    <w:rsid w:val="00BF2817"/>
    <w:rsid w:val="00BF2937"/>
    <w:rsid w:val="00BF32A4"/>
    <w:rsid w:val="00BF3832"/>
    <w:rsid w:val="00BF4557"/>
    <w:rsid w:val="00BF461B"/>
    <w:rsid w:val="00BF4E85"/>
    <w:rsid w:val="00BF4FC1"/>
    <w:rsid w:val="00BF570C"/>
    <w:rsid w:val="00BF57E2"/>
    <w:rsid w:val="00BF5B72"/>
    <w:rsid w:val="00BF5DD3"/>
    <w:rsid w:val="00BF6053"/>
    <w:rsid w:val="00BF63F2"/>
    <w:rsid w:val="00BF64E9"/>
    <w:rsid w:val="00BF65DE"/>
    <w:rsid w:val="00BF6D48"/>
    <w:rsid w:val="00BF7077"/>
    <w:rsid w:val="00BF7781"/>
    <w:rsid w:val="00C00266"/>
    <w:rsid w:val="00C00900"/>
    <w:rsid w:val="00C01CDA"/>
    <w:rsid w:val="00C04BE9"/>
    <w:rsid w:val="00C056A8"/>
    <w:rsid w:val="00C05985"/>
    <w:rsid w:val="00C05FD6"/>
    <w:rsid w:val="00C06AB0"/>
    <w:rsid w:val="00C07668"/>
    <w:rsid w:val="00C07D43"/>
    <w:rsid w:val="00C07DB1"/>
    <w:rsid w:val="00C07F8D"/>
    <w:rsid w:val="00C10135"/>
    <w:rsid w:val="00C1025C"/>
    <w:rsid w:val="00C110FF"/>
    <w:rsid w:val="00C1123F"/>
    <w:rsid w:val="00C113F4"/>
    <w:rsid w:val="00C117A3"/>
    <w:rsid w:val="00C11C45"/>
    <w:rsid w:val="00C11FB1"/>
    <w:rsid w:val="00C123A1"/>
    <w:rsid w:val="00C12AE4"/>
    <w:rsid w:val="00C149C1"/>
    <w:rsid w:val="00C14F22"/>
    <w:rsid w:val="00C15950"/>
    <w:rsid w:val="00C15F17"/>
    <w:rsid w:val="00C1621C"/>
    <w:rsid w:val="00C16302"/>
    <w:rsid w:val="00C164FC"/>
    <w:rsid w:val="00C178D6"/>
    <w:rsid w:val="00C17CED"/>
    <w:rsid w:val="00C208F1"/>
    <w:rsid w:val="00C20D54"/>
    <w:rsid w:val="00C2112F"/>
    <w:rsid w:val="00C215A6"/>
    <w:rsid w:val="00C21F6E"/>
    <w:rsid w:val="00C22882"/>
    <w:rsid w:val="00C229F7"/>
    <w:rsid w:val="00C23107"/>
    <w:rsid w:val="00C23D34"/>
    <w:rsid w:val="00C23E5A"/>
    <w:rsid w:val="00C24544"/>
    <w:rsid w:val="00C248AC"/>
    <w:rsid w:val="00C24AC0"/>
    <w:rsid w:val="00C26360"/>
    <w:rsid w:val="00C272F4"/>
    <w:rsid w:val="00C312FC"/>
    <w:rsid w:val="00C31C13"/>
    <w:rsid w:val="00C31C9A"/>
    <w:rsid w:val="00C33452"/>
    <w:rsid w:val="00C33C38"/>
    <w:rsid w:val="00C34B7E"/>
    <w:rsid w:val="00C350BE"/>
    <w:rsid w:val="00C35405"/>
    <w:rsid w:val="00C35A20"/>
    <w:rsid w:val="00C366F0"/>
    <w:rsid w:val="00C37478"/>
    <w:rsid w:val="00C3796F"/>
    <w:rsid w:val="00C401B4"/>
    <w:rsid w:val="00C40D15"/>
    <w:rsid w:val="00C40DC9"/>
    <w:rsid w:val="00C41506"/>
    <w:rsid w:val="00C41BE1"/>
    <w:rsid w:val="00C41DDF"/>
    <w:rsid w:val="00C42399"/>
    <w:rsid w:val="00C42AA9"/>
    <w:rsid w:val="00C42DCD"/>
    <w:rsid w:val="00C43083"/>
    <w:rsid w:val="00C430D4"/>
    <w:rsid w:val="00C434E3"/>
    <w:rsid w:val="00C4395B"/>
    <w:rsid w:val="00C44BF1"/>
    <w:rsid w:val="00C45010"/>
    <w:rsid w:val="00C45724"/>
    <w:rsid w:val="00C45B52"/>
    <w:rsid w:val="00C4740A"/>
    <w:rsid w:val="00C4750D"/>
    <w:rsid w:val="00C4769B"/>
    <w:rsid w:val="00C478C0"/>
    <w:rsid w:val="00C47C3E"/>
    <w:rsid w:val="00C50573"/>
    <w:rsid w:val="00C5116B"/>
    <w:rsid w:val="00C51B3A"/>
    <w:rsid w:val="00C52441"/>
    <w:rsid w:val="00C527B5"/>
    <w:rsid w:val="00C536B3"/>
    <w:rsid w:val="00C5440D"/>
    <w:rsid w:val="00C544EB"/>
    <w:rsid w:val="00C54BFF"/>
    <w:rsid w:val="00C56003"/>
    <w:rsid w:val="00C57252"/>
    <w:rsid w:val="00C572E5"/>
    <w:rsid w:val="00C5767D"/>
    <w:rsid w:val="00C57A9F"/>
    <w:rsid w:val="00C608DA"/>
    <w:rsid w:val="00C614DF"/>
    <w:rsid w:val="00C619C5"/>
    <w:rsid w:val="00C61FAD"/>
    <w:rsid w:val="00C62306"/>
    <w:rsid w:val="00C627A7"/>
    <w:rsid w:val="00C62990"/>
    <w:rsid w:val="00C63092"/>
    <w:rsid w:val="00C63136"/>
    <w:rsid w:val="00C646EE"/>
    <w:rsid w:val="00C65439"/>
    <w:rsid w:val="00C6588B"/>
    <w:rsid w:val="00C65F75"/>
    <w:rsid w:val="00C6681A"/>
    <w:rsid w:val="00C670B5"/>
    <w:rsid w:val="00C67108"/>
    <w:rsid w:val="00C673D5"/>
    <w:rsid w:val="00C679A1"/>
    <w:rsid w:val="00C702E3"/>
    <w:rsid w:val="00C707C8"/>
    <w:rsid w:val="00C70C0A"/>
    <w:rsid w:val="00C70F44"/>
    <w:rsid w:val="00C7163E"/>
    <w:rsid w:val="00C71831"/>
    <w:rsid w:val="00C71D16"/>
    <w:rsid w:val="00C71EBC"/>
    <w:rsid w:val="00C72BAC"/>
    <w:rsid w:val="00C7317D"/>
    <w:rsid w:val="00C7355A"/>
    <w:rsid w:val="00C736C2"/>
    <w:rsid w:val="00C73BFD"/>
    <w:rsid w:val="00C743C3"/>
    <w:rsid w:val="00C74751"/>
    <w:rsid w:val="00C74915"/>
    <w:rsid w:val="00C74EB9"/>
    <w:rsid w:val="00C7537D"/>
    <w:rsid w:val="00C766CE"/>
    <w:rsid w:val="00C76833"/>
    <w:rsid w:val="00C76B38"/>
    <w:rsid w:val="00C770F8"/>
    <w:rsid w:val="00C77729"/>
    <w:rsid w:val="00C77A79"/>
    <w:rsid w:val="00C77B9C"/>
    <w:rsid w:val="00C8024C"/>
    <w:rsid w:val="00C80E7E"/>
    <w:rsid w:val="00C81190"/>
    <w:rsid w:val="00C81A13"/>
    <w:rsid w:val="00C81C65"/>
    <w:rsid w:val="00C82081"/>
    <w:rsid w:val="00C8284A"/>
    <w:rsid w:val="00C82AA0"/>
    <w:rsid w:val="00C82CD7"/>
    <w:rsid w:val="00C83419"/>
    <w:rsid w:val="00C83D26"/>
    <w:rsid w:val="00C83E6C"/>
    <w:rsid w:val="00C8471F"/>
    <w:rsid w:val="00C85276"/>
    <w:rsid w:val="00C85A84"/>
    <w:rsid w:val="00C85E4C"/>
    <w:rsid w:val="00C85F4C"/>
    <w:rsid w:val="00C9005E"/>
    <w:rsid w:val="00C9102E"/>
    <w:rsid w:val="00C9108B"/>
    <w:rsid w:val="00C912C0"/>
    <w:rsid w:val="00C91AC3"/>
    <w:rsid w:val="00C91BD0"/>
    <w:rsid w:val="00C92986"/>
    <w:rsid w:val="00C92CE7"/>
    <w:rsid w:val="00C92FDB"/>
    <w:rsid w:val="00C935FF"/>
    <w:rsid w:val="00C93B6D"/>
    <w:rsid w:val="00C93BBF"/>
    <w:rsid w:val="00C945C4"/>
    <w:rsid w:val="00C95AB7"/>
    <w:rsid w:val="00C96862"/>
    <w:rsid w:val="00C96B50"/>
    <w:rsid w:val="00C96DD7"/>
    <w:rsid w:val="00C972DD"/>
    <w:rsid w:val="00C9796E"/>
    <w:rsid w:val="00CA02B5"/>
    <w:rsid w:val="00CA0733"/>
    <w:rsid w:val="00CA096F"/>
    <w:rsid w:val="00CA0CD1"/>
    <w:rsid w:val="00CA0D03"/>
    <w:rsid w:val="00CA1197"/>
    <w:rsid w:val="00CA1639"/>
    <w:rsid w:val="00CA18A5"/>
    <w:rsid w:val="00CA1EA8"/>
    <w:rsid w:val="00CA22B1"/>
    <w:rsid w:val="00CA3165"/>
    <w:rsid w:val="00CA31F6"/>
    <w:rsid w:val="00CA44C3"/>
    <w:rsid w:val="00CA5F38"/>
    <w:rsid w:val="00CA64B3"/>
    <w:rsid w:val="00CA7AF8"/>
    <w:rsid w:val="00CB0561"/>
    <w:rsid w:val="00CB15EE"/>
    <w:rsid w:val="00CB16DD"/>
    <w:rsid w:val="00CB2A4A"/>
    <w:rsid w:val="00CB2F59"/>
    <w:rsid w:val="00CB3308"/>
    <w:rsid w:val="00CB4DF3"/>
    <w:rsid w:val="00CB4E44"/>
    <w:rsid w:val="00CB579A"/>
    <w:rsid w:val="00CB5F58"/>
    <w:rsid w:val="00CB6860"/>
    <w:rsid w:val="00CB6FCD"/>
    <w:rsid w:val="00CB7336"/>
    <w:rsid w:val="00CB73CD"/>
    <w:rsid w:val="00CB7911"/>
    <w:rsid w:val="00CC028B"/>
    <w:rsid w:val="00CC05EB"/>
    <w:rsid w:val="00CC0BB5"/>
    <w:rsid w:val="00CC1E08"/>
    <w:rsid w:val="00CC1F6C"/>
    <w:rsid w:val="00CC24B5"/>
    <w:rsid w:val="00CC4142"/>
    <w:rsid w:val="00CC4496"/>
    <w:rsid w:val="00CC4BB6"/>
    <w:rsid w:val="00CC4CC8"/>
    <w:rsid w:val="00CC59C0"/>
    <w:rsid w:val="00CC6278"/>
    <w:rsid w:val="00CC6379"/>
    <w:rsid w:val="00CC71CC"/>
    <w:rsid w:val="00CD0325"/>
    <w:rsid w:val="00CD05D8"/>
    <w:rsid w:val="00CD0986"/>
    <w:rsid w:val="00CD0BE5"/>
    <w:rsid w:val="00CD0D0B"/>
    <w:rsid w:val="00CD16BF"/>
    <w:rsid w:val="00CD16EF"/>
    <w:rsid w:val="00CD1DC5"/>
    <w:rsid w:val="00CD220E"/>
    <w:rsid w:val="00CD2BBC"/>
    <w:rsid w:val="00CD2D34"/>
    <w:rsid w:val="00CD34F4"/>
    <w:rsid w:val="00CD3BDE"/>
    <w:rsid w:val="00CD3D04"/>
    <w:rsid w:val="00CD3FC9"/>
    <w:rsid w:val="00CD4976"/>
    <w:rsid w:val="00CD4EC7"/>
    <w:rsid w:val="00CD53AA"/>
    <w:rsid w:val="00CD5950"/>
    <w:rsid w:val="00CD66EB"/>
    <w:rsid w:val="00CD676E"/>
    <w:rsid w:val="00CD6DAB"/>
    <w:rsid w:val="00CD7749"/>
    <w:rsid w:val="00CD7901"/>
    <w:rsid w:val="00CE0B77"/>
    <w:rsid w:val="00CE10C0"/>
    <w:rsid w:val="00CE1782"/>
    <w:rsid w:val="00CE2967"/>
    <w:rsid w:val="00CE32BC"/>
    <w:rsid w:val="00CE3691"/>
    <w:rsid w:val="00CE3F30"/>
    <w:rsid w:val="00CE4360"/>
    <w:rsid w:val="00CE4666"/>
    <w:rsid w:val="00CE48E7"/>
    <w:rsid w:val="00CE4C4C"/>
    <w:rsid w:val="00CE4F25"/>
    <w:rsid w:val="00CE7F1C"/>
    <w:rsid w:val="00CF0C98"/>
    <w:rsid w:val="00CF1D88"/>
    <w:rsid w:val="00CF1EE0"/>
    <w:rsid w:val="00CF36CD"/>
    <w:rsid w:val="00CF3735"/>
    <w:rsid w:val="00CF38B2"/>
    <w:rsid w:val="00CF399F"/>
    <w:rsid w:val="00CF419F"/>
    <w:rsid w:val="00CF422B"/>
    <w:rsid w:val="00CF5623"/>
    <w:rsid w:val="00CF5793"/>
    <w:rsid w:val="00CF58E8"/>
    <w:rsid w:val="00CF5B65"/>
    <w:rsid w:val="00CF7711"/>
    <w:rsid w:val="00CF7CBB"/>
    <w:rsid w:val="00D00408"/>
    <w:rsid w:val="00D02A02"/>
    <w:rsid w:val="00D02B21"/>
    <w:rsid w:val="00D03C8D"/>
    <w:rsid w:val="00D04B7D"/>
    <w:rsid w:val="00D04DBF"/>
    <w:rsid w:val="00D05AED"/>
    <w:rsid w:val="00D05DEC"/>
    <w:rsid w:val="00D05EB3"/>
    <w:rsid w:val="00D06321"/>
    <w:rsid w:val="00D066D3"/>
    <w:rsid w:val="00D07002"/>
    <w:rsid w:val="00D0731F"/>
    <w:rsid w:val="00D07881"/>
    <w:rsid w:val="00D0790D"/>
    <w:rsid w:val="00D07A92"/>
    <w:rsid w:val="00D10B0D"/>
    <w:rsid w:val="00D10C5A"/>
    <w:rsid w:val="00D110BD"/>
    <w:rsid w:val="00D114B2"/>
    <w:rsid w:val="00D120DE"/>
    <w:rsid w:val="00D12395"/>
    <w:rsid w:val="00D123E8"/>
    <w:rsid w:val="00D12F73"/>
    <w:rsid w:val="00D13AC7"/>
    <w:rsid w:val="00D13F2E"/>
    <w:rsid w:val="00D1427B"/>
    <w:rsid w:val="00D14873"/>
    <w:rsid w:val="00D1555C"/>
    <w:rsid w:val="00D157F8"/>
    <w:rsid w:val="00D15C55"/>
    <w:rsid w:val="00D15E4F"/>
    <w:rsid w:val="00D1669C"/>
    <w:rsid w:val="00D17254"/>
    <w:rsid w:val="00D20725"/>
    <w:rsid w:val="00D207F9"/>
    <w:rsid w:val="00D2091E"/>
    <w:rsid w:val="00D20F4B"/>
    <w:rsid w:val="00D211AA"/>
    <w:rsid w:val="00D212EC"/>
    <w:rsid w:val="00D21656"/>
    <w:rsid w:val="00D218EC"/>
    <w:rsid w:val="00D21A55"/>
    <w:rsid w:val="00D225CD"/>
    <w:rsid w:val="00D2269F"/>
    <w:rsid w:val="00D23153"/>
    <w:rsid w:val="00D23719"/>
    <w:rsid w:val="00D23896"/>
    <w:rsid w:val="00D23C4E"/>
    <w:rsid w:val="00D24746"/>
    <w:rsid w:val="00D25172"/>
    <w:rsid w:val="00D25459"/>
    <w:rsid w:val="00D26AB3"/>
    <w:rsid w:val="00D26ABA"/>
    <w:rsid w:val="00D26EB7"/>
    <w:rsid w:val="00D274D9"/>
    <w:rsid w:val="00D27EA7"/>
    <w:rsid w:val="00D27F3F"/>
    <w:rsid w:val="00D3101B"/>
    <w:rsid w:val="00D31055"/>
    <w:rsid w:val="00D31426"/>
    <w:rsid w:val="00D31993"/>
    <w:rsid w:val="00D31BC6"/>
    <w:rsid w:val="00D326AA"/>
    <w:rsid w:val="00D32B18"/>
    <w:rsid w:val="00D32BA9"/>
    <w:rsid w:val="00D33DE7"/>
    <w:rsid w:val="00D33E8A"/>
    <w:rsid w:val="00D34890"/>
    <w:rsid w:val="00D3490D"/>
    <w:rsid w:val="00D35128"/>
    <w:rsid w:val="00D35499"/>
    <w:rsid w:val="00D356C9"/>
    <w:rsid w:val="00D35D11"/>
    <w:rsid w:val="00D36368"/>
    <w:rsid w:val="00D36BC4"/>
    <w:rsid w:val="00D37691"/>
    <w:rsid w:val="00D37B29"/>
    <w:rsid w:val="00D37DAC"/>
    <w:rsid w:val="00D41944"/>
    <w:rsid w:val="00D423CD"/>
    <w:rsid w:val="00D42664"/>
    <w:rsid w:val="00D43596"/>
    <w:rsid w:val="00D43B8D"/>
    <w:rsid w:val="00D4490D"/>
    <w:rsid w:val="00D44C17"/>
    <w:rsid w:val="00D44D14"/>
    <w:rsid w:val="00D44F10"/>
    <w:rsid w:val="00D45522"/>
    <w:rsid w:val="00D45FE8"/>
    <w:rsid w:val="00D460BE"/>
    <w:rsid w:val="00D464BD"/>
    <w:rsid w:val="00D47B8C"/>
    <w:rsid w:val="00D47DFF"/>
    <w:rsid w:val="00D50346"/>
    <w:rsid w:val="00D5089F"/>
    <w:rsid w:val="00D50C54"/>
    <w:rsid w:val="00D516B5"/>
    <w:rsid w:val="00D51B06"/>
    <w:rsid w:val="00D51CC3"/>
    <w:rsid w:val="00D51D57"/>
    <w:rsid w:val="00D51F5F"/>
    <w:rsid w:val="00D52735"/>
    <w:rsid w:val="00D52DE6"/>
    <w:rsid w:val="00D530A3"/>
    <w:rsid w:val="00D53446"/>
    <w:rsid w:val="00D5365F"/>
    <w:rsid w:val="00D53822"/>
    <w:rsid w:val="00D544CE"/>
    <w:rsid w:val="00D546D0"/>
    <w:rsid w:val="00D55134"/>
    <w:rsid w:val="00D55E85"/>
    <w:rsid w:val="00D5625C"/>
    <w:rsid w:val="00D562E1"/>
    <w:rsid w:val="00D5641F"/>
    <w:rsid w:val="00D56D49"/>
    <w:rsid w:val="00D57881"/>
    <w:rsid w:val="00D61A36"/>
    <w:rsid w:val="00D61B68"/>
    <w:rsid w:val="00D61FFB"/>
    <w:rsid w:val="00D6277F"/>
    <w:rsid w:val="00D6384F"/>
    <w:rsid w:val="00D639B5"/>
    <w:rsid w:val="00D63BBE"/>
    <w:rsid w:val="00D640AA"/>
    <w:rsid w:val="00D64327"/>
    <w:rsid w:val="00D64995"/>
    <w:rsid w:val="00D65438"/>
    <w:rsid w:val="00D65A8F"/>
    <w:rsid w:val="00D665B5"/>
    <w:rsid w:val="00D66F25"/>
    <w:rsid w:val="00D67E95"/>
    <w:rsid w:val="00D702A8"/>
    <w:rsid w:val="00D707F6"/>
    <w:rsid w:val="00D71749"/>
    <w:rsid w:val="00D71FA2"/>
    <w:rsid w:val="00D71FEE"/>
    <w:rsid w:val="00D729CD"/>
    <w:rsid w:val="00D72C98"/>
    <w:rsid w:val="00D73525"/>
    <w:rsid w:val="00D7490E"/>
    <w:rsid w:val="00D74DAD"/>
    <w:rsid w:val="00D74E33"/>
    <w:rsid w:val="00D7539B"/>
    <w:rsid w:val="00D75714"/>
    <w:rsid w:val="00D7591E"/>
    <w:rsid w:val="00D75C68"/>
    <w:rsid w:val="00D76122"/>
    <w:rsid w:val="00D764B7"/>
    <w:rsid w:val="00D76591"/>
    <w:rsid w:val="00D76ED8"/>
    <w:rsid w:val="00D773F9"/>
    <w:rsid w:val="00D773FD"/>
    <w:rsid w:val="00D77E98"/>
    <w:rsid w:val="00D80127"/>
    <w:rsid w:val="00D809F4"/>
    <w:rsid w:val="00D80FD0"/>
    <w:rsid w:val="00D819C4"/>
    <w:rsid w:val="00D81AAA"/>
    <w:rsid w:val="00D81CBF"/>
    <w:rsid w:val="00D82BFF"/>
    <w:rsid w:val="00D83490"/>
    <w:rsid w:val="00D83B6B"/>
    <w:rsid w:val="00D83B99"/>
    <w:rsid w:val="00D844DB"/>
    <w:rsid w:val="00D844E4"/>
    <w:rsid w:val="00D848A4"/>
    <w:rsid w:val="00D849AD"/>
    <w:rsid w:val="00D84F35"/>
    <w:rsid w:val="00D85B09"/>
    <w:rsid w:val="00D85FC9"/>
    <w:rsid w:val="00D863E4"/>
    <w:rsid w:val="00D868EE"/>
    <w:rsid w:val="00D87A88"/>
    <w:rsid w:val="00D87F86"/>
    <w:rsid w:val="00D905DC"/>
    <w:rsid w:val="00D907E2"/>
    <w:rsid w:val="00D92C12"/>
    <w:rsid w:val="00D92E37"/>
    <w:rsid w:val="00D92FB2"/>
    <w:rsid w:val="00D9325E"/>
    <w:rsid w:val="00D93918"/>
    <w:rsid w:val="00D93BFC"/>
    <w:rsid w:val="00D94BEE"/>
    <w:rsid w:val="00D95622"/>
    <w:rsid w:val="00D95753"/>
    <w:rsid w:val="00D95E80"/>
    <w:rsid w:val="00D96332"/>
    <w:rsid w:val="00D96824"/>
    <w:rsid w:val="00D9692B"/>
    <w:rsid w:val="00D974FD"/>
    <w:rsid w:val="00D97532"/>
    <w:rsid w:val="00D975F9"/>
    <w:rsid w:val="00D97CD0"/>
    <w:rsid w:val="00DA0410"/>
    <w:rsid w:val="00DA07E3"/>
    <w:rsid w:val="00DA108F"/>
    <w:rsid w:val="00DA1B75"/>
    <w:rsid w:val="00DA279A"/>
    <w:rsid w:val="00DA27D9"/>
    <w:rsid w:val="00DA2823"/>
    <w:rsid w:val="00DA2918"/>
    <w:rsid w:val="00DA2DF5"/>
    <w:rsid w:val="00DA3214"/>
    <w:rsid w:val="00DA398C"/>
    <w:rsid w:val="00DA3F98"/>
    <w:rsid w:val="00DA4268"/>
    <w:rsid w:val="00DA4B4D"/>
    <w:rsid w:val="00DA5470"/>
    <w:rsid w:val="00DA653C"/>
    <w:rsid w:val="00DB0862"/>
    <w:rsid w:val="00DB0938"/>
    <w:rsid w:val="00DB2B9B"/>
    <w:rsid w:val="00DB2CA4"/>
    <w:rsid w:val="00DB3FD7"/>
    <w:rsid w:val="00DB4193"/>
    <w:rsid w:val="00DB4236"/>
    <w:rsid w:val="00DB45C4"/>
    <w:rsid w:val="00DB4992"/>
    <w:rsid w:val="00DB4C03"/>
    <w:rsid w:val="00DB582F"/>
    <w:rsid w:val="00DB6984"/>
    <w:rsid w:val="00DB69C9"/>
    <w:rsid w:val="00DB6B97"/>
    <w:rsid w:val="00DB74D0"/>
    <w:rsid w:val="00DC021D"/>
    <w:rsid w:val="00DC06A5"/>
    <w:rsid w:val="00DC1A54"/>
    <w:rsid w:val="00DC37DF"/>
    <w:rsid w:val="00DC404E"/>
    <w:rsid w:val="00DC4167"/>
    <w:rsid w:val="00DC539E"/>
    <w:rsid w:val="00DC53B7"/>
    <w:rsid w:val="00DC64E5"/>
    <w:rsid w:val="00DC6D03"/>
    <w:rsid w:val="00DC6E12"/>
    <w:rsid w:val="00DC749C"/>
    <w:rsid w:val="00DC7AA8"/>
    <w:rsid w:val="00DD06F0"/>
    <w:rsid w:val="00DD0872"/>
    <w:rsid w:val="00DD12C6"/>
    <w:rsid w:val="00DD1E75"/>
    <w:rsid w:val="00DD2801"/>
    <w:rsid w:val="00DD2E06"/>
    <w:rsid w:val="00DD2EB3"/>
    <w:rsid w:val="00DD307E"/>
    <w:rsid w:val="00DD37D7"/>
    <w:rsid w:val="00DD3898"/>
    <w:rsid w:val="00DD51BA"/>
    <w:rsid w:val="00DD54F0"/>
    <w:rsid w:val="00DD5FCB"/>
    <w:rsid w:val="00DD6962"/>
    <w:rsid w:val="00DD6C08"/>
    <w:rsid w:val="00DD6DE9"/>
    <w:rsid w:val="00DD760B"/>
    <w:rsid w:val="00DE0680"/>
    <w:rsid w:val="00DE06A1"/>
    <w:rsid w:val="00DE0DB7"/>
    <w:rsid w:val="00DE1353"/>
    <w:rsid w:val="00DE15E8"/>
    <w:rsid w:val="00DE17E2"/>
    <w:rsid w:val="00DE1BF1"/>
    <w:rsid w:val="00DE36C7"/>
    <w:rsid w:val="00DE3B43"/>
    <w:rsid w:val="00DE3FFE"/>
    <w:rsid w:val="00DE40C7"/>
    <w:rsid w:val="00DE41AB"/>
    <w:rsid w:val="00DE4667"/>
    <w:rsid w:val="00DE65FC"/>
    <w:rsid w:val="00DE6BFD"/>
    <w:rsid w:val="00DE7655"/>
    <w:rsid w:val="00DE7814"/>
    <w:rsid w:val="00DE79CD"/>
    <w:rsid w:val="00DF08B0"/>
    <w:rsid w:val="00DF0DCE"/>
    <w:rsid w:val="00DF0EA9"/>
    <w:rsid w:val="00DF1075"/>
    <w:rsid w:val="00DF2BF4"/>
    <w:rsid w:val="00DF2D0D"/>
    <w:rsid w:val="00DF329B"/>
    <w:rsid w:val="00DF3F47"/>
    <w:rsid w:val="00DF40BA"/>
    <w:rsid w:val="00DF4407"/>
    <w:rsid w:val="00DF50AF"/>
    <w:rsid w:val="00DF57F2"/>
    <w:rsid w:val="00DF5B5B"/>
    <w:rsid w:val="00DF5E62"/>
    <w:rsid w:val="00DF5FB7"/>
    <w:rsid w:val="00DF697C"/>
    <w:rsid w:val="00DF7B39"/>
    <w:rsid w:val="00DF7C8F"/>
    <w:rsid w:val="00DF7F23"/>
    <w:rsid w:val="00E010FC"/>
    <w:rsid w:val="00E01361"/>
    <w:rsid w:val="00E01B3C"/>
    <w:rsid w:val="00E02A07"/>
    <w:rsid w:val="00E02A31"/>
    <w:rsid w:val="00E02D61"/>
    <w:rsid w:val="00E035C0"/>
    <w:rsid w:val="00E03F6C"/>
    <w:rsid w:val="00E041B0"/>
    <w:rsid w:val="00E04A13"/>
    <w:rsid w:val="00E04AB4"/>
    <w:rsid w:val="00E04F2B"/>
    <w:rsid w:val="00E05350"/>
    <w:rsid w:val="00E06F13"/>
    <w:rsid w:val="00E06FA9"/>
    <w:rsid w:val="00E07262"/>
    <w:rsid w:val="00E07565"/>
    <w:rsid w:val="00E10411"/>
    <w:rsid w:val="00E11E5E"/>
    <w:rsid w:val="00E11ED2"/>
    <w:rsid w:val="00E12B3C"/>
    <w:rsid w:val="00E12DE1"/>
    <w:rsid w:val="00E14099"/>
    <w:rsid w:val="00E14C24"/>
    <w:rsid w:val="00E15B2B"/>
    <w:rsid w:val="00E164B6"/>
    <w:rsid w:val="00E167DD"/>
    <w:rsid w:val="00E16A63"/>
    <w:rsid w:val="00E16A83"/>
    <w:rsid w:val="00E171AF"/>
    <w:rsid w:val="00E17332"/>
    <w:rsid w:val="00E17C23"/>
    <w:rsid w:val="00E17D22"/>
    <w:rsid w:val="00E17F73"/>
    <w:rsid w:val="00E20258"/>
    <w:rsid w:val="00E202C6"/>
    <w:rsid w:val="00E20964"/>
    <w:rsid w:val="00E20E7B"/>
    <w:rsid w:val="00E2124A"/>
    <w:rsid w:val="00E222AA"/>
    <w:rsid w:val="00E2250A"/>
    <w:rsid w:val="00E22D25"/>
    <w:rsid w:val="00E23573"/>
    <w:rsid w:val="00E23C0F"/>
    <w:rsid w:val="00E2441A"/>
    <w:rsid w:val="00E252A3"/>
    <w:rsid w:val="00E25C5C"/>
    <w:rsid w:val="00E26A72"/>
    <w:rsid w:val="00E26B99"/>
    <w:rsid w:val="00E26BDE"/>
    <w:rsid w:val="00E26F16"/>
    <w:rsid w:val="00E272D2"/>
    <w:rsid w:val="00E273A3"/>
    <w:rsid w:val="00E273B2"/>
    <w:rsid w:val="00E279AD"/>
    <w:rsid w:val="00E27C06"/>
    <w:rsid w:val="00E302B7"/>
    <w:rsid w:val="00E30B36"/>
    <w:rsid w:val="00E30D54"/>
    <w:rsid w:val="00E314CE"/>
    <w:rsid w:val="00E318D3"/>
    <w:rsid w:val="00E31ECE"/>
    <w:rsid w:val="00E331D0"/>
    <w:rsid w:val="00E33B32"/>
    <w:rsid w:val="00E33B58"/>
    <w:rsid w:val="00E33BDE"/>
    <w:rsid w:val="00E3416B"/>
    <w:rsid w:val="00E35B60"/>
    <w:rsid w:val="00E36C9F"/>
    <w:rsid w:val="00E37369"/>
    <w:rsid w:val="00E3738E"/>
    <w:rsid w:val="00E405B1"/>
    <w:rsid w:val="00E40788"/>
    <w:rsid w:val="00E40A87"/>
    <w:rsid w:val="00E40C19"/>
    <w:rsid w:val="00E40DE5"/>
    <w:rsid w:val="00E41130"/>
    <w:rsid w:val="00E41326"/>
    <w:rsid w:val="00E415AE"/>
    <w:rsid w:val="00E41FB8"/>
    <w:rsid w:val="00E424B9"/>
    <w:rsid w:val="00E42A08"/>
    <w:rsid w:val="00E43100"/>
    <w:rsid w:val="00E4321F"/>
    <w:rsid w:val="00E43574"/>
    <w:rsid w:val="00E439A5"/>
    <w:rsid w:val="00E439B8"/>
    <w:rsid w:val="00E43DDD"/>
    <w:rsid w:val="00E45A24"/>
    <w:rsid w:val="00E45ADB"/>
    <w:rsid w:val="00E45CAF"/>
    <w:rsid w:val="00E46B8A"/>
    <w:rsid w:val="00E46EA7"/>
    <w:rsid w:val="00E47824"/>
    <w:rsid w:val="00E47CBA"/>
    <w:rsid w:val="00E509D3"/>
    <w:rsid w:val="00E517B8"/>
    <w:rsid w:val="00E51A93"/>
    <w:rsid w:val="00E51EDD"/>
    <w:rsid w:val="00E523A7"/>
    <w:rsid w:val="00E52568"/>
    <w:rsid w:val="00E52842"/>
    <w:rsid w:val="00E52AFD"/>
    <w:rsid w:val="00E53006"/>
    <w:rsid w:val="00E5404E"/>
    <w:rsid w:val="00E55D7F"/>
    <w:rsid w:val="00E5652A"/>
    <w:rsid w:val="00E5669E"/>
    <w:rsid w:val="00E574C9"/>
    <w:rsid w:val="00E5758B"/>
    <w:rsid w:val="00E57ADC"/>
    <w:rsid w:val="00E57D33"/>
    <w:rsid w:val="00E60353"/>
    <w:rsid w:val="00E60704"/>
    <w:rsid w:val="00E607DC"/>
    <w:rsid w:val="00E6113F"/>
    <w:rsid w:val="00E61BBD"/>
    <w:rsid w:val="00E630BC"/>
    <w:rsid w:val="00E63E94"/>
    <w:rsid w:val="00E64BFC"/>
    <w:rsid w:val="00E6528F"/>
    <w:rsid w:val="00E65684"/>
    <w:rsid w:val="00E65C80"/>
    <w:rsid w:val="00E665B0"/>
    <w:rsid w:val="00E678E4"/>
    <w:rsid w:val="00E70D4F"/>
    <w:rsid w:val="00E70F61"/>
    <w:rsid w:val="00E710D6"/>
    <w:rsid w:val="00E7127C"/>
    <w:rsid w:val="00E71F4B"/>
    <w:rsid w:val="00E7259F"/>
    <w:rsid w:val="00E7281B"/>
    <w:rsid w:val="00E72E1E"/>
    <w:rsid w:val="00E731B2"/>
    <w:rsid w:val="00E74154"/>
    <w:rsid w:val="00E745A8"/>
    <w:rsid w:val="00E74F6A"/>
    <w:rsid w:val="00E75499"/>
    <w:rsid w:val="00E754B3"/>
    <w:rsid w:val="00E75AEC"/>
    <w:rsid w:val="00E75CA3"/>
    <w:rsid w:val="00E772FC"/>
    <w:rsid w:val="00E77B5C"/>
    <w:rsid w:val="00E804A7"/>
    <w:rsid w:val="00E80BD8"/>
    <w:rsid w:val="00E80FCA"/>
    <w:rsid w:val="00E82070"/>
    <w:rsid w:val="00E829B3"/>
    <w:rsid w:val="00E82BD4"/>
    <w:rsid w:val="00E82F36"/>
    <w:rsid w:val="00E8365B"/>
    <w:rsid w:val="00E83A52"/>
    <w:rsid w:val="00E83D06"/>
    <w:rsid w:val="00E83D60"/>
    <w:rsid w:val="00E83F4A"/>
    <w:rsid w:val="00E849E3"/>
    <w:rsid w:val="00E84CBC"/>
    <w:rsid w:val="00E856C2"/>
    <w:rsid w:val="00E859E7"/>
    <w:rsid w:val="00E85D6C"/>
    <w:rsid w:val="00E877C6"/>
    <w:rsid w:val="00E901A5"/>
    <w:rsid w:val="00E90A4B"/>
    <w:rsid w:val="00E90DB5"/>
    <w:rsid w:val="00E9169D"/>
    <w:rsid w:val="00E91808"/>
    <w:rsid w:val="00E91A09"/>
    <w:rsid w:val="00E92045"/>
    <w:rsid w:val="00E92310"/>
    <w:rsid w:val="00E93203"/>
    <w:rsid w:val="00E933CC"/>
    <w:rsid w:val="00E937C7"/>
    <w:rsid w:val="00E941FB"/>
    <w:rsid w:val="00E94858"/>
    <w:rsid w:val="00E94E34"/>
    <w:rsid w:val="00E952A5"/>
    <w:rsid w:val="00E956B4"/>
    <w:rsid w:val="00E957C8"/>
    <w:rsid w:val="00E968E1"/>
    <w:rsid w:val="00E968F3"/>
    <w:rsid w:val="00E9697A"/>
    <w:rsid w:val="00E9714D"/>
    <w:rsid w:val="00E971EC"/>
    <w:rsid w:val="00E97793"/>
    <w:rsid w:val="00E97A7A"/>
    <w:rsid w:val="00EA0822"/>
    <w:rsid w:val="00EA0FD3"/>
    <w:rsid w:val="00EA1217"/>
    <w:rsid w:val="00EA180A"/>
    <w:rsid w:val="00EA2142"/>
    <w:rsid w:val="00EA252F"/>
    <w:rsid w:val="00EA2535"/>
    <w:rsid w:val="00EA2D6C"/>
    <w:rsid w:val="00EA383D"/>
    <w:rsid w:val="00EA3939"/>
    <w:rsid w:val="00EA3CC5"/>
    <w:rsid w:val="00EA3E8D"/>
    <w:rsid w:val="00EA4495"/>
    <w:rsid w:val="00EA4499"/>
    <w:rsid w:val="00EA4509"/>
    <w:rsid w:val="00EA46D4"/>
    <w:rsid w:val="00EA4986"/>
    <w:rsid w:val="00EA4B93"/>
    <w:rsid w:val="00EA4E1E"/>
    <w:rsid w:val="00EA5331"/>
    <w:rsid w:val="00EA57D1"/>
    <w:rsid w:val="00EA5B29"/>
    <w:rsid w:val="00EA791E"/>
    <w:rsid w:val="00EB0120"/>
    <w:rsid w:val="00EB09FE"/>
    <w:rsid w:val="00EB231C"/>
    <w:rsid w:val="00EB2DAA"/>
    <w:rsid w:val="00EB3720"/>
    <w:rsid w:val="00EB3B0F"/>
    <w:rsid w:val="00EB41A0"/>
    <w:rsid w:val="00EB4408"/>
    <w:rsid w:val="00EB4533"/>
    <w:rsid w:val="00EB51E3"/>
    <w:rsid w:val="00EB546D"/>
    <w:rsid w:val="00EB5F9C"/>
    <w:rsid w:val="00EB6727"/>
    <w:rsid w:val="00EB6FB1"/>
    <w:rsid w:val="00EB72F9"/>
    <w:rsid w:val="00EB7658"/>
    <w:rsid w:val="00EB798B"/>
    <w:rsid w:val="00EB79E6"/>
    <w:rsid w:val="00EC0C4F"/>
    <w:rsid w:val="00EC1071"/>
    <w:rsid w:val="00EC17AF"/>
    <w:rsid w:val="00EC1811"/>
    <w:rsid w:val="00EC18BD"/>
    <w:rsid w:val="00EC1DA9"/>
    <w:rsid w:val="00EC2181"/>
    <w:rsid w:val="00EC2457"/>
    <w:rsid w:val="00EC249E"/>
    <w:rsid w:val="00EC2CD0"/>
    <w:rsid w:val="00EC3214"/>
    <w:rsid w:val="00EC3AAD"/>
    <w:rsid w:val="00EC4F26"/>
    <w:rsid w:val="00EC5ECF"/>
    <w:rsid w:val="00EC7655"/>
    <w:rsid w:val="00EC76CF"/>
    <w:rsid w:val="00EC7DBB"/>
    <w:rsid w:val="00EC7F44"/>
    <w:rsid w:val="00ED0405"/>
    <w:rsid w:val="00ED0844"/>
    <w:rsid w:val="00ED1B9A"/>
    <w:rsid w:val="00ED1DA1"/>
    <w:rsid w:val="00ED1F31"/>
    <w:rsid w:val="00ED20F6"/>
    <w:rsid w:val="00ED2B05"/>
    <w:rsid w:val="00ED3C30"/>
    <w:rsid w:val="00ED5284"/>
    <w:rsid w:val="00ED6778"/>
    <w:rsid w:val="00ED67FE"/>
    <w:rsid w:val="00ED6C11"/>
    <w:rsid w:val="00ED6CD7"/>
    <w:rsid w:val="00ED7290"/>
    <w:rsid w:val="00ED7753"/>
    <w:rsid w:val="00ED78B1"/>
    <w:rsid w:val="00ED793D"/>
    <w:rsid w:val="00ED7D38"/>
    <w:rsid w:val="00EE063C"/>
    <w:rsid w:val="00EE0E87"/>
    <w:rsid w:val="00EE13B0"/>
    <w:rsid w:val="00EE189D"/>
    <w:rsid w:val="00EE1EC6"/>
    <w:rsid w:val="00EE2B3A"/>
    <w:rsid w:val="00EE2C79"/>
    <w:rsid w:val="00EE2CAB"/>
    <w:rsid w:val="00EE3AE5"/>
    <w:rsid w:val="00EE3BF9"/>
    <w:rsid w:val="00EE3C73"/>
    <w:rsid w:val="00EE4538"/>
    <w:rsid w:val="00EE4E79"/>
    <w:rsid w:val="00EE5116"/>
    <w:rsid w:val="00EE5A1F"/>
    <w:rsid w:val="00EE5B79"/>
    <w:rsid w:val="00EE6674"/>
    <w:rsid w:val="00EE69F4"/>
    <w:rsid w:val="00EE6B92"/>
    <w:rsid w:val="00EE7112"/>
    <w:rsid w:val="00EE73FB"/>
    <w:rsid w:val="00EE745D"/>
    <w:rsid w:val="00EF00DB"/>
    <w:rsid w:val="00EF05C6"/>
    <w:rsid w:val="00EF066C"/>
    <w:rsid w:val="00EF0E25"/>
    <w:rsid w:val="00EF0EA5"/>
    <w:rsid w:val="00EF21D3"/>
    <w:rsid w:val="00EF21F4"/>
    <w:rsid w:val="00EF2B51"/>
    <w:rsid w:val="00EF3F96"/>
    <w:rsid w:val="00EF4943"/>
    <w:rsid w:val="00EF4BE7"/>
    <w:rsid w:val="00EF5144"/>
    <w:rsid w:val="00EF539E"/>
    <w:rsid w:val="00EF5847"/>
    <w:rsid w:val="00EF5C39"/>
    <w:rsid w:val="00EF65EB"/>
    <w:rsid w:val="00EF662E"/>
    <w:rsid w:val="00EF6805"/>
    <w:rsid w:val="00EF759C"/>
    <w:rsid w:val="00F0059F"/>
    <w:rsid w:val="00F008A3"/>
    <w:rsid w:val="00F00BB5"/>
    <w:rsid w:val="00F0139F"/>
    <w:rsid w:val="00F01CFF"/>
    <w:rsid w:val="00F01F7A"/>
    <w:rsid w:val="00F026C0"/>
    <w:rsid w:val="00F02A3B"/>
    <w:rsid w:val="00F032B1"/>
    <w:rsid w:val="00F033F1"/>
    <w:rsid w:val="00F035C4"/>
    <w:rsid w:val="00F0370C"/>
    <w:rsid w:val="00F03976"/>
    <w:rsid w:val="00F047A7"/>
    <w:rsid w:val="00F05370"/>
    <w:rsid w:val="00F054BC"/>
    <w:rsid w:val="00F05A9C"/>
    <w:rsid w:val="00F06020"/>
    <w:rsid w:val="00F063A6"/>
    <w:rsid w:val="00F071AE"/>
    <w:rsid w:val="00F07CAD"/>
    <w:rsid w:val="00F07F9C"/>
    <w:rsid w:val="00F1034F"/>
    <w:rsid w:val="00F113F3"/>
    <w:rsid w:val="00F11DED"/>
    <w:rsid w:val="00F11EC0"/>
    <w:rsid w:val="00F11F86"/>
    <w:rsid w:val="00F120BE"/>
    <w:rsid w:val="00F12A77"/>
    <w:rsid w:val="00F12B24"/>
    <w:rsid w:val="00F13C71"/>
    <w:rsid w:val="00F13CF2"/>
    <w:rsid w:val="00F1418E"/>
    <w:rsid w:val="00F14689"/>
    <w:rsid w:val="00F14E66"/>
    <w:rsid w:val="00F1556B"/>
    <w:rsid w:val="00F16176"/>
    <w:rsid w:val="00F16401"/>
    <w:rsid w:val="00F1654F"/>
    <w:rsid w:val="00F16FB9"/>
    <w:rsid w:val="00F170D3"/>
    <w:rsid w:val="00F177ED"/>
    <w:rsid w:val="00F20042"/>
    <w:rsid w:val="00F201CC"/>
    <w:rsid w:val="00F20360"/>
    <w:rsid w:val="00F20F30"/>
    <w:rsid w:val="00F21363"/>
    <w:rsid w:val="00F213AA"/>
    <w:rsid w:val="00F221DB"/>
    <w:rsid w:val="00F22298"/>
    <w:rsid w:val="00F2248F"/>
    <w:rsid w:val="00F2277A"/>
    <w:rsid w:val="00F23846"/>
    <w:rsid w:val="00F2435A"/>
    <w:rsid w:val="00F24C7F"/>
    <w:rsid w:val="00F25853"/>
    <w:rsid w:val="00F25DB6"/>
    <w:rsid w:val="00F2696D"/>
    <w:rsid w:val="00F274DD"/>
    <w:rsid w:val="00F278DA"/>
    <w:rsid w:val="00F30198"/>
    <w:rsid w:val="00F30A4E"/>
    <w:rsid w:val="00F30C5D"/>
    <w:rsid w:val="00F30DAD"/>
    <w:rsid w:val="00F31292"/>
    <w:rsid w:val="00F3153A"/>
    <w:rsid w:val="00F31F6A"/>
    <w:rsid w:val="00F322FC"/>
    <w:rsid w:val="00F32E4C"/>
    <w:rsid w:val="00F333B9"/>
    <w:rsid w:val="00F33460"/>
    <w:rsid w:val="00F33579"/>
    <w:rsid w:val="00F338BD"/>
    <w:rsid w:val="00F3419C"/>
    <w:rsid w:val="00F3438D"/>
    <w:rsid w:val="00F35F19"/>
    <w:rsid w:val="00F36089"/>
    <w:rsid w:val="00F368B1"/>
    <w:rsid w:val="00F36C22"/>
    <w:rsid w:val="00F403E8"/>
    <w:rsid w:val="00F40E17"/>
    <w:rsid w:val="00F41D66"/>
    <w:rsid w:val="00F42C9C"/>
    <w:rsid w:val="00F42EB4"/>
    <w:rsid w:val="00F435BB"/>
    <w:rsid w:val="00F44C94"/>
    <w:rsid w:val="00F45628"/>
    <w:rsid w:val="00F46906"/>
    <w:rsid w:val="00F46B91"/>
    <w:rsid w:val="00F46E01"/>
    <w:rsid w:val="00F46FCD"/>
    <w:rsid w:val="00F47574"/>
    <w:rsid w:val="00F47B33"/>
    <w:rsid w:val="00F502AC"/>
    <w:rsid w:val="00F5145C"/>
    <w:rsid w:val="00F518DC"/>
    <w:rsid w:val="00F51BC1"/>
    <w:rsid w:val="00F5284E"/>
    <w:rsid w:val="00F52976"/>
    <w:rsid w:val="00F52BB0"/>
    <w:rsid w:val="00F53501"/>
    <w:rsid w:val="00F5481E"/>
    <w:rsid w:val="00F54983"/>
    <w:rsid w:val="00F54F2E"/>
    <w:rsid w:val="00F556F3"/>
    <w:rsid w:val="00F558FB"/>
    <w:rsid w:val="00F55EEA"/>
    <w:rsid w:val="00F55FFC"/>
    <w:rsid w:val="00F56826"/>
    <w:rsid w:val="00F56D1F"/>
    <w:rsid w:val="00F57001"/>
    <w:rsid w:val="00F577F3"/>
    <w:rsid w:val="00F6012A"/>
    <w:rsid w:val="00F60746"/>
    <w:rsid w:val="00F60E61"/>
    <w:rsid w:val="00F61362"/>
    <w:rsid w:val="00F614DC"/>
    <w:rsid w:val="00F61773"/>
    <w:rsid w:val="00F618B7"/>
    <w:rsid w:val="00F61AA1"/>
    <w:rsid w:val="00F621D8"/>
    <w:rsid w:val="00F6374B"/>
    <w:rsid w:val="00F63BD0"/>
    <w:rsid w:val="00F64427"/>
    <w:rsid w:val="00F64568"/>
    <w:rsid w:val="00F64839"/>
    <w:rsid w:val="00F649F5"/>
    <w:rsid w:val="00F64B09"/>
    <w:rsid w:val="00F64D48"/>
    <w:rsid w:val="00F65A0F"/>
    <w:rsid w:val="00F65A19"/>
    <w:rsid w:val="00F65B0D"/>
    <w:rsid w:val="00F66025"/>
    <w:rsid w:val="00F661A1"/>
    <w:rsid w:val="00F667E1"/>
    <w:rsid w:val="00F66ADB"/>
    <w:rsid w:val="00F67B99"/>
    <w:rsid w:val="00F67DDA"/>
    <w:rsid w:val="00F67EFD"/>
    <w:rsid w:val="00F67FFD"/>
    <w:rsid w:val="00F7032B"/>
    <w:rsid w:val="00F708A9"/>
    <w:rsid w:val="00F70B93"/>
    <w:rsid w:val="00F71319"/>
    <w:rsid w:val="00F7162C"/>
    <w:rsid w:val="00F72667"/>
    <w:rsid w:val="00F728A8"/>
    <w:rsid w:val="00F72E44"/>
    <w:rsid w:val="00F73163"/>
    <w:rsid w:val="00F73384"/>
    <w:rsid w:val="00F73706"/>
    <w:rsid w:val="00F73D5D"/>
    <w:rsid w:val="00F7403A"/>
    <w:rsid w:val="00F74669"/>
    <w:rsid w:val="00F7473E"/>
    <w:rsid w:val="00F74BF0"/>
    <w:rsid w:val="00F759B2"/>
    <w:rsid w:val="00F75D0F"/>
    <w:rsid w:val="00F76231"/>
    <w:rsid w:val="00F76A9C"/>
    <w:rsid w:val="00F7700C"/>
    <w:rsid w:val="00F77460"/>
    <w:rsid w:val="00F7749B"/>
    <w:rsid w:val="00F777ED"/>
    <w:rsid w:val="00F80306"/>
    <w:rsid w:val="00F8031B"/>
    <w:rsid w:val="00F8084A"/>
    <w:rsid w:val="00F81018"/>
    <w:rsid w:val="00F81117"/>
    <w:rsid w:val="00F816EE"/>
    <w:rsid w:val="00F827D3"/>
    <w:rsid w:val="00F82B72"/>
    <w:rsid w:val="00F82F49"/>
    <w:rsid w:val="00F8311D"/>
    <w:rsid w:val="00F83137"/>
    <w:rsid w:val="00F83371"/>
    <w:rsid w:val="00F84558"/>
    <w:rsid w:val="00F84715"/>
    <w:rsid w:val="00F84CBF"/>
    <w:rsid w:val="00F852AE"/>
    <w:rsid w:val="00F85B66"/>
    <w:rsid w:val="00F865B6"/>
    <w:rsid w:val="00F86AA8"/>
    <w:rsid w:val="00F876E1"/>
    <w:rsid w:val="00F877DA"/>
    <w:rsid w:val="00F87CFE"/>
    <w:rsid w:val="00F9093D"/>
    <w:rsid w:val="00F90A02"/>
    <w:rsid w:val="00F91259"/>
    <w:rsid w:val="00F91CE2"/>
    <w:rsid w:val="00F92158"/>
    <w:rsid w:val="00F92534"/>
    <w:rsid w:val="00F92772"/>
    <w:rsid w:val="00F92797"/>
    <w:rsid w:val="00F93DF5"/>
    <w:rsid w:val="00F93EF2"/>
    <w:rsid w:val="00F95088"/>
    <w:rsid w:val="00F95278"/>
    <w:rsid w:val="00F95A61"/>
    <w:rsid w:val="00F95BED"/>
    <w:rsid w:val="00F97A33"/>
    <w:rsid w:val="00F97BBA"/>
    <w:rsid w:val="00F97C04"/>
    <w:rsid w:val="00F97CE0"/>
    <w:rsid w:val="00FA0845"/>
    <w:rsid w:val="00FA3456"/>
    <w:rsid w:val="00FA3CF6"/>
    <w:rsid w:val="00FA40BE"/>
    <w:rsid w:val="00FA449A"/>
    <w:rsid w:val="00FA465E"/>
    <w:rsid w:val="00FA504F"/>
    <w:rsid w:val="00FA52C6"/>
    <w:rsid w:val="00FA61C5"/>
    <w:rsid w:val="00FA6A3A"/>
    <w:rsid w:val="00FA6DC5"/>
    <w:rsid w:val="00FA7647"/>
    <w:rsid w:val="00FA77B8"/>
    <w:rsid w:val="00FA7B92"/>
    <w:rsid w:val="00FB04A5"/>
    <w:rsid w:val="00FB0CBF"/>
    <w:rsid w:val="00FB0DF5"/>
    <w:rsid w:val="00FB113F"/>
    <w:rsid w:val="00FB11E0"/>
    <w:rsid w:val="00FB2516"/>
    <w:rsid w:val="00FB2568"/>
    <w:rsid w:val="00FB2997"/>
    <w:rsid w:val="00FB2CB0"/>
    <w:rsid w:val="00FB2F0A"/>
    <w:rsid w:val="00FB3437"/>
    <w:rsid w:val="00FB359B"/>
    <w:rsid w:val="00FB4522"/>
    <w:rsid w:val="00FB479C"/>
    <w:rsid w:val="00FB4AB0"/>
    <w:rsid w:val="00FB4F94"/>
    <w:rsid w:val="00FB5845"/>
    <w:rsid w:val="00FB6333"/>
    <w:rsid w:val="00FB67AB"/>
    <w:rsid w:val="00FB67D3"/>
    <w:rsid w:val="00FB68C1"/>
    <w:rsid w:val="00FB69CD"/>
    <w:rsid w:val="00FB7497"/>
    <w:rsid w:val="00FC074D"/>
    <w:rsid w:val="00FC0D51"/>
    <w:rsid w:val="00FC0D76"/>
    <w:rsid w:val="00FC17EE"/>
    <w:rsid w:val="00FC198E"/>
    <w:rsid w:val="00FC2846"/>
    <w:rsid w:val="00FC2C68"/>
    <w:rsid w:val="00FC2CA9"/>
    <w:rsid w:val="00FC3136"/>
    <w:rsid w:val="00FC4239"/>
    <w:rsid w:val="00FC54D9"/>
    <w:rsid w:val="00FC5AB9"/>
    <w:rsid w:val="00FC5D6D"/>
    <w:rsid w:val="00FC6342"/>
    <w:rsid w:val="00FC654B"/>
    <w:rsid w:val="00FC65BA"/>
    <w:rsid w:val="00FC68F4"/>
    <w:rsid w:val="00FC6AAB"/>
    <w:rsid w:val="00FC6D61"/>
    <w:rsid w:val="00FC727F"/>
    <w:rsid w:val="00FC7D41"/>
    <w:rsid w:val="00FD009D"/>
    <w:rsid w:val="00FD0221"/>
    <w:rsid w:val="00FD02E3"/>
    <w:rsid w:val="00FD0540"/>
    <w:rsid w:val="00FD057A"/>
    <w:rsid w:val="00FD08E6"/>
    <w:rsid w:val="00FD107F"/>
    <w:rsid w:val="00FD1BEE"/>
    <w:rsid w:val="00FD1ED5"/>
    <w:rsid w:val="00FD2716"/>
    <w:rsid w:val="00FD27D3"/>
    <w:rsid w:val="00FD29D9"/>
    <w:rsid w:val="00FD2FE7"/>
    <w:rsid w:val="00FD319F"/>
    <w:rsid w:val="00FD40F2"/>
    <w:rsid w:val="00FD4602"/>
    <w:rsid w:val="00FD4BBC"/>
    <w:rsid w:val="00FD4ED1"/>
    <w:rsid w:val="00FD5328"/>
    <w:rsid w:val="00FD5DA4"/>
    <w:rsid w:val="00FD5FE0"/>
    <w:rsid w:val="00FD68F3"/>
    <w:rsid w:val="00FD726A"/>
    <w:rsid w:val="00FD75EC"/>
    <w:rsid w:val="00FD7782"/>
    <w:rsid w:val="00FD7B5E"/>
    <w:rsid w:val="00FE0065"/>
    <w:rsid w:val="00FE0788"/>
    <w:rsid w:val="00FE0DCA"/>
    <w:rsid w:val="00FE0E96"/>
    <w:rsid w:val="00FE11DD"/>
    <w:rsid w:val="00FE18BE"/>
    <w:rsid w:val="00FE225C"/>
    <w:rsid w:val="00FE29AB"/>
    <w:rsid w:val="00FE2B66"/>
    <w:rsid w:val="00FE2BD3"/>
    <w:rsid w:val="00FE34F6"/>
    <w:rsid w:val="00FE39B3"/>
    <w:rsid w:val="00FE3C0F"/>
    <w:rsid w:val="00FE49FF"/>
    <w:rsid w:val="00FE532E"/>
    <w:rsid w:val="00FE550C"/>
    <w:rsid w:val="00FE5E53"/>
    <w:rsid w:val="00FE6E99"/>
    <w:rsid w:val="00FE7354"/>
    <w:rsid w:val="00FE74A1"/>
    <w:rsid w:val="00FE7516"/>
    <w:rsid w:val="00FE7DAF"/>
    <w:rsid w:val="00FF0712"/>
    <w:rsid w:val="00FF08FA"/>
    <w:rsid w:val="00FF0CF7"/>
    <w:rsid w:val="00FF1C90"/>
    <w:rsid w:val="00FF2272"/>
    <w:rsid w:val="00FF30C3"/>
    <w:rsid w:val="00FF30DF"/>
    <w:rsid w:val="00FF3511"/>
    <w:rsid w:val="00FF3698"/>
    <w:rsid w:val="00FF3C2C"/>
    <w:rsid w:val="00FF4443"/>
    <w:rsid w:val="00FF4684"/>
    <w:rsid w:val="00FF484E"/>
    <w:rsid w:val="00FF5003"/>
    <w:rsid w:val="00FF560B"/>
    <w:rsid w:val="00FF6183"/>
    <w:rsid w:val="00FF61D2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6F7226C-41C4-4EFB-BE82-2EC5B0E6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790A4D"/>
    <w:pPr>
      <w:keepNext/>
      <w:autoSpaceDE w:val="0"/>
      <w:autoSpaceDN w:val="0"/>
      <w:adjustRightInd w:val="0"/>
      <w:spacing w:line="360" w:lineRule="auto"/>
    </w:pPr>
    <w:rPr>
      <w:sz w:val="21"/>
    </w:rPr>
  </w:style>
  <w:style w:type="paragraph" w:styleId="1">
    <w:name w:val="heading 1"/>
    <w:aliases w:val="heading 1,H1,h1,1st level,Sec1,app heading 1,l1,Huvudrubrik,h11,1st level1,h12,1st level2,h13,1st level3,h14,1st level4,h15,1st level5,h16,1st level6,h17,1st level7,h18,1st level8,h111,1st level11,h121,1st level21,h131,1st level31,h141,1st level41"/>
    <w:next w:val="2"/>
    <w:link w:val="1Char"/>
    <w:qFormat/>
    <w:rsid w:val="005D6738"/>
    <w:pPr>
      <w:keepNext/>
      <w:numPr>
        <w:numId w:val="18"/>
      </w:numPr>
      <w:spacing w:before="240" w:after="240"/>
      <w:outlineLvl w:val="0"/>
    </w:pPr>
    <w:rPr>
      <w:b/>
      <w:sz w:val="22"/>
      <w:szCs w:val="32"/>
    </w:rPr>
  </w:style>
  <w:style w:type="paragraph" w:styleId="2">
    <w:name w:val="heading 2"/>
    <w:aliases w:val="heading 2,--F2,H2,h2,UNDERRUBRIK 1-2,2,h 2,2nd level,l2,heading 21,heading 22,heading 23,heading 24,heading 25,heading 26,heading 27,heading 28,heading 29,heading 211,heading 221,heading 231,heading 241,heading 251,heading 261,heading 271,A,1,h:2,o"/>
    <w:next w:val="a5"/>
    <w:link w:val="2Char"/>
    <w:qFormat/>
    <w:rsid w:val="008F7BD2"/>
    <w:pPr>
      <w:keepNext/>
      <w:numPr>
        <w:ilvl w:val="1"/>
        <w:numId w:val="18"/>
      </w:numPr>
      <w:spacing w:before="240" w:after="240"/>
      <w:outlineLvl w:val="1"/>
    </w:pPr>
    <w:rPr>
      <w:bCs/>
      <w:sz w:val="22"/>
      <w:szCs w:val="22"/>
    </w:rPr>
  </w:style>
  <w:style w:type="paragraph" w:styleId="3">
    <w:name w:val="heading 3"/>
    <w:aliases w:val="heading 3,--F3,标题 3 Char Char Char,标题 3 Char Char1,标题 3 Char2 Char Char Char,Char Char Char Char Char,Char Char Char,标题 31,Char1 Char Char,标题 3 Char2,Char Char2,标题 3 Char1 Char,Char Char1 Char,标题 32,3,±êÌâ 3 Char,h:3,h,l,Heading 3,l3"/>
    <w:next w:val="a5"/>
    <w:link w:val="3Char"/>
    <w:qFormat/>
    <w:rsid w:val="005D6738"/>
    <w:pPr>
      <w:keepNext/>
      <w:numPr>
        <w:ilvl w:val="2"/>
        <w:numId w:val="18"/>
      </w:numPr>
      <w:spacing w:before="240" w:after="240"/>
      <w:outlineLvl w:val="2"/>
    </w:pPr>
    <w:rPr>
      <w:sz w:val="22"/>
      <w:szCs w:val="24"/>
    </w:rPr>
  </w:style>
  <w:style w:type="paragraph" w:styleId="4">
    <w:name w:val="heading 4"/>
    <w:aliases w:val="heading 4,Char1,标题 4 Char Char Char Char,标题 4 Char Char Char Char Char,标题 4 Char Char Char Char Char Char,Heading 4 Char,Char Char,标题 4 Char Char Char,H4,h4,4,h41,heading 41,h42,heading 42,h411,heading 411,h43,heading 43,h412,heading 412,Heading 14"/>
    <w:next w:val="a5"/>
    <w:qFormat/>
    <w:rsid w:val="005D6738"/>
    <w:pPr>
      <w:keepNext/>
      <w:numPr>
        <w:ilvl w:val="3"/>
        <w:numId w:val="18"/>
      </w:numPr>
      <w:spacing w:before="160" w:after="160"/>
      <w:outlineLvl w:val="3"/>
    </w:pPr>
    <w:rPr>
      <w:sz w:val="22"/>
      <w:szCs w:val="21"/>
    </w:rPr>
  </w:style>
  <w:style w:type="paragraph" w:styleId="5">
    <w:name w:val="heading 5"/>
    <w:aliases w:val="heading 5,Heading 5,Heading 5 Char Char Char Char,Heading 5 + 黑色 + 宋体,标题 5 Char Char Char Char Char,标题 5 Char Char Char Char Char Char,Heading 5 Char Char Char Char Char,h5,h5 Char,Heading 5 Char1,标题 5 Char2 C Char Char,标题 5 Char Char,标题 5 Char1,H5"/>
    <w:next w:val="a5"/>
    <w:link w:val="5Char"/>
    <w:qFormat/>
    <w:rsid w:val="00790A4D"/>
    <w:pPr>
      <w:keepNext/>
      <w:numPr>
        <w:ilvl w:val="4"/>
        <w:numId w:val="18"/>
      </w:numPr>
      <w:spacing w:line="360" w:lineRule="auto"/>
      <w:outlineLvl w:val="4"/>
    </w:pPr>
    <w:rPr>
      <w:sz w:val="22"/>
      <w:szCs w:val="21"/>
    </w:rPr>
  </w:style>
  <w:style w:type="paragraph" w:styleId="6">
    <w:name w:val="heading 6"/>
    <w:aliases w:val="heading 6,heading 6 Char"/>
    <w:next w:val="a5"/>
    <w:link w:val="6Char"/>
    <w:qFormat/>
    <w:rsid w:val="00790A4D"/>
    <w:pPr>
      <w:keepNext/>
      <w:numPr>
        <w:ilvl w:val="5"/>
        <w:numId w:val="9"/>
      </w:numPr>
      <w:outlineLvl w:val="5"/>
    </w:pPr>
    <w:rPr>
      <w:sz w:val="22"/>
      <w:szCs w:val="21"/>
    </w:rPr>
  </w:style>
  <w:style w:type="paragraph" w:styleId="7">
    <w:name w:val="heading 7"/>
    <w:aliases w:val="heading 7"/>
    <w:next w:val="a5"/>
    <w:qFormat/>
    <w:rsid w:val="00790A4D"/>
    <w:pPr>
      <w:keepNext/>
      <w:numPr>
        <w:ilvl w:val="6"/>
        <w:numId w:val="9"/>
      </w:numPr>
      <w:outlineLvl w:val="6"/>
    </w:pPr>
    <w:rPr>
      <w:sz w:val="22"/>
      <w:szCs w:val="21"/>
    </w:rPr>
  </w:style>
  <w:style w:type="paragraph" w:styleId="8">
    <w:name w:val="heading 8"/>
    <w:aliases w:val="heading 8"/>
    <w:basedOn w:val="7"/>
    <w:next w:val="a5"/>
    <w:qFormat/>
    <w:rsid w:val="00790A4D"/>
    <w:pPr>
      <w:numPr>
        <w:ilvl w:val="7"/>
      </w:numPr>
      <w:outlineLvl w:val="7"/>
    </w:pPr>
  </w:style>
  <w:style w:type="paragraph" w:styleId="9">
    <w:name w:val="heading 9"/>
    <w:aliases w:val="heading 9"/>
    <w:basedOn w:val="8"/>
    <w:next w:val="a5"/>
    <w:qFormat/>
    <w:rsid w:val="00790A4D"/>
    <w:pPr>
      <w:numPr>
        <w:ilvl w:val="8"/>
      </w:numPr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2Char">
    <w:name w:val="标题 2 Char"/>
    <w:aliases w:val="heading 2 Char,--F2 Char,H2 Char,h2 Char,UNDERRUBRIK 1-2 Char,2 Char,h 2 Char,2nd level Char,l2 Char,heading 21 Char,heading 22 Char,heading 23 Char,heading 24 Char,heading 25 Char,heading 26 Char,heading 27 Char,heading 28 Char,A Char,1 Char"/>
    <w:basedOn w:val="a6"/>
    <w:link w:val="2"/>
    <w:rsid w:val="008F7BD2"/>
    <w:rPr>
      <w:bCs/>
      <w:sz w:val="22"/>
      <w:szCs w:val="22"/>
    </w:rPr>
  </w:style>
  <w:style w:type="character" w:customStyle="1" w:styleId="1Char">
    <w:name w:val="标题 1 Char"/>
    <w:aliases w:val="heading 1 Char,H1 Char,h1 Char,1st level Char,Sec1 Char,app heading 1 Char,l1 Char,Huvudrubrik Char,h11 Char,1st level1 Char,h12 Char,1st level2 Char,h13 Char,1st level3 Char,h14 Char,1st level4 Char,h15 Char,1st level5 Char,h16 Char,h17 Char"/>
    <w:basedOn w:val="a6"/>
    <w:link w:val="1"/>
    <w:rsid w:val="005D6738"/>
    <w:rPr>
      <w:b/>
      <w:sz w:val="22"/>
      <w:szCs w:val="32"/>
    </w:rPr>
  </w:style>
  <w:style w:type="character" w:customStyle="1" w:styleId="3Char">
    <w:name w:val="标题 3 Char"/>
    <w:aliases w:val="heading 3 Char,--F3 Char,标题 3 Char Char Char Char,标题 3 Char Char1 Char,标题 3 Char2 Char Char Char Char,Char Char Char Char Char Char,Char Char Char Char,标题 31 Char,Char1 Char Char Char,标题 3 Char2 Char,Char Char2 Char,标题 3 Char1 Char Char,3 Char"/>
    <w:basedOn w:val="a6"/>
    <w:link w:val="3"/>
    <w:rsid w:val="005D6738"/>
    <w:rPr>
      <w:sz w:val="22"/>
      <w:szCs w:val="24"/>
    </w:rPr>
  </w:style>
  <w:style w:type="character" w:customStyle="1" w:styleId="5Char">
    <w:name w:val="标题 5 Char"/>
    <w:aliases w:val="heading 5 Char,Heading 5 Char,Heading 5 Char Char Char Char Char1,Heading 5 + 黑色 + 宋体 Char,标题 5 Char Char Char Char Char Char1,标题 5 Char Char Char Char Char Char Char,Heading 5 Char Char Char Char Char Char,h5 Char1,h5 Char Char,H5 Char"/>
    <w:basedOn w:val="a6"/>
    <w:link w:val="5"/>
    <w:rsid w:val="00790A4D"/>
    <w:rPr>
      <w:sz w:val="22"/>
      <w:szCs w:val="21"/>
    </w:rPr>
  </w:style>
  <w:style w:type="character" w:customStyle="1" w:styleId="6Char">
    <w:name w:val="标题 6 Char"/>
    <w:aliases w:val="heading 6 Char1,heading 6 Char Char"/>
    <w:basedOn w:val="a6"/>
    <w:link w:val="6"/>
    <w:rsid w:val="00790A4D"/>
    <w:rPr>
      <w:sz w:val="22"/>
      <w:szCs w:val="21"/>
    </w:rPr>
  </w:style>
  <w:style w:type="paragraph" w:styleId="a9">
    <w:name w:val="header"/>
    <w:basedOn w:val="a5"/>
    <w:autoRedefine/>
    <w:rsid w:val="00790A4D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a">
    <w:name w:val="footer"/>
    <w:basedOn w:val="a5"/>
    <w:autoRedefine/>
    <w:rsid w:val="00790A4D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10">
    <w:name w:val="toc 1"/>
    <w:basedOn w:val="a5"/>
    <w:next w:val="a5"/>
    <w:autoRedefine/>
    <w:uiPriority w:val="39"/>
    <w:rsid w:val="00790A4D"/>
    <w:pPr>
      <w:ind w:left="198" w:hanging="113"/>
    </w:pPr>
    <w:rPr>
      <w:rFonts w:ascii="Arial" w:hAnsi="Arial"/>
      <w:szCs w:val="21"/>
    </w:rPr>
  </w:style>
  <w:style w:type="paragraph" w:styleId="20">
    <w:name w:val="toc 2"/>
    <w:basedOn w:val="a5"/>
    <w:autoRedefine/>
    <w:uiPriority w:val="39"/>
    <w:rsid w:val="00790A4D"/>
    <w:pPr>
      <w:ind w:left="453" w:hanging="283"/>
    </w:pPr>
    <w:rPr>
      <w:rFonts w:ascii="Arial" w:hAnsi="Arial"/>
      <w:szCs w:val="21"/>
    </w:rPr>
  </w:style>
  <w:style w:type="paragraph" w:styleId="30">
    <w:name w:val="toc 3"/>
    <w:basedOn w:val="a5"/>
    <w:autoRedefine/>
    <w:uiPriority w:val="39"/>
    <w:rsid w:val="00790A4D"/>
    <w:pPr>
      <w:ind w:left="794" w:hanging="454"/>
    </w:pPr>
    <w:rPr>
      <w:rFonts w:ascii="Arial" w:hAnsi="Arial"/>
      <w:szCs w:val="21"/>
    </w:rPr>
  </w:style>
  <w:style w:type="paragraph" w:styleId="40">
    <w:name w:val="toc 4"/>
    <w:basedOn w:val="a5"/>
    <w:autoRedefine/>
    <w:rsid w:val="00790A4D"/>
    <w:pPr>
      <w:ind w:left="1134" w:hanging="567"/>
    </w:pPr>
    <w:rPr>
      <w:rFonts w:ascii="Arial" w:hAnsi="Arial"/>
      <w:szCs w:val="21"/>
    </w:rPr>
  </w:style>
  <w:style w:type="paragraph" w:styleId="50">
    <w:name w:val="toc 5"/>
    <w:basedOn w:val="a5"/>
    <w:next w:val="a5"/>
    <w:autoRedefine/>
    <w:rsid w:val="00790A4D"/>
    <w:pPr>
      <w:ind w:left="1680"/>
    </w:pPr>
  </w:style>
  <w:style w:type="paragraph" w:styleId="60">
    <w:name w:val="toc 6"/>
    <w:basedOn w:val="a5"/>
    <w:autoRedefine/>
    <w:rsid w:val="00790A4D"/>
    <w:pPr>
      <w:ind w:left="1757" w:hanging="907"/>
    </w:pPr>
  </w:style>
  <w:style w:type="paragraph" w:styleId="70">
    <w:name w:val="toc 7"/>
    <w:basedOn w:val="a5"/>
    <w:next w:val="a5"/>
    <w:autoRedefine/>
    <w:rsid w:val="00790A4D"/>
    <w:pPr>
      <w:ind w:left="2520"/>
    </w:pPr>
  </w:style>
  <w:style w:type="paragraph" w:styleId="80">
    <w:name w:val="toc 8"/>
    <w:basedOn w:val="a5"/>
    <w:next w:val="a5"/>
    <w:autoRedefine/>
    <w:rsid w:val="00790A4D"/>
    <w:pPr>
      <w:ind w:left="2940"/>
    </w:pPr>
  </w:style>
  <w:style w:type="paragraph" w:styleId="90">
    <w:name w:val="toc 9"/>
    <w:basedOn w:val="a5"/>
    <w:next w:val="a5"/>
    <w:autoRedefine/>
    <w:rsid w:val="00790A4D"/>
    <w:pPr>
      <w:ind w:left="3360"/>
    </w:pPr>
  </w:style>
  <w:style w:type="paragraph" w:customStyle="1" w:styleId="ab">
    <w:name w:val="表格列标题"/>
    <w:basedOn w:val="a5"/>
    <w:rsid w:val="00790A4D"/>
    <w:pPr>
      <w:jc w:val="center"/>
    </w:pPr>
    <w:rPr>
      <w:b/>
    </w:rPr>
  </w:style>
  <w:style w:type="paragraph" w:customStyle="1" w:styleId="a4">
    <w:name w:val="备注说明"/>
    <w:basedOn w:val="a5"/>
    <w:rsid w:val="00790A4D"/>
    <w:pPr>
      <w:numPr>
        <w:ilvl w:val="7"/>
        <w:numId w:val="18"/>
      </w:numPr>
      <w:jc w:val="both"/>
    </w:pPr>
    <w:rPr>
      <w:rFonts w:eastAsia="楷体_GB2312"/>
    </w:rPr>
  </w:style>
  <w:style w:type="paragraph" w:customStyle="1" w:styleId="ac">
    <w:name w:val="章节标题"/>
    <w:basedOn w:val="a5"/>
    <w:rsid w:val="00790A4D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d">
    <w:name w:val="表号去除自动编号"/>
    <w:basedOn w:val="a5"/>
    <w:rsid w:val="00790A4D"/>
    <w:pPr>
      <w:jc w:val="center"/>
    </w:pPr>
    <w:rPr>
      <w:rFonts w:ascii="宋体" w:hAnsi="宋体"/>
    </w:rPr>
  </w:style>
  <w:style w:type="paragraph" w:customStyle="1" w:styleId="ae">
    <w:name w:val="代码样式"/>
    <w:basedOn w:val="a5"/>
    <w:rsid w:val="00790A4D"/>
    <w:pPr>
      <w:ind w:left="482"/>
    </w:pPr>
    <w:rPr>
      <w:rFonts w:ascii="Courier New" w:hAnsi="Courier New" w:cs="Courier New"/>
      <w:sz w:val="18"/>
      <w:szCs w:val="18"/>
    </w:rPr>
  </w:style>
  <w:style w:type="paragraph" w:customStyle="1" w:styleId="a0">
    <w:name w:val="参考资料清单"/>
    <w:basedOn w:val="a5"/>
    <w:autoRedefine/>
    <w:rsid w:val="00790A4D"/>
    <w:pPr>
      <w:numPr>
        <w:numId w:val="7"/>
      </w:numPr>
      <w:jc w:val="both"/>
    </w:pPr>
    <w:rPr>
      <w:rFonts w:ascii="Arial" w:hAnsi="Arial"/>
      <w:szCs w:val="21"/>
    </w:rPr>
  </w:style>
  <w:style w:type="paragraph" w:customStyle="1" w:styleId="af">
    <w:name w:val="图号去除自动编号"/>
    <w:basedOn w:val="a5"/>
    <w:rsid w:val="00790A4D"/>
    <w:pPr>
      <w:spacing w:before="105"/>
      <w:ind w:firstLine="425"/>
      <w:jc w:val="center"/>
    </w:pPr>
  </w:style>
  <w:style w:type="paragraph" w:customStyle="1" w:styleId="af0">
    <w:name w:val="项目符号"/>
    <w:basedOn w:val="a5"/>
    <w:rsid w:val="00790A4D"/>
  </w:style>
  <w:style w:type="paragraph" w:customStyle="1" w:styleId="a2">
    <w:name w:val="表号"/>
    <w:basedOn w:val="a5"/>
    <w:next w:val="af1"/>
    <w:rsid w:val="00790A4D"/>
    <w:pPr>
      <w:keepLines/>
      <w:numPr>
        <w:ilvl w:val="8"/>
        <w:numId w:val="8"/>
      </w:numPr>
      <w:spacing w:beforeLines="100"/>
    </w:pPr>
    <w:rPr>
      <w:rFonts w:ascii="Arial" w:eastAsia="黑体" w:hAnsi="Arial"/>
      <w:sz w:val="18"/>
      <w:szCs w:val="18"/>
    </w:rPr>
  </w:style>
  <w:style w:type="paragraph" w:styleId="af1">
    <w:name w:val="Body Text First Indent"/>
    <w:aliases w:val="正文首行缩进 Char Char,正文首行缩进 Char Char Char Char,正文首行缩进 Char Char Char Char Char,正文首行缩进 Char Char Char,正文首行缩进 Char,正文首行缩进 Char Char Char Char Char1"/>
    <w:basedOn w:val="a5"/>
    <w:link w:val="Char1"/>
    <w:rsid w:val="00790A4D"/>
    <w:pPr>
      <w:ind w:firstLineChars="200" w:firstLine="200"/>
      <w:jc w:val="both"/>
    </w:pPr>
    <w:rPr>
      <w:rFonts w:ascii="Arial" w:hAnsi="Arial"/>
      <w:szCs w:val="21"/>
    </w:rPr>
  </w:style>
  <w:style w:type="character" w:customStyle="1" w:styleId="Char1">
    <w:name w:val="正文首行缩进 Char1"/>
    <w:aliases w:val="正文首行缩进 Char Char Char1,正文首行缩进 Char Char Char Char Char2,正文首行缩进 Char Char Char Char Char Char,正文首行缩进 Char Char Char Char1,正文首行缩进 Char Char1,正文首行缩进 Char Char Char Char Char1 Char"/>
    <w:basedOn w:val="a6"/>
    <w:link w:val="af1"/>
    <w:rsid w:val="00E85D6C"/>
    <w:rPr>
      <w:rFonts w:ascii="Arial" w:eastAsia="宋体" w:hAnsi="Arial"/>
      <w:sz w:val="21"/>
      <w:szCs w:val="21"/>
      <w:lang w:val="en-US" w:eastAsia="zh-CN" w:bidi="ar-SA"/>
    </w:rPr>
  </w:style>
  <w:style w:type="paragraph" w:customStyle="1" w:styleId="af2">
    <w:name w:val="表头样式"/>
    <w:basedOn w:val="a5"/>
    <w:link w:val="Char"/>
    <w:rsid w:val="0010136E"/>
    <w:pPr>
      <w:jc w:val="center"/>
    </w:pPr>
    <w:rPr>
      <w:rFonts w:ascii="Arial" w:hAnsi="Arial"/>
      <w:b/>
      <w:szCs w:val="21"/>
    </w:rPr>
  </w:style>
  <w:style w:type="character" w:customStyle="1" w:styleId="Char">
    <w:name w:val="表头样式 Char"/>
    <w:basedOn w:val="a6"/>
    <w:link w:val="af2"/>
    <w:rsid w:val="0010136E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3">
    <w:name w:val="页脚样式"/>
    <w:basedOn w:val="a5"/>
    <w:rsid w:val="00790A4D"/>
    <w:pPr>
      <w:spacing w:before="90"/>
    </w:pPr>
    <w:rPr>
      <w:sz w:val="18"/>
    </w:rPr>
  </w:style>
  <w:style w:type="paragraph" w:customStyle="1" w:styleId="WordPro">
    <w:name w:val="图表目录(WordPro)"/>
    <w:basedOn w:val="a5"/>
    <w:rsid w:val="00790A4D"/>
    <w:pPr>
      <w:spacing w:before="300" w:after="150"/>
      <w:jc w:val="center"/>
    </w:pPr>
    <w:rPr>
      <w:rFonts w:ascii="黑体" w:eastAsia="黑体"/>
      <w:sz w:val="30"/>
    </w:rPr>
  </w:style>
  <w:style w:type="paragraph" w:customStyle="1" w:styleId="af4">
    <w:name w:val="封面华为技术"/>
    <w:basedOn w:val="a5"/>
    <w:autoRedefine/>
    <w:rsid w:val="00790A4D"/>
    <w:pPr>
      <w:jc w:val="center"/>
    </w:pPr>
    <w:rPr>
      <w:rFonts w:ascii="Arial" w:eastAsia="黑体" w:hAnsi="Arial"/>
      <w:sz w:val="32"/>
      <w:szCs w:val="32"/>
    </w:rPr>
  </w:style>
  <w:style w:type="paragraph" w:customStyle="1" w:styleId="af5">
    <w:name w:val="脚注"/>
    <w:basedOn w:val="a5"/>
    <w:rsid w:val="00790A4D"/>
    <w:pPr>
      <w:spacing w:after="90"/>
    </w:pPr>
    <w:rPr>
      <w:sz w:val="18"/>
    </w:rPr>
  </w:style>
  <w:style w:type="paragraph" w:customStyle="1" w:styleId="af6">
    <w:name w:val="页眉密级样式"/>
    <w:basedOn w:val="a5"/>
    <w:rsid w:val="00790A4D"/>
    <w:pPr>
      <w:jc w:val="right"/>
    </w:pPr>
    <w:rPr>
      <w:sz w:val="18"/>
    </w:rPr>
  </w:style>
  <w:style w:type="paragraph" w:customStyle="1" w:styleId="CharChar">
    <w:name w:val="编写建议 Char Char"/>
    <w:basedOn w:val="a5"/>
    <w:link w:val="CharCharChar"/>
    <w:rsid w:val="007D5996"/>
    <w:pPr>
      <w:ind w:left="1134"/>
      <w:jc w:val="both"/>
    </w:pPr>
    <w:rPr>
      <w:rFonts w:cs="Arial"/>
      <w:i/>
      <w:color w:val="0000FF"/>
      <w:szCs w:val="21"/>
    </w:rPr>
  </w:style>
  <w:style w:type="character" w:customStyle="1" w:styleId="CharCharChar">
    <w:name w:val="编写建议 Char Char Char"/>
    <w:basedOn w:val="a6"/>
    <w:link w:val="CharChar"/>
    <w:rsid w:val="00790A4D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7">
    <w:name w:val="封面表格文本"/>
    <w:basedOn w:val="a5"/>
    <w:autoRedefine/>
    <w:rsid w:val="00790A4D"/>
    <w:pPr>
      <w:jc w:val="center"/>
    </w:pPr>
    <w:rPr>
      <w:rFonts w:ascii="Arial" w:hAnsi="Arial"/>
      <w:szCs w:val="21"/>
    </w:rPr>
  </w:style>
  <w:style w:type="paragraph" w:customStyle="1" w:styleId="af8">
    <w:name w:val="封面文档标题"/>
    <w:basedOn w:val="a5"/>
    <w:autoRedefine/>
    <w:rsid w:val="00790A4D"/>
    <w:pPr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9">
    <w:name w:val="目录页编号文本样式"/>
    <w:basedOn w:val="a5"/>
    <w:rsid w:val="00790A4D"/>
    <w:pPr>
      <w:jc w:val="right"/>
    </w:pPr>
  </w:style>
  <w:style w:type="paragraph" w:customStyle="1" w:styleId="afa">
    <w:name w:val="页眉文档名称样式"/>
    <w:basedOn w:val="a5"/>
    <w:rsid w:val="00790A4D"/>
    <w:rPr>
      <w:sz w:val="18"/>
    </w:rPr>
  </w:style>
  <w:style w:type="paragraph" w:customStyle="1" w:styleId="WordPro0">
    <w:name w:val="正文首行缩进(WordPro)"/>
    <w:basedOn w:val="a5"/>
    <w:link w:val="WordProChar"/>
    <w:rsid w:val="00790A4D"/>
    <w:pPr>
      <w:spacing w:before="105"/>
      <w:ind w:left="1134"/>
      <w:jc w:val="both"/>
    </w:pPr>
  </w:style>
  <w:style w:type="character" w:customStyle="1" w:styleId="WordProChar">
    <w:name w:val="正文首行缩进(WordPro) Char"/>
    <w:link w:val="WordPro0"/>
    <w:rsid w:val="00B812B1"/>
    <w:rPr>
      <w:sz w:val="21"/>
    </w:rPr>
  </w:style>
  <w:style w:type="paragraph" w:customStyle="1" w:styleId="afb">
    <w:name w:val="关键词"/>
    <w:basedOn w:val="afc"/>
    <w:rsid w:val="00790A4D"/>
  </w:style>
  <w:style w:type="paragraph" w:customStyle="1" w:styleId="afc">
    <w:name w:val="摘要"/>
    <w:basedOn w:val="a5"/>
    <w:rsid w:val="00790A4D"/>
    <w:pPr>
      <w:tabs>
        <w:tab w:val="left" w:pos="907"/>
      </w:tabs>
      <w:ind w:left="879" w:hanging="879"/>
      <w:jc w:val="both"/>
    </w:pPr>
    <w:rPr>
      <w:rFonts w:ascii="Arial" w:hAnsi="Arial"/>
      <w:b/>
      <w:szCs w:val="21"/>
    </w:rPr>
  </w:style>
  <w:style w:type="paragraph" w:customStyle="1" w:styleId="afd">
    <w:name w:val="修订记录"/>
    <w:basedOn w:val="a5"/>
    <w:rsid w:val="00790A4D"/>
    <w:pPr>
      <w:spacing w:before="300" w:after="150"/>
      <w:jc w:val="center"/>
    </w:pPr>
    <w:rPr>
      <w:rFonts w:ascii="Arial" w:eastAsia="黑体" w:hAnsi="Arial"/>
      <w:sz w:val="32"/>
      <w:szCs w:val="32"/>
    </w:rPr>
  </w:style>
  <w:style w:type="paragraph" w:customStyle="1" w:styleId="afe">
    <w:name w:val="目录"/>
    <w:basedOn w:val="a5"/>
    <w:rsid w:val="00790A4D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1">
    <w:name w:val="图号"/>
    <w:basedOn w:val="a5"/>
    <w:next w:val="a5"/>
    <w:rsid w:val="00790A4D"/>
    <w:pPr>
      <w:numPr>
        <w:ilvl w:val="7"/>
        <w:numId w:val="8"/>
      </w:numPr>
      <w:tabs>
        <w:tab w:val="left" w:pos="426"/>
      </w:tabs>
      <w:spacing w:beforeLines="100"/>
      <w:jc w:val="center"/>
    </w:pPr>
    <w:rPr>
      <w:rFonts w:ascii="Arial" w:hAnsi="Arial"/>
      <w:sz w:val="18"/>
      <w:szCs w:val="18"/>
    </w:rPr>
  </w:style>
  <w:style w:type="paragraph" w:customStyle="1" w:styleId="aff">
    <w:name w:val="文档标题"/>
    <w:basedOn w:val="a5"/>
    <w:rsid w:val="00790A4D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0">
    <w:name w:val="表格文本"/>
    <w:basedOn w:val="a5"/>
    <w:autoRedefine/>
    <w:rsid w:val="00790A4D"/>
    <w:pPr>
      <w:tabs>
        <w:tab w:val="decimal" w:pos="0"/>
      </w:tabs>
    </w:pPr>
    <w:rPr>
      <w:rFonts w:ascii="Arial" w:hAnsi="Arial"/>
      <w:noProof/>
      <w:szCs w:val="21"/>
    </w:rPr>
  </w:style>
  <w:style w:type="paragraph" w:customStyle="1" w:styleId="aff1">
    <w:name w:val="缺省文本"/>
    <w:basedOn w:val="a5"/>
    <w:link w:val="Char0"/>
    <w:rsid w:val="00790A4D"/>
    <w:rPr>
      <w:rFonts w:ascii="Arial" w:hAnsi="Arial"/>
      <w:szCs w:val="21"/>
    </w:rPr>
  </w:style>
  <w:style w:type="character" w:customStyle="1" w:styleId="Char0">
    <w:name w:val="缺省文本 Char"/>
    <w:basedOn w:val="a6"/>
    <w:link w:val="aff1"/>
    <w:rsid w:val="0044492D"/>
    <w:rPr>
      <w:rFonts w:ascii="Arial" w:eastAsia="宋体" w:hAnsi="Arial"/>
      <w:sz w:val="21"/>
      <w:szCs w:val="21"/>
      <w:lang w:val="en-US" w:eastAsia="zh-CN" w:bidi="ar-SA"/>
    </w:rPr>
  </w:style>
  <w:style w:type="paragraph" w:styleId="aff2">
    <w:name w:val="Balloon Text"/>
    <w:basedOn w:val="a5"/>
    <w:link w:val="Char2"/>
    <w:rsid w:val="00790A4D"/>
    <w:rPr>
      <w:sz w:val="18"/>
      <w:szCs w:val="18"/>
    </w:rPr>
  </w:style>
  <w:style w:type="character" w:customStyle="1" w:styleId="Char2">
    <w:name w:val="批注框文本 Char"/>
    <w:basedOn w:val="a6"/>
    <w:link w:val="aff2"/>
    <w:rsid w:val="00B812B1"/>
    <w:rPr>
      <w:sz w:val="18"/>
      <w:szCs w:val="18"/>
    </w:rPr>
  </w:style>
  <w:style w:type="paragraph" w:customStyle="1" w:styleId="abc">
    <w:name w:val="标题 abc"/>
    <w:basedOn w:val="a5"/>
    <w:rsid w:val="00790A4D"/>
    <w:pPr>
      <w:tabs>
        <w:tab w:val="num" w:pos="360"/>
      </w:tabs>
      <w:spacing w:beforeLines="50"/>
      <w:jc w:val="both"/>
    </w:pPr>
    <w:rPr>
      <w:sz w:val="22"/>
    </w:rPr>
  </w:style>
  <w:style w:type="paragraph" w:customStyle="1" w:styleId="a3">
    <w:name w:val="表格文本居中"/>
    <w:basedOn w:val="a5"/>
    <w:rsid w:val="00790A4D"/>
    <w:pPr>
      <w:numPr>
        <w:ilvl w:val="5"/>
        <w:numId w:val="18"/>
      </w:numPr>
      <w:jc w:val="center"/>
    </w:pPr>
  </w:style>
  <w:style w:type="paragraph" w:customStyle="1" w:styleId="aff3">
    <w:name w:val="点号"/>
    <w:basedOn w:val="a5"/>
    <w:rsid w:val="00790A4D"/>
    <w:pPr>
      <w:spacing w:beforeLines="50"/>
      <w:ind w:left="1231" w:hanging="284"/>
    </w:pPr>
  </w:style>
  <w:style w:type="paragraph" w:styleId="aff4">
    <w:name w:val="table of figures"/>
    <w:basedOn w:val="10"/>
    <w:autoRedefine/>
    <w:semiHidden/>
    <w:rsid w:val="00790A4D"/>
    <w:pPr>
      <w:widowControl w:val="0"/>
      <w:spacing w:before="300" w:after="150"/>
      <w:jc w:val="center"/>
    </w:pPr>
  </w:style>
  <w:style w:type="paragraph" w:styleId="aff5">
    <w:name w:val="Document Map"/>
    <w:basedOn w:val="a5"/>
    <w:semiHidden/>
    <w:rsid w:val="00790A4D"/>
    <w:pPr>
      <w:shd w:val="clear" w:color="auto" w:fill="000080"/>
    </w:pPr>
  </w:style>
  <w:style w:type="paragraph" w:customStyle="1" w:styleId="aff6">
    <w:name w:val="样式 参考资料清单 + 倾斜 蓝色"/>
    <w:basedOn w:val="a0"/>
    <w:rsid w:val="00790A4D"/>
    <w:rPr>
      <w:rFonts w:ascii="宋体" w:hAnsi="Times New Roman"/>
      <w:iCs/>
      <w:color w:val="000000"/>
    </w:rPr>
  </w:style>
  <w:style w:type="paragraph" w:customStyle="1" w:styleId="045">
    <w:name w:val="样式 摘要 + 左侧:  0.45 厘米"/>
    <w:basedOn w:val="afc"/>
    <w:rsid w:val="00790A4D"/>
    <w:pPr>
      <w:widowControl w:val="0"/>
    </w:pPr>
    <w:rPr>
      <w:rFonts w:ascii="Times New Roman" w:hAnsi="Times New Roman" w:cs="宋体"/>
      <w:b w:val="0"/>
      <w:szCs w:val="20"/>
    </w:rPr>
  </w:style>
  <w:style w:type="paragraph" w:styleId="aff7">
    <w:name w:val="Normal Indent"/>
    <w:basedOn w:val="a5"/>
    <w:rsid w:val="00790A4D"/>
    <w:pPr>
      <w:ind w:firstLine="420"/>
    </w:pPr>
  </w:style>
  <w:style w:type="paragraph" w:customStyle="1" w:styleId="annotation">
    <w:name w:val="annotation"/>
    <w:basedOn w:val="a5"/>
    <w:autoRedefine/>
    <w:rsid w:val="00790A4D"/>
    <w:pPr>
      <w:keepLines/>
      <w:numPr>
        <w:ilvl w:val="8"/>
        <w:numId w:val="18"/>
      </w:numPr>
      <w:jc w:val="both"/>
    </w:pPr>
  </w:style>
  <w:style w:type="paragraph" w:customStyle="1" w:styleId="chaptertitle">
    <w:name w:val="chapter title"/>
    <w:basedOn w:val="a5"/>
    <w:autoRedefine/>
    <w:rsid w:val="00790A4D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5"/>
    <w:autoRedefine/>
    <w:rsid w:val="00790A4D"/>
    <w:pPr>
      <w:keepLines/>
      <w:jc w:val="center"/>
    </w:pPr>
    <w:rPr>
      <w:rFonts w:ascii="宋体"/>
    </w:rPr>
  </w:style>
  <w:style w:type="paragraph" w:customStyle="1" w:styleId="tableheading">
    <w:name w:val="table heading"/>
    <w:basedOn w:val="a5"/>
    <w:autoRedefine/>
    <w:rsid w:val="00790A4D"/>
    <w:pPr>
      <w:jc w:val="center"/>
    </w:pPr>
    <w:rPr>
      <w:b/>
    </w:rPr>
  </w:style>
  <w:style w:type="paragraph" w:customStyle="1" w:styleId="catalogoffigureandtable">
    <w:name w:val="catalog of figure and table"/>
    <w:basedOn w:val="a5"/>
    <w:autoRedefine/>
    <w:rsid w:val="00790A4D"/>
    <w:pPr>
      <w:spacing w:before="300" w:after="150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5"/>
    <w:rsid w:val="00790A4D"/>
    <w:pPr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5"/>
    <w:autoRedefine/>
    <w:rsid w:val="00790A4D"/>
    <w:pPr>
      <w:numPr>
        <w:numId w:val="2"/>
      </w:num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">
    <w:name w:val="code"/>
    <w:basedOn w:val="a5"/>
    <w:autoRedefine/>
    <w:rsid w:val="00790A4D"/>
    <w:pPr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5"/>
    <w:autoRedefine/>
    <w:rsid w:val="00790A4D"/>
    <w:pPr>
      <w:jc w:val="right"/>
    </w:pPr>
    <w:rPr>
      <w:sz w:val="18"/>
    </w:rPr>
  </w:style>
  <w:style w:type="paragraph" w:customStyle="1" w:styleId="referance">
    <w:name w:val="referance"/>
    <w:basedOn w:val="a5"/>
    <w:autoRedefine/>
    <w:rsid w:val="00790A4D"/>
    <w:pPr>
      <w:numPr>
        <w:numId w:val="3"/>
      </w:numPr>
      <w:ind w:left="454" w:hanging="454"/>
      <w:jc w:val="both"/>
    </w:pPr>
    <w:rPr>
      <w:rFonts w:ascii="宋体"/>
    </w:rPr>
  </w:style>
  <w:style w:type="paragraph" w:customStyle="1" w:styleId="compilingadvice">
    <w:name w:val="compiling advice"/>
    <w:basedOn w:val="a5"/>
    <w:autoRedefine/>
    <w:rsid w:val="00790A4D"/>
    <w:pPr>
      <w:ind w:left="1134"/>
      <w:jc w:val="both"/>
    </w:pPr>
    <w:rPr>
      <w:i/>
      <w:color w:val="0000FF"/>
    </w:rPr>
  </w:style>
  <w:style w:type="paragraph" w:customStyle="1" w:styleId="tabletextoncover">
    <w:name w:val="table text on cover"/>
    <w:basedOn w:val="a5"/>
    <w:autoRedefine/>
    <w:rsid w:val="00790A4D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5"/>
    <w:autoRedefine/>
    <w:rsid w:val="00790A4D"/>
    <w:pPr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5"/>
    <w:autoRedefine/>
    <w:rsid w:val="00790A4D"/>
    <w:pPr>
      <w:ind w:left="198" w:hanging="113"/>
    </w:pPr>
  </w:style>
  <w:style w:type="paragraph" w:customStyle="1" w:styleId="catalog2">
    <w:name w:val="catalog 2"/>
    <w:basedOn w:val="a5"/>
    <w:rsid w:val="00790A4D"/>
    <w:pPr>
      <w:ind w:left="453" w:hanging="283"/>
    </w:pPr>
  </w:style>
  <w:style w:type="paragraph" w:customStyle="1" w:styleId="catalog3">
    <w:name w:val="catalog 3"/>
    <w:basedOn w:val="a5"/>
    <w:autoRedefine/>
    <w:rsid w:val="00790A4D"/>
    <w:pPr>
      <w:ind w:left="794" w:hanging="454"/>
    </w:pPr>
  </w:style>
  <w:style w:type="paragraph" w:customStyle="1" w:styleId="catalog4">
    <w:name w:val="catalog 4"/>
    <w:basedOn w:val="a5"/>
    <w:autoRedefine/>
    <w:rsid w:val="00790A4D"/>
    <w:pPr>
      <w:ind w:left="1134" w:hanging="567"/>
    </w:pPr>
  </w:style>
  <w:style w:type="paragraph" w:customStyle="1" w:styleId="catalog5">
    <w:name w:val="catalog 5"/>
    <w:basedOn w:val="a5"/>
    <w:rsid w:val="00790A4D"/>
    <w:pPr>
      <w:ind w:left="680"/>
    </w:pPr>
  </w:style>
  <w:style w:type="paragraph" w:customStyle="1" w:styleId="catalog6">
    <w:name w:val="catalog 6"/>
    <w:basedOn w:val="a5"/>
    <w:autoRedefine/>
    <w:rsid w:val="00790A4D"/>
    <w:pPr>
      <w:ind w:left="1757" w:hanging="907"/>
    </w:pPr>
  </w:style>
  <w:style w:type="paragraph" w:customStyle="1" w:styleId="catalog7">
    <w:name w:val="catalog 7"/>
    <w:basedOn w:val="a5"/>
    <w:autoRedefine/>
    <w:rsid w:val="00790A4D"/>
    <w:pPr>
      <w:ind w:left="2041" w:hanging="1077"/>
    </w:pPr>
    <w:rPr>
      <w:rFonts w:ascii="宋体"/>
    </w:rPr>
  </w:style>
  <w:style w:type="paragraph" w:customStyle="1" w:styleId="catalog8">
    <w:name w:val="catalog 8"/>
    <w:basedOn w:val="a5"/>
    <w:autoRedefine/>
    <w:rsid w:val="00790A4D"/>
    <w:pPr>
      <w:ind w:left="113"/>
    </w:pPr>
  </w:style>
  <w:style w:type="paragraph" w:customStyle="1" w:styleId="catalog9">
    <w:name w:val="catalog 9"/>
    <w:basedOn w:val="a5"/>
    <w:autoRedefine/>
    <w:rsid w:val="00790A4D"/>
    <w:pPr>
      <w:ind w:left="113"/>
    </w:pPr>
  </w:style>
  <w:style w:type="paragraph" w:customStyle="1" w:styleId="figuredescriptionwithoutautonumbering">
    <w:name w:val="figure description without auto numbering"/>
    <w:basedOn w:val="a5"/>
    <w:autoRedefine/>
    <w:rsid w:val="00790A4D"/>
    <w:pPr>
      <w:spacing w:before="105"/>
      <w:ind w:firstLine="425"/>
      <w:jc w:val="center"/>
    </w:pPr>
  </w:style>
  <w:style w:type="paragraph" w:customStyle="1" w:styleId="itemlist">
    <w:name w:val="item list"/>
    <w:basedOn w:val="a"/>
    <w:autoRedefine/>
    <w:rsid w:val="00790A4D"/>
    <w:pPr>
      <w:numPr>
        <w:numId w:val="5"/>
      </w:numPr>
      <w:tabs>
        <w:tab w:val="clear" w:pos="425"/>
      </w:tabs>
      <w:ind w:left="283" w:hanging="283"/>
    </w:pPr>
    <w:rPr>
      <w:rFonts w:ascii="宋体" w:hAnsi="Wingdings"/>
      <w:szCs w:val="20"/>
    </w:rPr>
  </w:style>
  <w:style w:type="paragraph" w:styleId="a">
    <w:name w:val="List Bullet"/>
    <w:basedOn w:val="a5"/>
    <w:autoRedefine/>
    <w:rsid w:val="00790A4D"/>
    <w:pPr>
      <w:numPr>
        <w:numId w:val="1"/>
      </w:numPr>
      <w:tabs>
        <w:tab w:val="clear" w:pos="1134"/>
        <w:tab w:val="num" w:pos="1080"/>
      </w:tabs>
      <w:ind w:left="0" w:firstLine="0"/>
    </w:pPr>
    <w:rPr>
      <w:rFonts w:ascii="Arial" w:hAnsi="Arial"/>
      <w:szCs w:val="21"/>
    </w:rPr>
  </w:style>
  <w:style w:type="paragraph" w:customStyle="1" w:styleId="documenttitleonheader">
    <w:name w:val="document title on header"/>
    <w:basedOn w:val="a5"/>
    <w:autoRedefine/>
    <w:rsid w:val="00790A4D"/>
    <w:rPr>
      <w:sz w:val="18"/>
    </w:rPr>
  </w:style>
  <w:style w:type="paragraph" w:customStyle="1" w:styleId="textindentation">
    <w:name w:val="text indentation"/>
    <w:basedOn w:val="a5"/>
    <w:autoRedefine/>
    <w:rsid w:val="00790A4D"/>
    <w:pPr>
      <w:ind w:left="1134"/>
      <w:jc w:val="both"/>
    </w:pPr>
  </w:style>
  <w:style w:type="paragraph" w:customStyle="1" w:styleId="tabledescription">
    <w:name w:val="table description"/>
    <w:basedOn w:val="a5"/>
    <w:rsid w:val="00790A4D"/>
    <w:pPr>
      <w:keepLines/>
      <w:numPr>
        <w:numId w:val="4"/>
      </w:numPr>
      <w:tabs>
        <w:tab w:val="clear" w:pos="1077"/>
      </w:tabs>
      <w:ind w:left="624" w:hanging="624"/>
      <w:jc w:val="center"/>
    </w:pPr>
    <w:rPr>
      <w:rFonts w:ascii="宋体"/>
    </w:rPr>
  </w:style>
  <w:style w:type="paragraph" w:customStyle="1" w:styleId="keywords">
    <w:name w:val="keywords"/>
    <w:basedOn w:val="a5"/>
    <w:autoRedefine/>
    <w:rsid w:val="00790A4D"/>
    <w:pPr>
      <w:tabs>
        <w:tab w:val="left" w:pos="907"/>
      </w:tabs>
      <w:ind w:left="879" w:hanging="879"/>
      <w:jc w:val="both"/>
    </w:pPr>
  </w:style>
  <w:style w:type="paragraph" w:customStyle="1" w:styleId="revisionrecord">
    <w:name w:val="revision record"/>
    <w:basedOn w:val="a5"/>
    <w:autoRedefine/>
    <w:rsid w:val="00790A4D"/>
    <w:pPr>
      <w:pageBreakBefore/>
      <w:spacing w:before="300" w:after="150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5"/>
    <w:autoRedefine/>
    <w:rsid w:val="00790A4D"/>
    <w:pPr>
      <w:pageBreakBefore/>
      <w:numPr>
        <w:ilvl w:val="12"/>
      </w:numPr>
      <w:spacing w:before="300" w:after="150"/>
      <w:jc w:val="center"/>
    </w:pPr>
    <w:rPr>
      <w:rFonts w:ascii="黑体" w:eastAsia="黑体"/>
      <w:sz w:val="30"/>
    </w:rPr>
  </w:style>
  <w:style w:type="paragraph" w:customStyle="1" w:styleId="figuredescription0">
    <w:name w:val="figure description"/>
    <w:basedOn w:val="a5"/>
    <w:rsid w:val="00790A4D"/>
    <w:pPr>
      <w:numPr>
        <w:numId w:val="6"/>
      </w:numPr>
      <w:tabs>
        <w:tab w:val="clear" w:pos="1080"/>
        <w:tab w:val="num" w:pos="425"/>
      </w:tabs>
      <w:spacing w:before="105"/>
      <w:ind w:left="425" w:hanging="425"/>
      <w:jc w:val="center"/>
    </w:pPr>
    <w:rPr>
      <w:rFonts w:ascii="宋体"/>
    </w:rPr>
  </w:style>
  <w:style w:type="paragraph" w:customStyle="1" w:styleId="documenttitle">
    <w:name w:val="document title"/>
    <w:basedOn w:val="a5"/>
    <w:autoRedefine/>
    <w:rsid w:val="00790A4D"/>
    <w:pPr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5"/>
    <w:autoRedefine/>
    <w:rsid w:val="00790A4D"/>
    <w:pPr>
      <w:numPr>
        <w:ilvl w:val="12"/>
      </w:numPr>
      <w:tabs>
        <w:tab w:val="left" w:pos="907"/>
      </w:tabs>
      <w:ind w:left="879" w:hanging="879"/>
      <w:jc w:val="both"/>
    </w:pPr>
  </w:style>
  <w:style w:type="paragraph" w:customStyle="1" w:styleId="tabletext">
    <w:name w:val="table text"/>
    <w:basedOn w:val="a5"/>
    <w:autoRedefine/>
    <w:rsid w:val="00790A4D"/>
    <w:pPr>
      <w:tabs>
        <w:tab w:val="decimal" w:pos="0"/>
      </w:tabs>
    </w:pPr>
  </w:style>
  <w:style w:type="paragraph" w:customStyle="1" w:styleId="defaulttext">
    <w:name w:val="default text"/>
    <w:basedOn w:val="a5"/>
    <w:autoRedefine/>
    <w:rsid w:val="00790A4D"/>
  </w:style>
  <w:style w:type="paragraph" w:styleId="aff8">
    <w:name w:val="Body Text"/>
    <w:basedOn w:val="a5"/>
    <w:rsid w:val="00790A4D"/>
    <w:pPr>
      <w:spacing w:after="120"/>
    </w:pPr>
  </w:style>
  <w:style w:type="paragraph" w:customStyle="1" w:styleId="aff9">
    <w:name w:val="参考资料清单+倾斜+蓝色"/>
    <w:basedOn w:val="a5"/>
    <w:next w:val="a0"/>
    <w:rsid w:val="00790A4D"/>
    <w:pPr>
      <w:jc w:val="both"/>
    </w:pPr>
    <w:rPr>
      <w:rFonts w:ascii="Arial" w:hAnsi="Arial"/>
      <w:i/>
      <w:iCs/>
      <w:color w:val="0000FF"/>
      <w:szCs w:val="21"/>
    </w:rPr>
  </w:style>
  <w:style w:type="paragraph" w:customStyle="1" w:styleId="affa">
    <w:name w:val="编写建议"/>
    <w:basedOn w:val="a5"/>
    <w:link w:val="Char3"/>
    <w:rsid w:val="005D0DFC"/>
    <w:pPr>
      <w:keepNext w:val="0"/>
      <w:ind w:firstLineChars="200" w:firstLine="200"/>
    </w:pPr>
    <w:rPr>
      <w:rFonts w:ascii="Arial" w:hAnsi="Arial" w:cs="Arial"/>
      <w:i/>
      <w:color w:val="0000FF"/>
      <w:szCs w:val="21"/>
    </w:rPr>
  </w:style>
  <w:style w:type="character" w:customStyle="1" w:styleId="Char3">
    <w:name w:val="编写建议 Char"/>
    <w:basedOn w:val="a6"/>
    <w:link w:val="affa"/>
    <w:rsid w:val="005D0DFC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fb">
    <w:name w:val="注示头"/>
    <w:basedOn w:val="a5"/>
    <w:rsid w:val="00790A4D"/>
    <w:pPr>
      <w:pBdr>
        <w:top w:val="single" w:sz="4" w:space="1" w:color="000000"/>
      </w:pBdr>
      <w:jc w:val="both"/>
    </w:pPr>
    <w:rPr>
      <w:rFonts w:ascii="Arial" w:eastAsia="黑体" w:hAnsi="Arial"/>
      <w:sz w:val="18"/>
      <w:szCs w:val="21"/>
    </w:rPr>
  </w:style>
  <w:style w:type="table" w:customStyle="1" w:styleId="affc">
    <w:name w:val="表样式"/>
    <w:basedOn w:val="a7"/>
    <w:rsid w:val="00790A4D"/>
    <w:pPr>
      <w:jc w:val="both"/>
    </w:pPr>
    <w:rPr>
      <w:sz w:val="21"/>
    </w:rPr>
    <w:tblPr/>
    <w:tcPr>
      <w:vAlign w:val="center"/>
    </w:tcPr>
  </w:style>
  <w:style w:type="paragraph" w:customStyle="1" w:styleId="affd">
    <w:name w:val="图样式"/>
    <w:basedOn w:val="a5"/>
    <w:autoRedefine/>
    <w:rsid w:val="00790A4D"/>
    <w:pPr>
      <w:spacing w:before="80" w:after="80"/>
      <w:jc w:val="center"/>
    </w:pPr>
  </w:style>
  <w:style w:type="paragraph" w:customStyle="1" w:styleId="affe">
    <w:name w:val="注示文本"/>
    <w:basedOn w:val="a5"/>
    <w:rsid w:val="00790A4D"/>
    <w:pPr>
      <w:pBdr>
        <w:bottom w:val="single" w:sz="4" w:space="1" w:color="000000"/>
      </w:pBdr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character" w:styleId="afff">
    <w:name w:val="Hyperlink"/>
    <w:basedOn w:val="a6"/>
    <w:uiPriority w:val="99"/>
    <w:rsid w:val="00790A4D"/>
    <w:rPr>
      <w:color w:val="0000FF"/>
      <w:u w:val="single"/>
    </w:rPr>
  </w:style>
  <w:style w:type="character" w:styleId="afff0">
    <w:name w:val="page number"/>
    <w:basedOn w:val="a6"/>
    <w:rsid w:val="00790A4D"/>
  </w:style>
  <w:style w:type="table" w:styleId="afff1">
    <w:name w:val="Table Grid"/>
    <w:basedOn w:val="a7"/>
    <w:rsid w:val="00790A4D"/>
    <w:pPr>
      <w:keepNext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0">
    <w:name w:val="编写建议 Char1"/>
    <w:basedOn w:val="a6"/>
    <w:rsid w:val="00D15C55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21">
    <w:name w:val="样式 编写建议 + 首行缩进:  2 字符"/>
    <w:basedOn w:val="affa"/>
    <w:next w:val="af1"/>
    <w:rsid w:val="00F97C04"/>
    <w:pPr>
      <w:ind w:firstLine="420"/>
    </w:pPr>
    <w:rPr>
      <w:rFonts w:cs="宋体"/>
      <w:iCs/>
      <w:szCs w:val="20"/>
    </w:rPr>
  </w:style>
  <w:style w:type="paragraph" w:customStyle="1" w:styleId="22">
    <w:name w:val="标题 2 加重"/>
    <w:basedOn w:val="2"/>
    <w:next w:val="3"/>
    <w:link w:val="2Char0"/>
    <w:rsid w:val="00790A4D"/>
    <w:pPr>
      <w:numPr>
        <w:ilvl w:val="0"/>
        <w:numId w:val="0"/>
      </w:numPr>
    </w:pPr>
    <w:rPr>
      <w:b/>
      <w:szCs w:val="24"/>
    </w:rPr>
  </w:style>
  <w:style w:type="character" w:customStyle="1" w:styleId="2Char0">
    <w:name w:val="标题 2 加重 Char"/>
    <w:basedOn w:val="a6"/>
    <w:link w:val="22"/>
    <w:rsid w:val="00790A4D"/>
    <w:rPr>
      <w:rFonts w:eastAsia="宋体"/>
      <w:b/>
      <w:bCs/>
      <w:sz w:val="22"/>
      <w:szCs w:val="24"/>
      <w:lang w:val="en-US" w:eastAsia="zh-CN" w:bidi="ar-SA"/>
    </w:rPr>
  </w:style>
  <w:style w:type="character" w:customStyle="1" w:styleId="CharChar0">
    <w:name w:val="表头样式 Char Char"/>
    <w:basedOn w:val="a6"/>
    <w:rsid w:val="00790A4D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Char4">
    <w:name w:val="样式 编写建议 Char +"/>
    <w:next w:val="a5"/>
    <w:link w:val="CharChar1"/>
    <w:rsid w:val="00790A4D"/>
    <w:pPr>
      <w:ind w:firstLineChars="202" w:firstLine="202"/>
    </w:pPr>
    <w:rPr>
      <w:rFonts w:ascii="Arial" w:hAnsi="Arial" w:cs="Arial"/>
      <w:i/>
      <w:iCs/>
      <w:color w:val="0000FF"/>
      <w:sz w:val="21"/>
      <w:szCs w:val="21"/>
    </w:rPr>
  </w:style>
  <w:style w:type="character" w:customStyle="1" w:styleId="CharChar1">
    <w:name w:val="样式 编写建议 Char + Char"/>
    <w:link w:val="Char4"/>
    <w:rsid w:val="00790A4D"/>
    <w:rPr>
      <w:rFonts w:ascii="Arial" w:hAnsi="Arial" w:cs="Arial"/>
      <w:i/>
      <w:iCs/>
      <w:color w:val="0000FF"/>
      <w:sz w:val="21"/>
      <w:szCs w:val="21"/>
      <w:lang w:val="en-US" w:eastAsia="zh-CN" w:bidi="ar-SA"/>
    </w:rPr>
  </w:style>
  <w:style w:type="paragraph" w:styleId="afff2">
    <w:name w:val="Body Text Indent"/>
    <w:basedOn w:val="a5"/>
    <w:rsid w:val="00790A4D"/>
    <w:pPr>
      <w:spacing w:after="120"/>
      <w:ind w:firstLineChars="193" w:firstLine="193"/>
    </w:pPr>
  </w:style>
  <w:style w:type="paragraph" w:customStyle="1" w:styleId="Char20">
    <w:name w:val="样式 编写建议 Char + 首行缩进:  2 字符"/>
    <w:basedOn w:val="CharChar"/>
    <w:next w:val="af1"/>
    <w:rsid w:val="001450D6"/>
    <w:pPr>
      <w:widowControl w:val="0"/>
      <w:ind w:left="0" w:firstLineChars="200" w:firstLine="420"/>
      <w:jc w:val="left"/>
    </w:pPr>
    <w:rPr>
      <w:rFonts w:cs="宋体"/>
      <w:iCs/>
      <w:szCs w:val="20"/>
    </w:rPr>
  </w:style>
  <w:style w:type="character" w:styleId="afff3">
    <w:name w:val="FollowedHyperlink"/>
    <w:basedOn w:val="a6"/>
    <w:rsid w:val="00C74915"/>
    <w:rPr>
      <w:color w:val="800080"/>
      <w:u w:val="single"/>
    </w:rPr>
  </w:style>
  <w:style w:type="character" w:styleId="afff4">
    <w:name w:val="annotation reference"/>
    <w:basedOn w:val="a6"/>
    <w:semiHidden/>
    <w:rsid w:val="000320C2"/>
    <w:rPr>
      <w:sz w:val="21"/>
      <w:szCs w:val="21"/>
    </w:rPr>
  </w:style>
  <w:style w:type="paragraph" w:styleId="afff5">
    <w:name w:val="annotation text"/>
    <w:basedOn w:val="a5"/>
    <w:link w:val="Char5"/>
    <w:semiHidden/>
    <w:rsid w:val="000320C2"/>
  </w:style>
  <w:style w:type="character" w:customStyle="1" w:styleId="Char5">
    <w:name w:val="批注文字 Char"/>
    <w:basedOn w:val="a6"/>
    <w:link w:val="afff5"/>
    <w:semiHidden/>
    <w:rsid w:val="00B812B1"/>
    <w:rPr>
      <w:sz w:val="21"/>
    </w:rPr>
  </w:style>
  <w:style w:type="paragraph" w:styleId="afff6">
    <w:name w:val="annotation subject"/>
    <w:basedOn w:val="afff5"/>
    <w:next w:val="afff5"/>
    <w:link w:val="Char6"/>
    <w:semiHidden/>
    <w:rsid w:val="000320C2"/>
    <w:rPr>
      <w:b/>
      <w:bCs/>
    </w:rPr>
  </w:style>
  <w:style w:type="character" w:customStyle="1" w:styleId="Char6">
    <w:name w:val="批注主题 Char"/>
    <w:basedOn w:val="Char5"/>
    <w:link w:val="afff6"/>
    <w:semiHidden/>
    <w:rsid w:val="00B812B1"/>
    <w:rPr>
      <w:b/>
      <w:bCs/>
      <w:sz w:val="21"/>
    </w:rPr>
  </w:style>
  <w:style w:type="paragraph" w:customStyle="1" w:styleId="Car">
    <w:name w:val="Car"/>
    <w:basedOn w:val="aff5"/>
    <w:autoRedefine/>
    <w:rsid w:val="00E85D6C"/>
    <w:pPr>
      <w:keepNext w:val="0"/>
      <w:autoSpaceDE/>
      <w:autoSpaceDN/>
      <w:adjustRightInd/>
      <w:spacing w:before="80" w:after="80" w:line="436" w:lineRule="exact"/>
      <w:ind w:left="357"/>
      <w:jc w:val="both"/>
      <w:outlineLvl w:val="3"/>
    </w:pPr>
    <w:rPr>
      <w:rFonts w:ascii="Tahoma" w:hAnsi="Tahoma" w:cs="Arial"/>
      <w:b/>
      <w:kern w:val="2"/>
      <w:sz w:val="24"/>
      <w:szCs w:val="24"/>
    </w:rPr>
  </w:style>
  <w:style w:type="character" w:customStyle="1" w:styleId="CharCharCharCharCharCharCharCharCharCharCharCharCharCharCharCharCharChar">
    <w:name w:val="公司定义正文 Char Char Char Char Char Char Char Char Char Char Char Char Char Char Char Char Char Char"/>
    <w:basedOn w:val="a6"/>
    <w:rsid w:val="00BE6B28"/>
    <w:rPr>
      <w:rFonts w:ascii="Arial" w:eastAsia="宋体" w:hAnsi="Arial"/>
      <w:sz w:val="21"/>
      <w:szCs w:val="21"/>
      <w:lang w:val="en-US" w:eastAsia="zh-CN" w:bidi="ar-SA"/>
    </w:rPr>
  </w:style>
  <w:style w:type="paragraph" w:customStyle="1" w:styleId="ParaCharCharCharCharCharCharCharCharCharChar">
    <w:name w:val="默认段落字体 Para Char Char Char Char Char Char Char Char Char Char"/>
    <w:aliases w:val="默认段落字体 Para Char Char Char Char Char Char Char Char1,默认段落字体 Para Char Char Char Char1 Char Char Char Char Char Char Char Char Char Char Char"/>
    <w:basedOn w:val="aff5"/>
    <w:autoRedefine/>
    <w:rsid w:val="00BE6B28"/>
    <w:pPr>
      <w:keepNext w:val="0"/>
      <w:widowControl w:val="0"/>
      <w:autoSpaceDE/>
      <w:autoSpaceDN/>
      <w:spacing w:line="436" w:lineRule="exact"/>
      <w:ind w:left="357"/>
      <w:outlineLvl w:val="3"/>
    </w:pPr>
    <w:rPr>
      <w:rFonts w:ascii="Tahoma" w:hAnsi="Tahoma"/>
      <w:b/>
      <w:kern w:val="2"/>
      <w:sz w:val="24"/>
      <w:szCs w:val="24"/>
    </w:rPr>
  </w:style>
  <w:style w:type="character" w:customStyle="1" w:styleId="HTMLChar">
    <w:name w:val="HTML 预设格式 Char"/>
    <w:basedOn w:val="a6"/>
    <w:link w:val="HTML"/>
    <w:uiPriority w:val="99"/>
    <w:rsid w:val="00E06FA9"/>
    <w:rPr>
      <w:rFonts w:ascii="Arial" w:eastAsia="宋体" w:hAnsi="Arial"/>
      <w:sz w:val="21"/>
      <w:szCs w:val="21"/>
      <w:lang w:val="en-US" w:eastAsia="zh-CN" w:bidi="ar-SA"/>
    </w:rPr>
  </w:style>
  <w:style w:type="paragraph" w:styleId="HTML">
    <w:name w:val="HTML Preformatted"/>
    <w:basedOn w:val="a5"/>
    <w:link w:val="HTMLChar"/>
    <w:uiPriority w:val="99"/>
    <w:unhideWhenUsed/>
    <w:rsid w:val="004E3BE1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Arial" w:hAnsi="Arial"/>
      <w:szCs w:val="21"/>
    </w:rPr>
  </w:style>
  <w:style w:type="paragraph" w:customStyle="1" w:styleId="11">
    <w:name w:val="正文1"/>
    <w:basedOn w:val="a5"/>
    <w:rsid w:val="00BD2E2E"/>
    <w:pPr>
      <w:keepNext w:val="0"/>
      <w:widowControl w:val="0"/>
      <w:spacing w:line="240" w:lineRule="auto"/>
      <w:ind w:firstLineChars="200" w:firstLine="440"/>
    </w:pPr>
    <w:rPr>
      <w:sz w:val="22"/>
      <w:szCs w:val="22"/>
    </w:rPr>
  </w:style>
  <w:style w:type="paragraph" w:customStyle="1" w:styleId="WriteSuggestion">
    <w:name w:val="Write Suggestion"/>
    <w:next w:val="aff7"/>
    <w:rsid w:val="007E789B"/>
    <w:pPr>
      <w:spacing w:after="120"/>
      <w:ind w:firstLine="420"/>
    </w:pPr>
    <w:rPr>
      <w:i/>
      <w:color w:val="0000FF"/>
      <w:sz w:val="21"/>
    </w:rPr>
  </w:style>
  <w:style w:type="paragraph" w:customStyle="1" w:styleId="afff7">
    <w:name w:val="表头文本"/>
    <w:basedOn w:val="a5"/>
    <w:rsid w:val="00FA504F"/>
    <w:pPr>
      <w:topLinePunct/>
      <w:autoSpaceDE/>
      <w:autoSpaceDN/>
      <w:adjustRightInd/>
      <w:spacing w:line="240" w:lineRule="auto"/>
      <w:jc w:val="center"/>
    </w:pPr>
    <w:rPr>
      <w:rFonts w:ascii="FrutigerNext LT Regular" w:hAnsi="FrutigerNext LT Regular"/>
      <w:b/>
      <w:bCs/>
      <w:kern w:val="2"/>
      <w:sz w:val="18"/>
      <w:szCs w:val="21"/>
    </w:rPr>
  </w:style>
  <w:style w:type="paragraph" w:customStyle="1" w:styleId="afff8">
    <w:name w:val="表格编写建议"/>
    <w:basedOn w:val="affa"/>
    <w:link w:val="Char7"/>
    <w:rsid w:val="00FA504F"/>
    <w:pPr>
      <w:topLinePunct/>
      <w:autoSpaceDE/>
      <w:autoSpaceDN/>
      <w:adjustRightInd/>
      <w:spacing w:line="240" w:lineRule="auto"/>
      <w:ind w:firstLineChars="0" w:firstLine="0"/>
      <w:jc w:val="both"/>
    </w:pPr>
    <w:rPr>
      <w:rFonts w:ascii="FrutigerNext LT Regular" w:hAnsi="FrutigerNext LT Regular" w:cs="Times New Roman"/>
      <w:sz w:val="18"/>
    </w:rPr>
  </w:style>
  <w:style w:type="character" w:customStyle="1" w:styleId="Char7">
    <w:name w:val="表格编写建议 Char"/>
    <w:basedOn w:val="Char3"/>
    <w:link w:val="afff8"/>
    <w:rsid w:val="00FA504F"/>
    <w:rPr>
      <w:rFonts w:ascii="FrutigerNext LT Regular" w:eastAsia="宋体" w:hAnsi="FrutigerNext LT Regular" w:cs="Arial"/>
      <w:i/>
      <w:color w:val="0000FF"/>
      <w:sz w:val="18"/>
      <w:szCs w:val="21"/>
      <w:lang w:val="en-US" w:eastAsia="zh-CN" w:bidi="ar-SA"/>
    </w:rPr>
  </w:style>
  <w:style w:type="paragraph" w:customStyle="1" w:styleId="CharCharCharCharChar">
    <w:name w:val="编写建议 Char Char Char Char Char"/>
    <w:basedOn w:val="a5"/>
    <w:link w:val="CharCharCharCharCharChar"/>
    <w:rsid w:val="00844C8F"/>
    <w:pPr>
      <w:ind w:left="1134"/>
      <w:jc w:val="both"/>
    </w:pPr>
    <w:rPr>
      <w:rFonts w:cs="Arial"/>
      <w:i/>
      <w:color w:val="0000FF"/>
      <w:szCs w:val="21"/>
    </w:rPr>
  </w:style>
  <w:style w:type="character" w:customStyle="1" w:styleId="CharCharCharCharCharChar">
    <w:name w:val="编写建议 Char Char Char Char Char Char"/>
    <w:basedOn w:val="a6"/>
    <w:link w:val="CharCharCharCharChar"/>
    <w:rsid w:val="00844C8F"/>
    <w:rPr>
      <w:rFonts w:eastAsia="宋体" w:cs="Arial"/>
      <w:i/>
      <w:color w:val="0000FF"/>
      <w:sz w:val="21"/>
      <w:szCs w:val="21"/>
      <w:lang w:val="en-US" w:eastAsia="zh-CN" w:bidi="ar-SA"/>
    </w:rPr>
  </w:style>
  <w:style w:type="paragraph" w:customStyle="1" w:styleId="ItemList0">
    <w:name w:val="Item List"/>
    <w:link w:val="ItemListChar"/>
    <w:rsid w:val="00E877C6"/>
    <w:pPr>
      <w:numPr>
        <w:numId w:val="10"/>
      </w:numPr>
      <w:spacing w:line="300" w:lineRule="auto"/>
      <w:jc w:val="both"/>
    </w:pPr>
    <w:rPr>
      <w:rFonts w:ascii="Arial" w:hAnsi="Arial" w:cs="Arial"/>
      <w:sz w:val="21"/>
      <w:szCs w:val="21"/>
    </w:rPr>
  </w:style>
  <w:style w:type="character" w:customStyle="1" w:styleId="ItemListChar">
    <w:name w:val="Item List Char"/>
    <w:basedOn w:val="a6"/>
    <w:link w:val="ItemList0"/>
    <w:rsid w:val="00E877C6"/>
    <w:rPr>
      <w:rFonts w:ascii="Arial" w:hAnsi="Arial" w:cs="Arial"/>
      <w:sz w:val="21"/>
      <w:szCs w:val="21"/>
    </w:rPr>
  </w:style>
  <w:style w:type="paragraph" w:customStyle="1" w:styleId="Abstract0">
    <w:name w:val="Abstract"/>
    <w:basedOn w:val="a5"/>
    <w:rsid w:val="00B812B1"/>
    <w:pPr>
      <w:keepNext w:val="0"/>
      <w:tabs>
        <w:tab w:val="left" w:pos="0"/>
      </w:tabs>
      <w:spacing w:after="120"/>
      <w:ind w:leftChars="-1" w:left="-2" w:firstLine="1"/>
      <w:jc w:val="both"/>
    </w:pPr>
    <w:rPr>
      <w:rFonts w:ascii="Arial" w:hAnsi="Arial"/>
      <w:b/>
      <w:szCs w:val="21"/>
    </w:rPr>
  </w:style>
  <w:style w:type="paragraph" w:customStyle="1" w:styleId="CoName">
    <w:name w:val="Co. Name"/>
    <w:basedOn w:val="a5"/>
    <w:next w:val="a5"/>
    <w:rsid w:val="00B812B1"/>
    <w:pPr>
      <w:keepNext w:val="0"/>
      <w:widowControl w:val="0"/>
      <w:spacing w:after="120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5"/>
    <w:next w:val="a5"/>
    <w:rsid w:val="00B812B1"/>
    <w:pPr>
      <w:keepNext w:val="0"/>
      <w:widowControl w:val="0"/>
      <w:spacing w:after="120" w:line="240" w:lineRule="auto"/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5"/>
    <w:rsid w:val="00B812B1"/>
    <w:pPr>
      <w:keepNext w:val="0"/>
      <w:widowControl w:val="0"/>
      <w:spacing w:after="120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5"/>
    <w:rsid w:val="00B812B1"/>
    <w:pPr>
      <w:keepNext w:val="0"/>
      <w:widowControl w:val="0"/>
      <w:spacing w:line="240" w:lineRule="auto"/>
      <w:jc w:val="center"/>
    </w:pPr>
    <w:rPr>
      <w:rFonts w:ascii="Arial" w:hAnsi="Arial"/>
      <w:szCs w:val="21"/>
    </w:rPr>
  </w:style>
  <w:style w:type="paragraph" w:customStyle="1" w:styleId="DocumentTitle0">
    <w:name w:val="Document Title"/>
    <w:basedOn w:val="CoverDocumentTitle"/>
    <w:next w:val="a5"/>
    <w:rsid w:val="00B812B1"/>
    <w:rPr>
      <w:sz w:val="32"/>
      <w:szCs w:val="32"/>
    </w:rPr>
  </w:style>
  <w:style w:type="paragraph" w:customStyle="1" w:styleId="FigureDescription">
    <w:name w:val="Figure Description"/>
    <w:next w:val="aff7"/>
    <w:rsid w:val="00B812B1"/>
    <w:pPr>
      <w:numPr>
        <w:numId w:val="11"/>
      </w:numPr>
      <w:spacing w:afterLines="100"/>
      <w:jc w:val="center"/>
    </w:pPr>
    <w:rPr>
      <w:rFonts w:ascii="Arial" w:hAnsi="Arial"/>
      <w:sz w:val="18"/>
      <w:szCs w:val="18"/>
    </w:rPr>
  </w:style>
  <w:style w:type="paragraph" w:customStyle="1" w:styleId="NormalH1">
    <w:name w:val="Normal H1"/>
    <w:next w:val="aff7"/>
    <w:rsid w:val="00B812B1"/>
    <w:pPr>
      <w:tabs>
        <w:tab w:val="num" w:pos="1117"/>
      </w:tabs>
      <w:spacing w:after="120"/>
      <w:ind w:left="1117" w:hanging="397"/>
      <w:outlineLvl w:val="3"/>
    </w:pPr>
    <w:rPr>
      <w:sz w:val="21"/>
    </w:rPr>
  </w:style>
  <w:style w:type="paragraph" w:customStyle="1" w:styleId="UseCase2">
    <w:name w:val="UseCase 2"/>
    <w:rsid w:val="00B812B1"/>
    <w:pPr>
      <w:numPr>
        <w:ilvl w:val="8"/>
        <w:numId w:val="14"/>
      </w:numPr>
      <w:outlineLvl w:val="8"/>
    </w:pPr>
    <w:rPr>
      <w:sz w:val="21"/>
    </w:rPr>
  </w:style>
  <w:style w:type="paragraph" w:customStyle="1" w:styleId="Notes">
    <w:name w:val="Notes"/>
    <w:basedOn w:val="a5"/>
    <w:rsid w:val="00B812B1"/>
    <w:pPr>
      <w:keepNext w:val="0"/>
      <w:widowControl w:val="0"/>
      <w:spacing w:after="120" w:line="240" w:lineRule="auto"/>
      <w:ind w:left="567"/>
    </w:pPr>
    <w:rPr>
      <w:rFonts w:ascii="Arial Narrow" w:eastAsia="楷体_GB2312" w:hAnsi="Arial Narrow"/>
      <w:sz w:val="18"/>
      <w:szCs w:val="18"/>
    </w:rPr>
  </w:style>
  <w:style w:type="paragraph" w:customStyle="1" w:styleId="ReferenceList">
    <w:name w:val="Reference List"/>
    <w:basedOn w:val="a5"/>
    <w:rsid w:val="00B812B1"/>
    <w:pPr>
      <w:keepNext w:val="0"/>
      <w:widowControl w:val="0"/>
      <w:numPr>
        <w:numId w:val="12"/>
      </w:numPr>
      <w:tabs>
        <w:tab w:val="clear" w:pos="420"/>
        <w:tab w:val="num" w:pos="360"/>
      </w:tabs>
      <w:spacing w:line="240" w:lineRule="auto"/>
      <w:ind w:left="0" w:firstLine="0"/>
      <w:jc w:val="both"/>
    </w:pPr>
    <w:rPr>
      <w:rFonts w:ascii="Arial" w:hAnsi="Arial"/>
      <w:szCs w:val="21"/>
    </w:rPr>
  </w:style>
  <w:style w:type="paragraph" w:customStyle="1" w:styleId="TableDescription0">
    <w:name w:val="Table Description"/>
    <w:basedOn w:val="FigureDescription"/>
    <w:next w:val="aff7"/>
    <w:rsid w:val="00B812B1"/>
    <w:pPr>
      <w:keepNext/>
      <w:numPr>
        <w:numId w:val="13"/>
      </w:numPr>
      <w:spacing w:before="240" w:afterLines="0"/>
    </w:pPr>
  </w:style>
  <w:style w:type="paragraph" w:customStyle="1" w:styleId="TableHeading0">
    <w:name w:val="Table Heading"/>
    <w:link w:val="TableHeadingChar"/>
    <w:autoRedefine/>
    <w:qFormat/>
    <w:rsid w:val="00B812B1"/>
    <w:pPr>
      <w:jc w:val="center"/>
    </w:pPr>
    <w:rPr>
      <w:rFonts w:ascii="Arial" w:hAnsi="Arial"/>
      <w:b/>
      <w:sz w:val="21"/>
      <w:szCs w:val="21"/>
    </w:rPr>
  </w:style>
  <w:style w:type="character" w:customStyle="1" w:styleId="TableHeadingChar">
    <w:name w:val="Table Heading Char"/>
    <w:basedOn w:val="a6"/>
    <w:link w:val="TableHeading0"/>
    <w:qFormat/>
    <w:rsid w:val="00B812B1"/>
    <w:rPr>
      <w:rFonts w:ascii="Arial" w:hAnsi="Arial"/>
      <w:b/>
      <w:sz w:val="21"/>
      <w:szCs w:val="21"/>
      <w:lang w:val="en-US" w:eastAsia="zh-CN" w:bidi="ar-SA"/>
    </w:rPr>
  </w:style>
  <w:style w:type="paragraph" w:customStyle="1" w:styleId="TableText0">
    <w:name w:val="Table Text"/>
    <w:link w:val="TableTextChar"/>
    <w:qFormat/>
    <w:rsid w:val="00B812B1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character" w:customStyle="1" w:styleId="TableTextChar">
    <w:name w:val="Table Text Char"/>
    <w:basedOn w:val="a6"/>
    <w:link w:val="TableText0"/>
    <w:qFormat/>
    <w:rsid w:val="00B812B1"/>
    <w:rPr>
      <w:rFonts w:ascii="Arial" w:hAnsi="Arial"/>
      <w:noProof/>
      <w:sz w:val="21"/>
      <w:szCs w:val="21"/>
      <w:lang w:val="en-US" w:eastAsia="zh-CN" w:bidi="ar-SA"/>
    </w:rPr>
  </w:style>
  <w:style w:type="paragraph" w:customStyle="1" w:styleId="UseCase1">
    <w:name w:val="UseCase 1"/>
    <w:basedOn w:val="a5"/>
    <w:rsid w:val="00B812B1"/>
    <w:pPr>
      <w:keepNext w:val="0"/>
      <w:tabs>
        <w:tab w:val="num" w:pos="1514"/>
      </w:tabs>
      <w:autoSpaceDE/>
      <w:autoSpaceDN/>
      <w:adjustRightInd/>
      <w:spacing w:after="120" w:line="240" w:lineRule="auto"/>
      <w:ind w:left="1514" w:hanging="397"/>
      <w:outlineLvl w:val="7"/>
    </w:pPr>
  </w:style>
  <w:style w:type="paragraph" w:customStyle="1" w:styleId="CharChar10">
    <w:name w:val="Char Char1"/>
    <w:basedOn w:val="aff5"/>
    <w:rsid w:val="00B812B1"/>
    <w:pPr>
      <w:keepNext w:val="0"/>
      <w:widowControl w:val="0"/>
      <w:autoSpaceDE/>
      <w:autoSpaceDN/>
      <w:spacing w:line="436" w:lineRule="exact"/>
      <w:ind w:left="357"/>
      <w:outlineLvl w:val="3"/>
    </w:pPr>
    <w:rPr>
      <w:sz w:val="20"/>
    </w:rPr>
  </w:style>
  <w:style w:type="paragraph" w:customStyle="1" w:styleId="ParaCharCharCharCharCharCharCharCharCharCharCharChar">
    <w:name w:val="默认段落字体 Para Char Char Char Char Char Char Char Char Char Char Char Char"/>
    <w:basedOn w:val="aff5"/>
    <w:autoRedefine/>
    <w:rsid w:val="00B812B1"/>
    <w:pPr>
      <w:keepNext w:val="0"/>
      <w:autoSpaceDE/>
      <w:autoSpaceDN/>
      <w:spacing w:line="436" w:lineRule="exact"/>
      <w:ind w:left="357"/>
      <w:jc w:val="center"/>
      <w:outlineLvl w:val="3"/>
    </w:pPr>
    <w:rPr>
      <w:rFonts w:ascii="Tahoma" w:hAnsi="Tahoma"/>
      <w:b/>
      <w:kern w:val="2"/>
      <w:sz w:val="24"/>
      <w:szCs w:val="24"/>
    </w:rPr>
  </w:style>
  <w:style w:type="character" w:customStyle="1" w:styleId="shorttext">
    <w:name w:val="short_text"/>
    <w:rsid w:val="00B812B1"/>
  </w:style>
  <w:style w:type="paragraph" w:styleId="afff9">
    <w:name w:val="Date"/>
    <w:basedOn w:val="a5"/>
    <w:next w:val="a5"/>
    <w:link w:val="Char8"/>
    <w:rsid w:val="00B812B1"/>
    <w:pPr>
      <w:keepNext w:val="0"/>
      <w:widowControl w:val="0"/>
      <w:spacing w:after="120" w:line="240" w:lineRule="auto"/>
      <w:ind w:leftChars="2500" w:left="100"/>
    </w:pPr>
  </w:style>
  <w:style w:type="character" w:customStyle="1" w:styleId="Char8">
    <w:name w:val="日期 Char"/>
    <w:basedOn w:val="a6"/>
    <w:link w:val="afff9"/>
    <w:rsid w:val="00B812B1"/>
    <w:rPr>
      <w:sz w:val="21"/>
    </w:rPr>
  </w:style>
  <w:style w:type="paragraph" w:customStyle="1" w:styleId="TableHeading1">
    <w:name w:val="Table Heading 一"/>
    <w:next w:val="TableText1"/>
    <w:qFormat/>
    <w:rsid w:val="00B812B1"/>
    <w:pPr>
      <w:widowControl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黑体" w:hAnsi="Arial"/>
      <w:snapToGrid w:val="0"/>
      <w:kern w:val="2"/>
      <w:sz w:val="21"/>
      <w:szCs w:val="21"/>
    </w:rPr>
  </w:style>
  <w:style w:type="paragraph" w:customStyle="1" w:styleId="TableText1">
    <w:name w:val="Table Text一"/>
    <w:qFormat/>
    <w:rsid w:val="00B812B1"/>
    <w:pPr>
      <w:tabs>
        <w:tab w:val="decimal" w:pos="0"/>
      </w:tabs>
      <w:adjustRightInd w:val="0"/>
      <w:snapToGrid w:val="0"/>
      <w:spacing w:before="80" w:after="80" w:line="240" w:lineRule="atLeast"/>
    </w:pPr>
    <w:rPr>
      <w:rFonts w:ascii="Arial" w:hAnsi="Arial"/>
      <w:noProof/>
      <w:sz w:val="21"/>
      <w:szCs w:val="21"/>
    </w:rPr>
  </w:style>
  <w:style w:type="table" w:customStyle="1" w:styleId="table">
    <w:name w:val="table"/>
    <w:basedOn w:val="afffa"/>
    <w:rsid w:val="00A957C6"/>
    <w:pPr>
      <w:keepNext w:val="0"/>
      <w:widowControl w:val="0"/>
      <w:autoSpaceDE/>
      <w:autoSpaceDN/>
      <w:adjustRightInd/>
      <w:spacing w:line="240" w:lineRule="auto"/>
      <w:jc w:val="both"/>
    </w:pPr>
    <w:rPr>
      <w:rFonts w:eastAsia="Times New Roman"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styleId="afffa">
    <w:name w:val="Table Professional"/>
    <w:basedOn w:val="a7"/>
    <w:rsid w:val="00A957C6"/>
    <w:pPr>
      <w:keepNext/>
      <w:autoSpaceDE w:val="0"/>
      <w:autoSpaceDN w:val="0"/>
      <w:adjustRightInd w:val="0"/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b">
    <w:name w:val="List Paragraph"/>
    <w:basedOn w:val="a5"/>
    <w:uiPriority w:val="34"/>
    <w:qFormat/>
    <w:rsid w:val="008B5B9A"/>
    <w:pPr>
      <w:ind w:firstLineChars="200" w:firstLine="420"/>
    </w:pPr>
  </w:style>
  <w:style w:type="character" w:styleId="afffc">
    <w:name w:val="Emphasis"/>
    <w:basedOn w:val="a6"/>
    <w:uiPriority w:val="20"/>
    <w:qFormat/>
    <w:rsid w:val="005D54EA"/>
    <w:rPr>
      <w:i w:val="0"/>
      <w:iCs w:val="0"/>
      <w:color w:val="CC0000"/>
    </w:rPr>
  </w:style>
  <w:style w:type="paragraph" w:customStyle="1" w:styleId="HeadingLeft">
    <w:name w:val="Heading Left"/>
    <w:basedOn w:val="a5"/>
    <w:rsid w:val="00604236"/>
    <w:pPr>
      <w:keepNext w:val="0"/>
      <w:topLinePunct/>
      <w:autoSpaceDE/>
      <w:autoSpaceDN/>
      <w:snapToGrid w:val="0"/>
      <w:spacing w:line="240" w:lineRule="atLeast"/>
    </w:pPr>
    <w:rPr>
      <w:rFonts w:cs="Arial"/>
      <w:kern w:val="2"/>
      <w:sz w:val="20"/>
    </w:rPr>
  </w:style>
  <w:style w:type="paragraph" w:customStyle="1" w:styleId="HeadingRight">
    <w:name w:val="Heading Right"/>
    <w:basedOn w:val="a5"/>
    <w:rsid w:val="00604236"/>
    <w:pPr>
      <w:keepNext w:val="0"/>
      <w:topLinePunct/>
      <w:autoSpaceDE/>
      <w:autoSpaceDN/>
      <w:snapToGrid w:val="0"/>
      <w:spacing w:line="240" w:lineRule="atLeast"/>
      <w:jc w:val="right"/>
    </w:pPr>
    <w:rPr>
      <w:rFonts w:cs="Arial"/>
      <w:kern w:val="2"/>
      <w:sz w:val="20"/>
    </w:rPr>
  </w:style>
  <w:style w:type="paragraph" w:customStyle="1" w:styleId="ItemStep">
    <w:name w:val="Item Step"/>
    <w:rsid w:val="00604236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cs="Arial"/>
      <w:sz w:val="21"/>
      <w:szCs w:val="21"/>
    </w:rPr>
  </w:style>
  <w:style w:type="paragraph" w:customStyle="1" w:styleId="Step">
    <w:name w:val="Step"/>
    <w:basedOn w:val="a5"/>
    <w:rsid w:val="00604236"/>
    <w:pPr>
      <w:keepNext w:val="0"/>
      <w:tabs>
        <w:tab w:val="num" w:pos="1701"/>
      </w:tabs>
      <w:topLinePunct/>
      <w:autoSpaceDE/>
      <w:autoSpaceDN/>
      <w:snapToGrid w:val="0"/>
      <w:spacing w:before="160" w:after="160" w:line="240" w:lineRule="atLeast"/>
      <w:ind w:left="1701" w:hanging="159"/>
      <w:outlineLvl w:val="5"/>
    </w:pPr>
    <w:rPr>
      <w:rFonts w:cs="Arial"/>
      <w:snapToGrid w:val="0"/>
      <w:szCs w:val="21"/>
    </w:rPr>
  </w:style>
  <w:style w:type="paragraph" w:customStyle="1" w:styleId="FigureDescriptioninPreface">
    <w:name w:val="Figure Description in Preface"/>
    <w:basedOn w:val="a5"/>
    <w:next w:val="a5"/>
    <w:uiPriority w:val="99"/>
    <w:rsid w:val="00604236"/>
    <w:pPr>
      <w:keepNext w:val="0"/>
      <w:numPr>
        <w:numId w:val="16"/>
      </w:numPr>
      <w:topLinePunct/>
      <w:autoSpaceDE/>
      <w:autoSpaceDN/>
      <w:snapToGrid w:val="0"/>
      <w:spacing w:before="160" w:after="160" w:line="240" w:lineRule="atLeast"/>
    </w:pPr>
    <w:rPr>
      <w:rFonts w:cs="Arial"/>
      <w:kern w:val="2"/>
      <w:szCs w:val="21"/>
    </w:rPr>
  </w:style>
  <w:style w:type="paragraph" w:customStyle="1" w:styleId="HeadingMiddle">
    <w:name w:val="Heading Middle"/>
    <w:rsid w:val="00604236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customStyle="1" w:styleId="2heading2--F2H2h2UNDERRUBRIK1-22h22ndlevell2">
    <w:name w:val="样式 标题 2heading 2--F2H2h2UNDERRUBRIK 1-22h 22nd levell2..."/>
    <w:basedOn w:val="2"/>
    <w:rsid w:val="002D5B0E"/>
    <w:pPr>
      <w:spacing w:before="600" w:after="160" w:line="240" w:lineRule="atLeast"/>
    </w:pPr>
    <w:rPr>
      <w:rFonts w:cs="宋体"/>
      <w:bCs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9659">
              <w:marLeft w:val="0"/>
              <w:marRight w:val="0"/>
              <w:marTop w:val="0"/>
              <w:marBottom w:val="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7900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12543\Application%20Data\Microsoft\Templates\IPD-CMM%20Template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E6AD2-E21E-4EA4-A6F5-7653771A9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IPD-CMM Templates.dot</Template>
  <TotalTime>6058</TotalTime>
  <Pages>1</Pages>
  <Words>201</Words>
  <Characters>1149</Characters>
  <Application>Microsoft Office Word</Application>
  <DocSecurity>0</DocSecurity>
  <Lines>9</Lines>
  <Paragraphs>2</Paragraphs>
  <ScaleCrop>false</ScaleCrop>
  <Company>Huawei Technologies Co., Ltd.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yhqian</dc:creator>
  <cp:lastModifiedBy>houjie (C)</cp:lastModifiedBy>
  <cp:revision>112</cp:revision>
  <cp:lastPrinted>1899-12-31T16:00:00Z</cp:lastPrinted>
  <dcterms:created xsi:type="dcterms:W3CDTF">2017-10-09T09:14:00Z</dcterms:created>
  <dcterms:modified xsi:type="dcterms:W3CDTF">2020-09-22T07:45:00Z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(3)oOvQ/Q4b87zjqf3t+RmtdFMDdg8RGWeVVTeZ9i7dr6kUpwmLNz7ueaopfSxQx8uJCRouPACg
JThnlXWjq5MfWzpcPvVI955xmCMLRkklHqPqdEr6ka0NTpboVfy+sZE2MUvIBTKFqI9jdGMy
+G3Glr+jLFQN2VkqbslhaYK0uJJDWAejjVUD8UXAs7XNnTTGYhp0GtzLyoiJWbqQQ8sEJWLd
nto2YfufIzL6j3RmewwK5</vt:lpwstr>
  </property>
  <property fmtid="{D5CDD505-2E9C-101B-9397-08002B2CF9AE}" pid="3" name="_ms_pID_7253431">
    <vt:lpwstr>GY5jj2NjpliDhRGtImRrQDf4vQW30zOT/XHXsuLD36t1+z02doE
ACDFJityZovb5zNJ8vkr3WnUWGN8j0hLIumwJb3RXmNwS0JMfbN+svrIAXZrtq0IxmBmpt0t
Xx187nWzRPsRgff3J7xSYi+uetiC3xEXkm+2cjPAO4orMNVW8HhDHFgVMyk2V/08WriNGxix
Z5ubuSeyQCjRNcuoRc9TfajqieXWcHwLwDodXAguRD</vt:lpwstr>
  </property>
  <property fmtid="{D5CDD505-2E9C-101B-9397-08002B2CF9AE}" pid="4" name="_ms_pID_7253432">
    <vt:lpwstr>MY17kjqyB7FRS+m/U=</vt:lpwstr>
  </property>
  <property fmtid="{D5CDD505-2E9C-101B-9397-08002B2CF9AE}" pid="5" name="_2015_ms_pID_725343">
    <vt:lpwstr>(3)D6WjlULKhHNrMHWyPgE9jvsjgGTFSuuvPBaOzI7UvIxYwt/24y/bPUAA4qZW8tL8TDNQEuAS
u+Ls3HHBM56RYuCkP/QIyq7Z8iGb8PZXnNp7uf4/JdX4bpDL2y1/xFMkCJMbiX4uyLYEimV9
g8WQ8OHFMuN94fnVWGxTbHU9MxfWMxLsspL9u/D6s9oATjvm/4c1IuSh0Jki1EGLKfLic5m2
XTu2VMbXS39s/R2zDB</vt:lpwstr>
  </property>
  <property fmtid="{D5CDD505-2E9C-101B-9397-08002B2CF9AE}" pid="6" name="_2015_ms_pID_7253431">
    <vt:lpwstr>mnO7QlmXK9/q4DqYopVOktVjMvaGZHCigzVYfb2j4KzWLJria4fLJl
5me6a+v3lHR6ifwNX6BgUNh4xeWhgcH0T9xyaCQscbEG+PyLFQg9LyzbGw7Pbogz51MZwQSm
iFDTWuKqN0ZGybt9s6mLN6pbr25UUvLpQpc6lldD0cSDd2lf1mVj4KKjCpEKwmfvMFPlNNkH
POoXGCRCfUMtq7AzHSflA788eqD7z5GH2sBb</vt:lpwstr>
  </property>
  <property fmtid="{D5CDD505-2E9C-101B-9397-08002B2CF9AE}" pid="7" name="_2015_ms_pID_7253432">
    <vt:lpwstr>UGXtqhYqhqjTHh6I+X5dHug=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1600760616</vt:lpwstr>
  </property>
</Properties>
</file>