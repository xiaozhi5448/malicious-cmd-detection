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B2EDE" w14:textId="77777777" w:rsidR="00702349" w:rsidRDefault="00702349" w:rsidP="00C92986">
      <w:pPr>
        <w:pStyle w:val="af9"/>
        <w:outlineLvl w:val="0"/>
      </w:pPr>
    </w:p>
    <w:p w14:paraId="1B51FA2E" w14:textId="77777777" w:rsidR="000F315B" w:rsidRDefault="000F315B" w:rsidP="00C92986">
      <w:pPr>
        <w:pStyle w:val="af9"/>
        <w:outlineLvl w:val="0"/>
      </w:pPr>
    </w:p>
    <w:p w14:paraId="32F7702F" w14:textId="77777777" w:rsidR="000F315B" w:rsidRDefault="000F315B" w:rsidP="00C92986">
      <w:pPr>
        <w:pStyle w:val="af9"/>
        <w:outlineLvl w:val="0"/>
      </w:pPr>
    </w:p>
    <w:p w14:paraId="59977AC3" w14:textId="77777777" w:rsidR="000F315B" w:rsidRDefault="000F315B" w:rsidP="00C92986">
      <w:pPr>
        <w:pStyle w:val="af9"/>
        <w:outlineLvl w:val="0"/>
      </w:pPr>
    </w:p>
    <w:p w14:paraId="234D73D1" w14:textId="77777777" w:rsidR="00702349" w:rsidRDefault="00702349" w:rsidP="00C92986">
      <w:pPr>
        <w:pStyle w:val="af9"/>
        <w:outlineLvl w:val="0"/>
      </w:pPr>
    </w:p>
    <w:p w14:paraId="6D60DEC2" w14:textId="226562A2" w:rsidR="004B03F9" w:rsidRDefault="00AC542A" w:rsidP="00C92986">
      <w:pPr>
        <w:pStyle w:val="af9"/>
        <w:outlineLvl w:val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进程链恶意命令检测</w:t>
      </w:r>
      <w:r w:rsidR="000C0032">
        <w:rPr>
          <w:rFonts w:hint="eastAsia"/>
        </w:rPr>
        <w:t>算法功能与使用</w:t>
      </w:r>
      <w:r w:rsidR="00E41130">
        <w:t>说明</w:t>
      </w:r>
      <w:r w:rsidR="00702349">
        <w:rPr>
          <w:rFonts w:hint="eastAsia"/>
        </w:rPr>
        <w:t>书</w:t>
      </w:r>
    </w:p>
    <w:p w14:paraId="384E9D68" w14:textId="77777777" w:rsidR="0010136E" w:rsidRDefault="0010136E" w:rsidP="0010136E">
      <w:pPr>
        <w:pStyle w:val="af8"/>
      </w:pPr>
    </w:p>
    <w:p w14:paraId="3AF96C08" w14:textId="77777777" w:rsidR="0010136E" w:rsidRDefault="0010136E" w:rsidP="0010136E">
      <w:pPr>
        <w:pStyle w:val="af8"/>
      </w:pPr>
    </w:p>
    <w:p w14:paraId="0DB2532A" w14:textId="77777777" w:rsidR="00FB113F" w:rsidRDefault="00FB113F" w:rsidP="0010136E">
      <w:pPr>
        <w:pStyle w:val="af8"/>
      </w:pPr>
    </w:p>
    <w:p w14:paraId="0D2D2716" w14:textId="77777777" w:rsidR="00FB113F" w:rsidRDefault="00FB113F" w:rsidP="0010136E">
      <w:pPr>
        <w:pStyle w:val="af8"/>
      </w:pPr>
    </w:p>
    <w:p w14:paraId="18412CA5" w14:textId="77777777" w:rsidR="00FB113F" w:rsidRDefault="00FB113F" w:rsidP="0010136E">
      <w:pPr>
        <w:pStyle w:val="af8"/>
      </w:pPr>
    </w:p>
    <w:p w14:paraId="175A6B85" w14:textId="77777777" w:rsidR="00FB113F" w:rsidRDefault="00FB113F" w:rsidP="0010136E">
      <w:pPr>
        <w:pStyle w:val="af8"/>
      </w:pPr>
    </w:p>
    <w:p w14:paraId="02DB7BED" w14:textId="77777777" w:rsidR="00FB113F" w:rsidRDefault="00FB113F" w:rsidP="0010136E">
      <w:pPr>
        <w:pStyle w:val="af8"/>
      </w:pPr>
    </w:p>
    <w:p w14:paraId="392DE5D3" w14:textId="77777777" w:rsidR="004B03F9" w:rsidRPr="00460BB8" w:rsidRDefault="004B03F9" w:rsidP="00460BB8">
      <w:pPr>
        <w:pStyle w:val="aff2"/>
      </w:pPr>
    </w:p>
    <w:p w14:paraId="30D6A85F" w14:textId="77777777" w:rsidR="00105828" w:rsidRPr="00105828" w:rsidRDefault="00105828" w:rsidP="0062429E">
      <w:pPr>
        <w:pStyle w:val="aff2"/>
        <w:spacing w:before="120"/>
        <w:jc w:val="center"/>
      </w:pPr>
    </w:p>
    <w:p w14:paraId="36061164" w14:textId="77777777" w:rsidR="00105828" w:rsidRPr="00702379" w:rsidRDefault="00105828" w:rsidP="00702379">
      <w:pPr>
        <w:pStyle w:val="af8"/>
      </w:pPr>
    </w:p>
    <w:p w14:paraId="21D5EABE" w14:textId="77777777" w:rsidR="00105828" w:rsidRPr="00105828" w:rsidRDefault="00460BB8" w:rsidP="00B57C3E">
      <w:pPr>
        <w:pStyle w:val="afe"/>
        <w:outlineLvl w:val="1"/>
      </w:pPr>
      <w:r>
        <w:br w:type="page"/>
      </w:r>
      <w:r w:rsidR="00063BAE" w:rsidRPr="00105828">
        <w:lastRenderedPageBreak/>
        <w:t xml:space="preserve">Catalog </w:t>
      </w:r>
      <w:r w:rsidR="00063BAE" w:rsidRPr="00105828">
        <w:rPr>
          <w:rFonts w:hint="eastAsia"/>
        </w:rPr>
        <w:t>目</w:t>
      </w:r>
      <w:r w:rsidR="00063BAE" w:rsidRPr="00105828">
        <w:t xml:space="preserve">  </w:t>
      </w:r>
      <w:r w:rsidR="00063BAE" w:rsidRPr="00105828">
        <w:rPr>
          <w:rFonts w:hint="eastAsia"/>
        </w:rPr>
        <w:t>录</w:t>
      </w:r>
    </w:p>
    <w:p w14:paraId="10FE87AD" w14:textId="55433DA3" w:rsidR="008805B3" w:rsidRDefault="006B149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b/>
          <w:bCs/>
          <w:caps/>
        </w:rPr>
        <w:fldChar w:fldCharType="begin"/>
      </w:r>
      <w:r w:rsidR="00F97C04">
        <w:rPr>
          <w:b/>
          <w:bCs/>
          <w:caps/>
        </w:rPr>
        <w:instrText xml:space="preserve"> TOC </w:instrText>
      </w:r>
      <w:r w:rsidR="00F97C04">
        <w:rPr>
          <w:rFonts w:hint="eastAsia"/>
          <w:b/>
          <w:bCs/>
          <w:caps/>
        </w:rPr>
        <w:instrText>\o "2-3" \t "</w:instrText>
      </w:r>
      <w:r w:rsidR="00F97C04">
        <w:rPr>
          <w:rFonts w:hint="eastAsia"/>
          <w:b/>
          <w:bCs/>
          <w:caps/>
        </w:rPr>
        <w:instrText>标题</w:instrText>
      </w:r>
      <w:r w:rsidR="00F97C04">
        <w:rPr>
          <w:rFonts w:hint="eastAsia"/>
          <w:b/>
          <w:bCs/>
          <w:caps/>
        </w:rPr>
        <w:instrText xml:space="preserve"> 1,1"</w:instrText>
      </w:r>
      <w:r w:rsidR="00F97C04">
        <w:rPr>
          <w:b/>
          <w:bCs/>
          <w:caps/>
        </w:rPr>
        <w:instrText xml:space="preserve"> </w:instrText>
      </w:r>
      <w:r>
        <w:rPr>
          <w:b/>
          <w:bCs/>
          <w:caps/>
        </w:rPr>
        <w:fldChar w:fldCharType="separate"/>
      </w:r>
      <w:r w:rsidR="008805B3" w:rsidRPr="00781ECD">
        <w:rPr>
          <w:rFonts w:ascii="Book Antiqua" w:eastAsia="黑体" w:hAnsi="Book Antiqua" w:cs="Book Antiqua"/>
          <w:bCs/>
          <w:noProof/>
          <w:color w:val="000000"/>
        </w:rPr>
        <w:t>1</w:t>
      </w:r>
      <w:r w:rsidR="008805B3">
        <w:rPr>
          <w:noProof/>
        </w:rPr>
        <w:t xml:space="preserve"> </w:t>
      </w:r>
      <w:r w:rsidR="008805B3">
        <w:rPr>
          <w:noProof/>
        </w:rPr>
        <w:t>算法功能说明</w:t>
      </w:r>
      <w:r w:rsidR="008805B3">
        <w:rPr>
          <w:noProof/>
        </w:rPr>
        <w:tab/>
      </w:r>
      <w:r w:rsidR="008805B3">
        <w:rPr>
          <w:noProof/>
        </w:rPr>
        <w:fldChar w:fldCharType="begin"/>
      </w:r>
      <w:r w:rsidR="008805B3">
        <w:rPr>
          <w:noProof/>
        </w:rPr>
        <w:instrText xml:space="preserve"> PAGEREF _Toc54265984 \h </w:instrText>
      </w:r>
      <w:r w:rsidR="008805B3">
        <w:rPr>
          <w:noProof/>
        </w:rPr>
      </w:r>
      <w:r w:rsidR="008805B3">
        <w:rPr>
          <w:noProof/>
        </w:rPr>
        <w:fldChar w:fldCharType="separate"/>
      </w:r>
      <w:r w:rsidR="008805B3">
        <w:rPr>
          <w:noProof/>
        </w:rPr>
        <w:t>3</w:t>
      </w:r>
      <w:r w:rsidR="008805B3">
        <w:rPr>
          <w:noProof/>
        </w:rPr>
        <w:fldChar w:fldCharType="end"/>
      </w:r>
    </w:p>
    <w:p w14:paraId="0FA7AB1A" w14:textId="49EA201D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1.1</w:t>
      </w:r>
      <w:r>
        <w:rPr>
          <w:noProof/>
        </w:rPr>
        <w:t xml:space="preserve"> </w:t>
      </w:r>
      <w:r>
        <w:rPr>
          <w:noProof/>
        </w:rPr>
        <w:t>恶意命令检测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5BC137" w14:textId="5951705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1.2</w:t>
      </w:r>
      <w:r>
        <w:rPr>
          <w:noProof/>
        </w:rPr>
        <w:t xml:space="preserve"> </w:t>
      </w:r>
      <w:r>
        <w:rPr>
          <w:noProof/>
        </w:rPr>
        <w:t>告警抖动控制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101A5F" w14:textId="6604951E" w:rsidR="008805B3" w:rsidRDefault="008805B3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color w:val="000000"/>
        </w:rPr>
        <w:t>2</w:t>
      </w:r>
      <w:r>
        <w:rPr>
          <w:noProof/>
        </w:rPr>
        <w:t xml:space="preserve"> </w:t>
      </w:r>
      <w:r>
        <w:rPr>
          <w:noProof/>
        </w:rPr>
        <w:t>算法接口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D07B9D" w14:textId="3FBBCE1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2.1</w:t>
      </w:r>
      <w:r>
        <w:rPr>
          <w:noProof/>
        </w:rPr>
        <w:t xml:space="preserve"> </w:t>
      </w:r>
      <w:r>
        <w:rPr>
          <w:noProof/>
        </w:rPr>
        <w:t>接口原型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230C5B" w14:textId="1B6E9176" w:rsidR="008805B3" w:rsidRDefault="008805B3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snapToGrid w:val="0"/>
        </w:rPr>
        <w:t>2.1.1</w:t>
      </w:r>
      <w:r>
        <w:rPr>
          <w:noProof/>
        </w:rPr>
        <w:t xml:space="preserve"> </w:t>
      </w:r>
      <w:r>
        <w:rPr>
          <w:noProof/>
        </w:rPr>
        <w:t>训练接口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9DBC20" w14:textId="66B341F0" w:rsidR="008805B3" w:rsidRDefault="008805B3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snapToGrid w:val="0"/>
        </w:rPr>
        <w:t>2.1.2</w:t>
      </w:r>
      <w:r>
        <w:rPr>
          <w:noProof/>
        </w:rPr>
        <w:t xml:space="preserve"> </w:t>
      </w:r>
      <w:r>
        <w:rPr>
          <w:noProof/>
        </w:rPr>
        <w:t>预测接口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46F2E4" w14:textId="4C69D20B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2.2</w:t>
      </w:r>
      <w:r>
        <w:rPr>
          <w:noProof/>
        </w:rPr>
        <w:t xml:space="preserve"> </w:t>
      </w:r>
      <w:r>
        <w:rPr>
          <w:noProof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E0D171" w14:textId="20E57838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2.3</w:t>
      </w:r>
      <w:r>
        <w:rPr>
          <w:noProof/>
        </w:rPr>
        <w:t xml:space="preserve"> </w:t>
      </w:r>
      <w:r>
        <w:rPr>
          <w:noProof/>
        </w:rPr>
        <w:t>接口类型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FDA3C" w14:textId="3BFA0348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2.4</w:t>
      </w:r>
      <w:r>
        <w:rPr>
          <w:noProof/>
        </w:rPr>
        <w:t xml:space="preserve"> </w:t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F3DEC7" w14:textId="5518D79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2.5</w:t>
      </w:r>
      <w:r>
        <w:rPr>
          <w:noProof/>
        </w:rPr>
        <w:t xml:space="preserve"> </w:t>
      </w:r>
      <w:r>
        <w:rPr>
          <w:noProof/>
        </w:rPr>
        <w:t>返回值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B64DDD" w14:textId="0457F7AA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2.6</w:t>
      </w:r>
      <w:r>
        <w:rPr>
          <w:noProof/>
        </w:rPr>
        <w:t xml:space="preserve"> </w:t>
      </w:r>
      <w:r>
        <w:rPr>
          <w:noProof/>
        </w:rPr>
        <w:t>参数的数据类型定义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5DB65" w14:textId="491A5C34" w:rsidR="008805B3" w:rsidRDefault="008805B3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snapToGrid w:val="0"/>
        </w:rPr>
        <w:t>2.6.1</w:t>
      </w:r>
      <w:r>
        <w:rPr>
          <w:noProof/>
        </w:rPr>
        <w:t xml:space="preserve"> </w:t>
      </w:r>
      <w:r>
        <w:rPr>
          <w:noProof/>
        </w:rPr>
        <w:t>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4E8FCE" w14:textId="2B2E7EBD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2.7</w:t>
      </w:r>
      <w:r>
        <w:rPr>
          <w:noProof/>
        </w:rPr>
        <w:t xml:space="preserve"> </w:t>
      </w:r>
      <w:r>
        <w:rPr>
          <w:noProof/>
        </w:rPr>
        <w:t>其它约束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EF8AB4" w14:textId="3AF5A690" w:rsidR="008805B3" w:rsidRDefault="008805B3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bCs/>
          <w:noProof/>
          <w:color w:val="000000"/>
        </w:rPr>
        <w:t>3</w:t>
      </w:r>
      <w:r>
        <w:rPr>
          <w:noProof/>
        </w:rPr>
        <w:t xml:space="preserve"> </w:t>
      </w:r>
      <w:r>
        <w:rPr>
          <w:noProof/>
        </w:rPr>
        <w:t>安装指导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A9166D" w14:textId="63A5F576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3.1</w:t>
      </w:r>
      <w:r>
        <w:rPr>
          <w:noProof/>
        </w:rPr>
        <w:t xml:space="preserve"> </w:t>
      </w:r>
      <w:r>
        <w:rPr>
          <w:noProof/>
        </w:rPr>
        <w:t>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CE10F7" w14:textId="06C3164F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3.2</w:t>
      </w:r>
      <w:r>
        <w:rPr>
          <w:noProof/>
        </w:rPr>
        <w:t xml:space="preserve"> </w:t>
      </w:r>
      <w:r>
        <w:rPr>
          <w:noProof/>
        </w:rPr>
        <w:t>端口矩阵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6DA482" w14:textId="04AB6A2C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3.3</w:t>
      </w:r>
      <w:r>
        <w:rPr>
          <w:noProof/>
        </w:rPr>
        <w:t xml:space="preserve"> </w:t>
      </w:r>
      <w:r>
        <w:rPr>
          <w:noProof/>
        </w:rPr>
        <w:t>部署说明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4CBB5B" w14:textId="2C89EC3E" w:rsidR="008805B3" w:rsidRDefault="008805B3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1ECD">
        <w:rPr>
          <w:rFonts w:ascii="Book Antiqua" w:eastAsia="黑体" w:hAnsi="Book Antiqua" w:cs="Book Antiqua"/>
          <w:noProof/>
          <w:snapToGrid w:val="0"/>
        </w:rPr>
        <w:t>3.4</w:t>
      </w:r>
      <w:r>
        <w:rPr>
          <w:noProof/>
        </w:rPr>
        <w:t xml:space="preserve"> </w:t>
      </w:r>
      <w:r>
        <w:rPr>
          <w:noProof/>
        </w:rPr>
        <w:t>集成样例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721B2" w14:textId="03BC91BE" w:rsidR="00E41130" w:rsidRDefault="006B1490" w:rsidP="00E41130">
      <w:r>
        <w:fldChar w:fldCharType="end"/>
      </w:r>
      <w:bookmarkStart w:id="0" w:name="_Toc495333052"/>
      <w:bookmarkStart w:id="1" w:name="_Toc495333053"/>
      <w:bookmarkStart w:id="2" w:name="_Toc495333054"/>
      <w:bookmarkStart w:id="3" w:name="_Toc495333055"/>
      <w:bookmarkStart w:id="4" w:name="_Toc495333056"/>
      <w:bookmarkStart w:id="5" w:name="_Toc495333057"/>
      <w:bookmarkStart w:id="6" w:name="_Toc495333074"/>
      <w:bookmarkStart w:id="7" w:name="_Toc495333075"/>
      <w:bookmarkStart w:id="8" w:name="_Toc495333076"/>
      <w:bookmarkStart w:id="9" w:name="_Toc495333077"/>
      <w:bookmarkStart w:id="10" w:name="_Toc495333078"/>
      <w:bookmarkStart w:id="11" w:name="_Toc495333079"/>
      <w:bookmarkStart w:id="12" w:name="_Toc495333080"/>
      <w:bookmarkStart w:id="13" w:name="_Toc275883993"/>
      <w:bookmarkStart w:id="14" w:name="_Toc495333081"/>
      <w:bookmarkStart w:id="15" w:name="_Toc495333082"/>
      <w:bookmarkStart w:id="16" w:name="_Toc495333083"/>
      <w:bookmarkStart w:id="17" w:name="_Toc495333084"/>
      <w:bookmarkStart w:id="18" w:name="_Toc495333085"/>
      <w:bookmarkStart w:id="19" w:name="_Toc495333086"/>
      <w:bookmarkStart w:id="20" w:name="_Toc495333087"/>
      <w:bookmarkStart w:id="21" w:name="_Toc495333088"/>
      <w:bookmarkStart w:id="22" w:name="_Toc495333089"/>
      <w:bookmarkStart w:id="23" w:name="_Toc495333090"/>
      <w:bookmarkStart w:id="24" w:name="_Toc495333091"/>
      <w:bookmarkStart w:id="25" w:name="_Toc495333092"/>
      <w:bookmarkStart w:id="26" w:name="_Toc495333093"/>
      <w:bookmarkStart w:id="27" w:name="_Toc495333094"/>
      <w:bookmarkStart w:id="28" w:name="_Toc495333095"/>
      <w:bookmarkStart w:id="29" w:name="_Toc495333096"/>
      <w:bookmarkStart w:id="30" w:name="_Toc495333097"/>
      <w:bookmarkStart w:id="31" w:name="_Toc495333098"/>
      <w:bookmarkStart w:id="32" w:name="_Toc495333099"/>
      <w:bookmarkStart w:id="33" w:name="_Toc495333100"/>
      <w:bookmarkStart w:id="34" w:name="_Toc495333101"/>
      <w:bookmarkStart w:id="35" w:name="_Toc495333102"/>
      <w:bookmarkStart w:id="36" w:name="_Toc495333103"/>
      <w:bookmarkStart w:id="37" w:name="_Toc495333104"/>
      <w:bookmarkStart w:id="38" w:name="_Toc495333105"/>
      <w:bookmarkStart w:id="39" w:name="_Toc495333106"/>
      <w:bookmarkStart w:id="40" w:name="_Toc495333107"/>
      <w:bookmarkStart w:id="41" w:name="_Toc495333108"/>
      <w:bookmarkStart w:id="42" w:name="_Toc495333109"/>
      <w:bookmarkStart w:id="43" w:name="_Toc495333110"/>
      <w:bookmarkStart w:id="44" w:name="_Toc495333111"/>
      <w:bookmarkStart w:id="45" w:name="_Toc495333112"/>
      <w:bookmarkStart w:id="46" w:name="_Toc495333113"/>
      <w:bookmarkStart w:id="47" w:name="_Toc495333114"/>
      <w:bookmarkStart w:id="48" w:name="_Toc495333115"/>
      <w:bookmarkStart w:id="49" w:name="_Toc495333116"/>
      <w:bookmarkStart w:id="50" w:name="_Toc495333117"/>
      <w:bookmarkStart w:id="51" w:name="_Toc495333118"/>
      <w:bookmarkStart w:id="52" w:name="_Toc495333119"/>
      <w:bookmarkStart w:id="53" w:name="_Toc495333120"/>
      <w:bookmarkStart w:id="54" w:name="_Toc495333121"/>
      <w:bookmarkStart w:id="55" w:name="_Toc495333122"/>
      <w:bookmarkStart w:id="56" w:name="_Toc495333123"/>
      <w:bookmarkStart w:id="57" w:name="_Toc495333124"/>
      <w:bookmarkStart w:id="58" w:name="_Toc495333125"/>
      <w:bookmarkStart w:id="59" w:name="_Toc495333126"/>
      <w:bookmarkStart w:id="60" w:name="_Toc495333127"/>
      <w:bookmarkStart w:id="61" w:name="_Toc495333128"/>
      <w:bookmarkStart w:id="62" w:name="_Toc495333157"/>
      <w:bookmarkStart w:id="63" w:name="_Toc495333158"/>
      <w:bookmarkStart w:id="64" w:name="_Toc495333159"/>
      <w:bookmarkStart w:id="65" w:name="_Toc495333160"/>
      <w:bookmarkStart w:id="66" w:name="_Toc495333161"/>
      <w:bookmarkStart w:id="67" w:name="_Toc495333162"/>
      <w:bookmarkStart w:id="68" w:name="_Toc495333163"/>
      <w:bookmarkStart w:id="69" w:name="_Toc495333164"/>
      <w:bookmarkStart w:id="70" w:name="_Toc495333165"/>
      <w:bookmarkStart w:id="71" w:name="_Toc495333166"/>
      <w:bookmarkStart w:id="72" w:name="_Toc495333167"/>
      <w:bookmarkStart w:id="73" w:name="_Toc495333168"/>
      <w:bookmarkStart w:id="74" w:name="_Toc495333169"/>
      <w:bookmarkStart w:id="75" w:name="_Toc495333170"/>
      <w:bookmarkStart w:id="76" w:name="_Toc495333171"/>
      <w:bookmarkStart w:id="77" w:name="_Toc495333172"/>
      <w:bookmarkStart w:id="78" w:name="_Toc495333173"/>
      <w:bookmarkStart w:id="79" w:name="_Toc495333174"/>
      <w:bookmarkStart w:id="80" w:name="_Toc495333175"/>
      <w:bookmarkStart w:id="81" w:name="_Toc495333176"/>
      <w:bookmarkStart w:id="82" w:name="_Toc495333177"/>
      <w:bookmarkStart w:id="83" w:name="_Toc495333178"/>
      <w:bookmarkStart w:id="84" w:name="_Toc495333179"/>
      <w:bookmarkStart w:id="85" w:name="_Toc495333180"/>
      <w:bookmarkStart w:id="86" w:name="_Toc495333221"/>
      <w:bookmarkStart w:id="87" w:name="_Toc495333222"/>
      <w:bookmarkStart w:id="88" w:name="_Toc495333223"/>
      <w:bookmarkStart w:id="89" w:name="_Toc495333224"/>
      <w:bookmarkStart w:id="90" w:name="_Toc495333225"/>
      <w:bookmarkStart w:id="91" w:name="_Toc495333226"/>
      <w:bookmarkStart w:id="92" w:name="_Toc495333227"/>
      <w:bookmarkStart w:id="93" w:name="_Toc495333228"/>
      <w:bookmarkStart w:id="94" w:name="_Toc495333229"/>
      <w:bookmarkStart w:id="95" w:name="_Toc495333230"/>
      <w:bookmarkStart w:id="96" w:name="_Toc495333231"/>
      <w:bookmarkStart w:id="97" w:name="_Toc495333232"/>
      <w:bookmarkStart w:id="98" w:name="_Toc495333233"/>
      <w:bookmarkStart w:id="99" w:name="_Toc495333234"/>
      <w:bookmarkStart w:id="100" w:name="_Toc495333235"/>
      <w:bookmarkStart w:id="101" w:name="_Toc495333236"/>
      <w:bookmarkStart w:id="102" w:name="_Toc495333237"/>
      <w:bookmarkStart w:id="103" w:name="_Toc495333238"/>
      <w:bookmarkStart w:id="104" w:name="_Toc495333239"/>
      <w:bookmarkStart w:id="105" w:name="_Toc495333240"/>
      <w:bookmarkStart w:id="106" w:name="_Toc495333241"/>
      <w:bookmarkStart w:id="107" w:name="_Toc495333242"/>
      <w:bookmarkStart w:id="108" w:name="_Toc495333243"/>
      <w:bookmarkStart w:id="109" w:name="_Toc495333244"/>
      <w:bookmarkStart w:id="110" w:name="_Toc495333245"/>
      <w:bookmarkStart w:id="111" w:name="_Toc495333246"/>
      <w:bookmarkStart w:id="112" w:name="_Toc495333247"/>
      <w:bookmarkStart w:id="113" w:name="_Toc495333248"/>
      <w:bookmarkStart w:id="114" w:name="_Toc495333249"/>
      <w:bookmarkStart w:id="115" w:name="_Toc495333250"/>
      <w:bookmarkStart w:id="116" w:name="_Toc495333251"/>
      <w:bookmarkStart w:id="117" w:name="_Toc495333252"/>
      <w:bookmarkStart w:id="118" w:name="_Toc495333253"/>
      <w:bookmarkStart w:id="119" w:name="_Toc495333254"/>
      <w:bookmarkStart w:id="120" w:name="_Toc495333255"/>
      <w:bookmarkStart w:id="121" w:name="_Toc495333256"/>
      <w:bookmarkStart w:id="122" w:name="_Toc495333257"/>
      <w:bookmarkStart w:id="123" w:name="_Toc495333258"/>
      <w:bookmarkStart w:id="124" w:name="_Toc495333259"/>
      <w:bookmarkStart w:id="125" w:name="_Toc495333260"/>
      <w:bookmarkStart w:id="126" w:name="_Toc495333261"/>
      <w:bookmarkStart w:id="127" w:name="_Toc495333262"/>
      <w:bookmarkStart w:id="128" w:name="_Toc495333263"/>
      <w:bookmarkStart w:id="129" w:name="_Toc495333264"/>
      <w:bookmarkStart w:id="130" w:name="_Toc495333265"/>
      <w:bookmarkStart w:id="131" w:name="_Toc495333266"/>
      <w:bookmarkStart w:id="132" w:name="_Toc495333267"/>
      <w:bookmarkStart w:id="133" w:name="_Toc495333268"/>
      <w:bookmarkStart w:id="134" w:name="_Toc495333269"/>
      <w:bookmarkStart w:id="135" w:name="_Toc495333270"/>
      <w:bookmarkStart w:id="136" w:name="_Toc495333271"/>
      <w:bookmarkStart w:id="137" w:name="_Toc495333272"/>
      <w:bookmarkStart w:id="138" w:name="_Toc495333273"/>
      <w:bookmarkStart w:id="139" w:name="_Toc495333274"/>
      <w:bookmarkStart w:id="140" w:name="_Toc495333275"/>
      <w:bookmarkStart w:id="141" w:name="_Toc495333276"/>
      <w:bookmarkStart w:id="142" w:name="_Toc495333277"/>
      <w:bookmarkStart w:id="143" w:name="_Toc495333278"/>
      <w:bookmarkStart w:id="144" w:name="_Toc495333289"/>
      <w:bookmarkStart w:id="145" w:name="_Toc495333290"/>
      <w:bookmarkStart w:id="146" w:name="_Toc495333321"/>
      <w:bookmarkStart w:id="147" w:name="_Toc495333322"/>
      <w:bookmarkStart w:id="148" w:name="_Toc495333323"/>
      <w:bookmarkStart w:id="149" w:name="_Toc495333324"/>
      <w:bookmarkStart w:id="150" w:name="_Toc495333335"/>
      <w:bookmarkStart w:id="151" w:name="_Toc495333336"/>
      <w:bookmarkStart w:id="152" w:name="_Toc495333337"/>
      <w:bookmarkStart w:id="153" w:name="_Toc495333348"/>
      <w:bookmarkStart w:id="154" w:name="_Toc495333349"/>
      <w:bookmarkStart w:id="155" w:name="_Toc495333350"/>
      <w:bookmarkStart w:id="156" w:name="_Toc495333351"/>
      <w:bookmarkStart w:id="157" w:name="_Toc495333352"/>
      <w:bookmarkStart w:id="158" w:name="_Toc495333353"/>
      <w:bookmarkStart w:id="159" w:name="_Toc495333354"/>
      <w:bookmarkStart w:id="160" w:name="_Toc495333355"/>
      <w:bookmarkStart w:id="161" w:name="_Toc495333356"/>
      <w:bookmarkStart w:id="162" w:name="_Toc495333357"/>
      <w:bookmarkStart w:id="163" w:name="_Toc495333358"/>
      <w:bookmarkStart w:id="164" w:name="_Toc495333359"/>
      <w:bookmarkStart w:id="165" w:name="_Toc495333360"/>
      <w:bookmarkStart w:id="166" w:name="_Toc495333361"/>
      <w:bookmarkStart w:id="167" w:name="_Toc495333362"/>
      <w:bookmarkStart w:id="168" w:name="_Toc495333363"/>
      <w:bookmarkStart w:id="169" w:name="_Toc495333364"/>
      <w:bookmarkStart w:id="170" w:name="_Toc495333365"/>
      <w:bookmarkStart w:id="171" w:name="_Toc495333366"/>
      <w:bookmarkStart w:id="172" w:name="_Toc495333367"/>
      <w:bookmarkStart w:id="173" w:name="_Toc495333368"/>
      <w:bookmarkStart w:id="174" w:name="_Toc495333369"/>
      <w:bookmarkStart w:id="175" w:name="_Toc495333370"/>
      <w:bookmarkStart w:id="176" w:name="_Toc495333371"/>
      <w:bookmarkStart w:id="177" w:name="_Toc495333372"/>
      <w:bookmarkStart w:id="178" w:name="_Toc495333373"/>
      <w:bookmarkStart w:id="179" w:name="_Toc495333374"/>
      <w:bookmarkStart w:id="180" w:name="_Toc495333375"/>
      <w:bookmarkStart w:id="181" w:name="_Toc495333376"/>
      <w:bookmarkStart w:id="182" w:name="_Toc495333377"/>
      <w:bookmarkStart w:id="183" w:name="_Toc495333378"/>
      <w:bookmarkStart w:id="184" w:name="_Toc495333379"/>
      <w:bookmarkStart w:id="185" w:name="_Toc495333380"/>
      <w:bookmarkStart w:id="186" w:name="_Toc495333381"/>
      <w:bookmarkStart w:id="187" w:name="_Toc495333382"/>
      <w:bookmarkStart w:id="188" w:name="_Toc495333383"/>
      <w:bookmarkStart w:id="189" w:name="_Toc495333384"/>
      <w:bookmarkStart w:id="190" w:name="_Toc495333385"/>
      <w:bookmarkStart w:id="191" w:name="_Toc495333386"/>
      <w:bookmarkStart w:id="192" w:name="_Toc495333387"/>
      <w:bookmarkStart w:id="193" w:name="_Toc495333388"/>
      <w:bookmarkStart w:id="194" w:name="_Toc495333389"/>
      <w:bookmarkStart w:id="195" w:name="_Toc495333390"/>
      <w:bookmarkStart w:id="196" w:name="_Toc495333391"/>
      <w:bookmarkStart w:id="197" w:name="_Toc495333392"/>
      <w:bookmarkStart w:id="198" w:name="_Toc495333393"/>
      <w:bookmarkStart w:id="199" w:name="_Toc495333394"/>
      <w:bookmarkStart w:id="200" w:name="_Toc495333395"/>
      <w:bookmarkStart w:id="201" w:name="_Toc495333396"/>
      <w:bookmarkStart w:id="202" w:name="_Toc495333397"/>
      <w:bookmarkStart w:id="203" w:name="_Toc495333398"/>
      <w:bookmarkStart w:id="204" w:name="_Toc495333399"/>
      <w:bookmarkStart w:id="205" w:name="_Toc495333400"/>
      <w:bookmarkStart w:id="206" w:name="_Toc49533340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72F4861F" w14:textId="77777777" w:rsidR="00E41130" w:rsidRDefault="00E41130">
      <w:pPr>
        <w:keepNext w:val="0"/>
        <w:autoSpaceDE/>
        <w:autoSpaceDN/>
        <w:adjustRightInd/>
        <w:spacing w:line="240" w:lineRule="auto"/>
        <w:rPr>
          <w:bCs/>
          <w:caps/>
          <w:sz w:val="22"/>
          <w:szCs w:val="32"/>
        </w:rPr>
      </w:pPr>
      <w:r>
        <w:rPr>
          <w:b/>
          <w:bCs/>
          <w:caps/>
        </w:rPr>
        <w:br w:type="page"/>
      </w:r>
    </w:p>
    <w:p w14:paraId="29CA5903" w14:textId="6CDFE292" w:rsidR="000C0032" w:rsidRDefault="000C0032" w:rsidP="00E41130">
      <w:pPr>
        <w:pStyle w:val="1"/>
      </w:pPr>
      <w:bookmarkStart w:id="207" w:name="_Toc54265984"/>
      <w:r>
        <w:rPr>
          <w:rFonts w:hint="eastAsia"/>
        </w:rPr>
        <w:lastRenderedPageBreak/>
        <w:t>算法</w:t>
      </w:r>
      <w:r w:rsidR="008C1B83">
        <w:rPr>
          <w:rFonts w:hint="eastAsia"/>
        </w:rPr>
        <w:t>功能</w:t>
      </w:r>
      <w:r w:rsidR="008C1B83">
        <w:t>说明</w:t>
      </w:r>
      <w:bookmarkEnd w:id="207"/>
    </w:p>
    <w:p w14:paraId="6403EE6D" w14:textId="28B5557F" w:rsidR="00AC542A" w:rsidRDefault="00AC542A" w:rsidP="00AC542A">
      <w:pPr>
        <w:pStyle w:val="2"/>
        <w:numPr>
          <w:ilvl w:val="1"/>
          <w:numId w:val="22"/>
        </w:numPr>
      </w:pPr>
      <w:bookmarkStart w:id="208" w:name="_Toc54265985"/>
      <w:r>
        <w:rPr>
          <w:rFonts w:hint="eastAsia"/>
        </w:rPr>
        <w:t>恶意命令检测</w:t>
      </w:r>
      <w:bookmarkEnd w:id="208"/>
    </w:p>
    <w:p w14:paraId="4F9DB078" w14:textId="460914F9" w:rsidR="00AC542A" w:rsidRPr="00AC542A" w:rsidRDefault="00AC542A" w:rsidP="00AC542A">
      <w:r>
        <w:rPr>
          <w:rFonts w:hint="eastAsia"/>
        </w:rPr>
        <w:t>通过</w:t>
      </w:r>
      <w:r>
        <w:rPr>
          <w:rFonts w:hint="eastAsia"/>
        </w:rPr>
        <w:t>n-gram-knn</w:t>
      </w:r>
      <w:r>
        <w:rPr>
          <w:rFonts w:hint="eastAsia"/>
        </w:rPr>
        <w:t>算法训练出检测模型，实现对线上业务</w:t>
      </w:r>
      <w:r>
        <w:rPr>
          <w:rFonts w:hint="eastAsia"/>
        </w:rPr>
        <w:t>web</w:t>
      </w:r>
      <w:r>
        <w:rPr>
          <w:rFonts w:hint="eastAsia"/>
        </w:rPr>
        <w:t>进程链中的指令的检测过程，判断指令是否恶意</w:t>
      </w:r>
      <w:r w:rsidR="008A7184">
        <w:rPr>
          <w:rFonts w:hint="eastAsia"/>
        </w:rPr>
        <w:t>。</w:t>
      </w:r>
    </w:p>
    <w:p w14:paraId="16EA53D9" w14:textId="4EF319E8" w:rsidR="00AC542A" w:rsidRDefault="00AC542A" w:rsidP="00AC542A">
      <w:pPr>
        <w:pStyle w:val="2"/>
      </w:pPr>
      <w:bookmarkStart w:id="209" w:name="_Toc54265986"/>
      <w:r>
        <w:rPr>
          <w:rFonts w:hint="eastAsia"/>
        </w:rPr>
        <w:t>告警抖动控制</w:t>
      </w:r>
      <w:bookmarkEnd w:id="209"/>
    </w:p>
    <w:p w14:paraId="6B0010AF" w14:textId="50FC5753" w:rsidR="00AC542A" w:rsidRDefault="00AC542A" w:rsidP="00AC542A">
      <w:r>
        <w:rPr>
          <w:rFonts w:hint="eastAsia"/>
        </w:rPr>
        <w:t>新业务出现时，对告警进行控制，判断有新业务出现时，对来源进行记录，恶意指令不再告警。</w:t>
      </w:r>
    </w:p>
    <w:p w14:paraId="6EFF7C05" w14:textId="5A45BB29" w:rsidR="00AC542A" w:rsidRDefault="00AC542A" w:rsidP="00AC542A"/>
    <w:p w14:paraId="4029EABD" w14:textId="16C1382A" w:rsidR="00AC542A" w:rsidRDefault="00AC542A" w:rsidP="00AC542A"/>
    <w:p w14:paraId="0D94626D" w14:textId="77777777" w:rsidR="00AC542A" w:rsidRPr="00AC542A" w:rsidRDefault="00AC542A" w:rsidP="00AC542A">
      <w:pPr>
        <w:ind w:firstLineChars="200" w:firstLine="420"/>
      </w:pPr>
    </w:p>
    <w:p w14:paraId="6641E56E" w14:textId="77777777" w:rsidR="005D49B8" w:rsidRDefault="005D49B8" w:rsidP="00E41130">
      <w:pPr>
        <w:pStyle w:val="1"/>
      </w:pPr>
      <w:bookmarkStart w:id="210" w:name="_Toc54265987"/>
      <w:r>
        <w:rPr>
          <w:rFonts w:hint="eastAsia"/>
        </w:rPr>
        <w:t>算法接口</w:t>
      </w:r>
      <w:bookmarkEnd w:id="210"/>
    </w:p>
    <w:p w14:paraId="090BAC91" w14:textId="1FE50CF3" w:rsidR="0076351B" w:rsidRDefault="00B43B00" w:rsidP="00E43574">
      <w:pPr>
        <w:pStyle w:val="2"/>
        <w:numPr>
          <w:ilvl w:val="1"/>
          <w:numId w:val="19"/>
        </w:numPr>
      </w:pPr>
      <w:bookmarkStart w:id="211" w:name="_Toc54265988"/>
      <w:r w:rsidRPr="00402F30">
        <w:rPr>
          <w:rFonts w:hint="eastAsia"/>
        </w:rPr>
        <w:t>接口</w:t>
      </w:r>
      <w:r w:rsidR="00E41130" w:rsidRPr="00402F30">
        <w:rPr>
          <w:rFonts w:hint="eastAsia"/>
        </w:rPr>
        <w:t>原型</w:t>
      </w:r>
      <w:bookmarkEnd w:id="211"/>
    </w:p>
    <w:p w14:paraId="312E9C72" w14:textId="5E87EDA7" w:rsidR="00040478" w:rsidRDefault="00040478" w:rsidP="00040478">
      <w:r>
        <w:rPr>
          <w:rFonts w:hint="eastAsia"/>
        </w:rPr>
        <w:t>算法包括训练与预测两部分</w:t>
      </w:r>
    </w:p>
    <w:p w14:paraId="1FB50174" w14:textId="201C887B" w:rsidR="00040478" w:rsidRDefault="00040478" w:rsidP="00040478">
      <w:pPr>
        <w:pStyle w:val="3"/>
      </w:pPr>
      <w:bookmarkStart w:id="212" w:name="_Toc54265989"/>
      <w:r>
        <w:rPr>
          <w:rFonts w:hint="eastAsia"/>
        </w:rPr>
        <w:t>训练接口</w:t>
      </w:r>
      <w:bookmarkEnd w:id="212"/>
    </w:p>
    <w:p w14:paraId="01ACA643" w14:textId="45ADF81C" w:rsidR="00040478" w:rsidRDefault="00571F28" w:rsidP="0004047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train_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df(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sc, model_dir, normal_data_dir)</w:t>
      </w:r>
    </w:p>
    <w:p w14:paraId="3E141FD1" w14:textId="0723C706" w:rsidR="00571F28" w:rsidRDefault="00571F28" w:rsidP="00571F28">
      <w:pPr>
        <w:pStyle w:val="3"/>
      </w:pPr>
      <w:r>
        <w:rPr>
          <w:rFonts w:hint="eastAsia"/>
        </w:rPr>
        <w:t xml:space="preserve"> </w:t>
      </w:r>
      <w:bookmarkStart w:id="213" w:name="_Toc54265990"/>
      <w:r>
        <w:rPr>
          <w:rFonts w:hint="eastAsia"/>
        </w:rPr>
        <w:t>预测接口</w:t>
      </w:r>
      <w:bookmarkEnd w:id="213"/>
    </w:p>
    <w:p w14:paraId="0296E9D4" w14:textId="316EDE0A" w:rsidR="00571F28" w:rsidRPr="00571F28" w:rsidRDefault="00571F28" w:rsidP="00571F28">
      <w:proofErr w:type="gramStart"/>
      <w:r w:rsidRPr="00571F28">
        <w:t>predict(</w:t>
      </w:r>
      <w:proofErr w:type="gramEnd"/>
      <w:r w:rsidRPr="00571F28">
        <w:t>sc, model_dir)</w:t>
      </w:r>
    </w:p>
    <w:p w14:paraId="20FA35BA" w14:textId="77777777" w:rsidR="001B18C6" w:rsidRDefault="001B18C6" w:rsidP="00E41130">
      <w:pPr>
        <w:pStyle w:val="2"/>
      </w:pPr>
      <w:bookmarkStart w:id="214" w:name="_Toc54265991"/>
      <w:r>
        <w:rPr>
          <w:rFonts w:hint="eastAsia"/>
        </w:rPr>
        <w:t>功能描述</w:t>
      </w:r>
      <w:bookmarkEnd w:id="214"/>
    </w:p>
    <w:p w14:paraId="39EBEBCD" w14:textId="6CC6158B" w:rsidR="00B43B00" w:rsidRDefault="005B5130" w:rsidP="000C0032">
      <w:pPr>
        <w:ind w:left="432"/>
        <w:rPr>
          <w:iCs/>
        </w:rPr>
      </w:pPr>
      <w:r>
        <w:rPr>
          <w:iCs/>
        </w:rPr>
        <w:t>T</w:t>
      </w:r>
      <w:r>
        <w:rPr>
          <w:rFonts w:hint="eastAsia"/>
          <w:iCs/>
        </w:rPr>
        <w:t>rain_</w:t>
      </w:r>
      <w:r>
        <w:rPr>
          <w:iCs/>
        </w:rPr>
        <w:t>df</w:t>
      </w:r>
      <w:r>
        <w:rPr>
          <w:rFonts w:hint="eastAsia"/>
          <w:iCs/>
        </w:rPr>
        <w:t>接口接收三个参数，</w:t>
      </w:r>
      <w:r>
        <w:rPr>
          <w:rFonts w:hint="eastAsia"/>
          <w:iCs/>
        </w:rPr>
        <w:t>sc</w:t>
      </w:r>
      <w:r>
        <w:rPr>
          <w:rFonts w:hint="eastAsia"/>
          <w:iCs/>
        </w:rPr>
        <w:t>表示当前</w:t>
      </w:r>
      <w:r>
        <w:rPr>
          <w:rFonts w:hint="eastAsia"/>
          <w:iCs/>
        </w:rPr>
        <w:t>sparkContext</w:t>
      </w:r>
      <w:r>
        <w:rPr>
          <w:rFonts w:hint="eastAsia"/>
          <w:iCs/>
        </w:rPr>
        <w:t>上下文，</w:t>
      </w:r>
      <w:r>
        <w:rPr>
          <w:rFonts w:hint="eastAsia"/>
          <w:iCs/>
        </w:rPr>
        <w:t>model_</w:t>
      </w:r>
      <w:r>
        <w:rPr>
          <w:iCs/>
        </w:rPr>
        <w:t>dir</w:t>
      </w:r>
      <w:r>
        <w:rPr>
          <w:rFonts w:hint="eastAsia"/>
          <w:iCs/>
        </w:rPr>
        <w:t>表示模型最终的输出路径，</w:t>
      </w:r>
      <w:r>
        <w:rPr>
          <w:rFonts w:hint="eastAsia"/>
          <w:iCs/>
        </w:rPr>
        <w:t>normal_data_dir</w:t>
      </w:r>
      <w:r>
        <w:rPr>
          <w:rFonts w:hint="eastAsia"/>
          <w:iCs/>
        </w:rPr>
        <w:t>表示模型读取数据的路径。函数会从</w:t>
      </w:r>
      <w:r>
        <w:rPr>
          <w:rFonts w:hint="eastAsia"/>
          <w:iCs/>
        </w:rPr>
        <w:t>normal_data_dir</w:t>
      </w:r>
      <w:r>
        <w:rPr>
          <w:rFonts w:hint="eastAsia"/>
          <w:iCs/>
        </w:rPr>
        <w:t>中读取日志文件，训练出模型后，保存至</w:t>
      </w:r>
      <w:r>
        <w:rPr>
          <w:rFonts w:hint="eastAsia"/>
          <w:iCs/>
        </w:rPr>
        <w:t>model</w:t>
      </w:r>
      <w:r>
        <w:rPr>
          <w:iCs/>
        </w:rPr>
        <w:t>_dir</w:t>
      </w:r>
      <w:r>
        <w:rPr>
          <w:rFonts w:hint="eastAsia"/>
          <w:iCs/>
        </w:rPr>
        <w:t>中</w:t>
      </w:r>
    </w:p>
    <w:p w14:paraId="06355B8D" w14:textId="745338C8" w:rsidR="00045093" w:rsidRPr="00571F28" w:rsidRDefault="00045093" w:rsidP="000C0032">
      <w:pPr>
        <w:ind w:left="432"/>
        <w:rPr>
          <w:iCs/>
        </w:rPr>
      </w:pPr>
      <w:r>
        <w:rPr>
          <w:iCs/>
        </w:rPr>
        <w:lastRenderedPageBreak/>
        <w:t>P</w:t>
      </w:r>
      <w:r>
        <w:rPr>
          <w:rFonts w:hint="eastAsia"/>
          <w:iCs/>
        </w:rPr>
        <w:t>redict</w:t>
      </w:r>
      <w:r>
        <w:rPr>
          <w:rFonts w:hint="eastAsia"/>
          <w:iCs/>
        </w:rPr>
        <w:t>接收两个参数，</w:t>
      </w:r>
      <w:r>
        <w:rPr>
          <w:rFonts w:hint="eastAsia"/>
          <w:iCs/>
        </w:rPr>
        <w:t>sc</w:t>
      </w:r>
      <w:r>
        <w:rPr>
          <w:rFonts w:hint="eastAsia"/>
          <w:iCs/>
        </w:rPr>
        <w:t>表示当前</w:t>
      </w:r>
      <w:r>
        <w:rPr>
          <w:rFonts w:hint="eastAsia"/>
          <w:iCs/>
        </w:rPr>
        <w:t>sparkContext</w:t>
      </w:r>
      <w:r>
        <w:rPr>
          <w:rFonts w:hint="eastAsia"/>
          <w:iCs/>
        </w:rPr>
        <w:t>上下文，</w:t>
      </w:r>
      <w:r>
        <w:rPr>
          <w:rFonts w:hint="eastAsia"/>
          <w:iCs/>
        </w:rPr>
        <w:t>model</w:t>
      </w:r>
      <w:r>
        <w:rPr>
          <w:iCs/>
        </w:rPr>
        <w:t>_dir</w:t>
      </w:r>
      <w:r>
        <w:rPr>
          <w:rFonts w:hint="eastAsia"/>
          <w:iCs/>
        </w:rPr>
        <w:t>表示加载模型的路径，函数使用</w:t>
      </w:r>
      <w:r>
        <w:rPr>
          <w:rFonts w:hint="eastAsia"/>
          <w:iCs/>
        </w:rPr>
        <w:t>spark</w:t>
      </w:r>
      <w:r>
        <w:rPr>
          <w:iCs/>
        </w:rPr>
        <w:t xml:space="preserve"> </w:t>
      </w:r>
      <w:r>
        <w:rPr>
          <w:rFonts w:hint="eastAsia"/>
          <w:iCs/>
        </w:rPr>
        <w:t>streaming</w:t>
      </w:r>
      <w:proofErr w:type="gramStart"/>
      <w:r>
        <w:rPr>
          <w:rFonts w:hint="eastAsia"/>
          <w:iCs/>
        </w:rPr>
        <w:t>流处理</w:t>
      </w:r>
      <w:proofErr w:type="gramEnd"/>
      <w:r>
        <w:rPr>
          <w:rFonts w:hint="eastAsia"/>
          <w:iCs/>
        </w:rPr>
        <w:t>数据，</w:t>
      </w:r>
      <w:r w:rsidR="00801735">
        <w:rPr>
          <w:rFonts w:hint="eastAsia"/>
          <w:iCs/>
        </w:rPr>
        <w:t>收到</w:t>
      </w:r>
      <w:r w:rsidR="00801735">
        <w:rPr>
          <w:rFonts w:hint="eastAsia"/>
          <w:iCs/>
        </w:rPr>
        <w:t>Dstream</w:t>
      </w:r>
      <w:r w:rsidR="00801735">
        <w:rPr>
          <w:rFonts w:hint="eastAsia"/>
          <w:iCs/>
        </w:rPr>
        <w:t>数据后，转换为对应的</w:t>
      </w:r>
      <w:r w:rsidR="00801735">
        <w:rPr>
          <w:rFonts w:hint="eastAsia"/>
          <w:iCs/>
        </w:rPr>
        <w:t>Dataframe</w:t>
      </w:r>
      <w:r w:rsidR="00801735">
        <w:rPr>
          <w:rFonts w:hint="eastAsia"/>
          <w:iCs/>
        </w:rPr>
        <w:t>，随后根据指令的来源加载模型，使用对应模型预测该指令是否恶意</w:t>
      </w:r>
      <w:r w:rsidR="00AE188B">
        <w:rPr>
          <w:rFonts w:hint="eastAsia"/>
          <w:iCs/>
        </w:rPr>
        <w:t>。</w:t>
      </w:r>
    </w:p>
    <w:p w14:paraId="2AC1D909" w14:textId="77777777" w:rsidR="00C71831" w:rsidRDefault="00C71831" w:rsidP="00E41130">
      <w:pPr>
        <w:pStyle w:val="2"/>
      </w:pPr>
      <w:bookmarkStart w:id="215" w:name="_Toc54265992"/>
      <w:r>
        <w:rPr>
          <w:rFonts w:hint="eastAsia"/>
        </w:rPr>
        <w:t>接口类型</w:t>
      </w:r>
      <w:bookmarkEnd w:id="215"/>
    </w:p>
    <w:p w14:paraId="69B005A2" w14:textId="2F516FCF" w:rsidR="00C71831" w:rsidRPr="00F32FD3" w:rsidRDefault="00F32FD3" w:rsidP="000C0032">
      <w:pPr>
        <w:ind w:left="432"/>
        <w:rPr>
          <w:iCs/>
        </w:rPr>
      </w:pPr>
      <w:r>
        <w:rPr>
          <w:rFonts w:hint="eastAsia"/>
          <w:iCs/>
        </w:rPr>
        <w:t>python</w:t>
      </w:r>
      <w:r>
        <w:rPr>
          <w:rFonts w:hint="eastAsia"/>
          <w:iCs/>
        </w:rPr>
        <w:t>函数</w:t>
      </w:r>
    </w:p>
    <w:p w14:paraId="20D5101D" w14:textId="77777777" w:rsidR="00C71831" w:rsidRDefault="00C71831" w:rsidP="00E41130">
      <w:pPr>
        <w:pStyle w:val="2"/>
      </w:pPr>
      <w:bookmarkStart w:id="216" w:name="_Toc54265993"/>
      <w:r>
        <w:rPr>
          <w:rFonts w:hint="eastAsia"/>
        </w:rPr>
        <w:t>输入</w:t>
      </w:r>
      <w:bookmarkEnd w:id="216"/>
    </w:p>
    <w:p w14:paraId="28D7F078" w14:textId="71370971" w:rsidR="00C71831" w:rsidRDefault="00C71831" w:rsidP="00E772FC">
      <w:pPr>
        <w:ind w:left="432"/>
      </w:pPr>
    </w:p>
    <w:tbl>
      <w:tblPr>
        <w:tblW w:w="8577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268"/>
        <w:gridCol w:w="3969"/>
      </w:tblGrid>
      <w:tr w:rsidR="001E764A" w:rsidRPr="00F84CBF" w14:paraId="2D7F8DA0" w14:textId="77777777" w:rsidTr="00B83E3F">
        <w:trPr>
          <w:trHeight w:val="461"/>
        </w:trPr>
        <w:tc>
          <w:tcPr>
            <w:tcW w:w="2340" w:type="dxa"/>
            <w:shd w:val="clear" w:color="auto" w:fill="auto"/>
          </w:tcPr>
          <w:p w14:paraId="7F30ED74" w14:textId="77777777"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auto"/>
          </w:tcPr>
          <w:p w14:paraId="13126E62" w14:textId="77777777"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参数类型</w:t>
            </w:r>
          </w:p>
        </w:tc>
        <w:tc>
          <w:tcPr>
            <w:tcW w:w="3969" w:type="dxa"/>
            <w:shd w:val="clear" w:color="auto" w:fill="auto"/>
          </w:tcPr>
          <w:p w14:paraId="4521672A" w14:textId="77777777" w:rsidR="001E764A" w:rsidRPr="00E772FC" w:rsidRDefault="001E764A" w:rsidP="00B61272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说明</w:t>
            </w:r>
          </w:p>
        </w:tc>
      </w:tr>
      <w:tr w:rsidR="00686462" w:rsidRPr="00F84CBF" w14:paraId="6DF7C6C6" w14:textId="77777777" w:rsidTr="00B83E3F">
        <w:trPr>
          <w:trHeight w:val="461"/>
        </w:trPr>
        <w:tc>
          <w:tcPr>
            <w:tcW w:w="2340" w:type="dxa"/>
            <w:shd w:val="clear" w:color="auto" w:fill="auto"/>
          </w:tcPr>
          <w:p w14:paraId="5481E425" w14:textId="2B640E56" w:rsidR="00686462" w:rsidRPr="00C70132" w:rsidRDefault="00686462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bCs/>
              </w:rPr>
              <w:t>M</w:t>
            </w:r>
            <w:r w:rsidRPr="00C70132">
              <w:rPr>
                <w:rFonts w:hint="eastAsia"/>
                <w:bCs/>
              </w:rPr>
              <w:t>odel</w:t>
            </w:r>
            <w:r w:rsidRPr="00C70132">
              <w:rPr>
                <w:bCs/>
              </w:rPr>
              <w:t>_dir</w:t>
            </w:r>
          </w:p>
        </w:tc>
        <w:tc>
          <w:tcPr>
            <w:tcW w:w="2268" w:type="dxa"/>
            <w:shd w:val="clear" w:color="auto" w:fill="auto"/>
          </w:tcPr>
          <w:p w14:paraId="161A4D97" w14:textId="1960A075" w:rsidR="00686462" w:rsidRPr="00C70132" w:rsidRDefault="00686462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bCs/>
              </w:rPr>
              <w:t>S</w:t>
            </w:r>
            <w:r w:rsidRPr="00C70132">
              <w:rPr>
                <w:rFonts w:hint="eastAsia"/>
                <w:bCs/>
              </w:rPr>
              <w:t>tr</w:t>
            </w:r>
          </w:p>
        </w:tc>
        <w:tc>
          <w:tcPr>
            <w:tcW w:w="3969" w:type="dxa"/>
            <w:shd w:val="clear" w:color="auto" w:fill="auto"/>
          </w:tcPr>
          <w:p w14:paraId="0A1F4DC9" w14:textId="3770E9E9" w:rsidR="00686462" w:rsidRPr="00C70132" w:rsidRDefault="00686462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rFonts w:hint="eastAsia"/>
                <w:bCs/>
              </w:rPr>
              <w:t>保存或加载模型的路径</w:t>
            </w:r>
          </w:p>
        </w:tc>
      </w:tr>
      <w:tr w:rsidR="00A349DB" w:rsidRPr="00F84CBF" w14:paraId="1F841AB4" w14:textId="77777777" w:rsidTr="00B83E3F">
        <w:trPr>
          <w:trHeight w:val="461"/>
        </w:trPr>
        <w:tc>
          <w:tcPr>
            <w:tcW w:w="2340" w:type="dxa"/>
            <w:shd w:val="clear" w:color="auto" w:fill="auto"/>
          </w:tcPr>
          <w:p w14:paraId="2C296CD8" w14:textId="005B1FE7" w:rsidR="00A349DB" w:rsidRPr="00C70132" w:rsidRDefault="00A349DB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bCs/>
              </w:rPr>
              <w:t>N</w:t>
            </w:r>
            <w:r w:rsidRPr="00C70132">
              <w:rPr>
                <w:rFonts w:hint="eastAsia"/>
                <w:bCs/>
              </w:rPr>
              <w:t>ormal</w:t>
            </w:r>
            <w:r w:rsidRPr="00C70132">
              <w:rPr>
                <w:bCs/>
              </w:rPr>
              <w:t>_data_dir</w:t>
            </w:r>
          </w:p>
        </w:tc>
        <w:tc>
          <w:tcPr>
            <w:tcW w:w="2268" w:type="dxa"/>
            <w:shd w:val="clear" w:color="auto" w:fill="auto"/>
          </w:tcPr>
          <w:p w14:paraId="4C415DD4" w14:textId="4A4F1E15" w:rsidR="00A349DB" w:rsidRPr="00C70132" w:rsidRDefault="00A349DB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rFonts w:hint="eastAsia"/>
                <w:bCs/>
              </w:rPr>
              <w:t>s</w:t>
            </w:r>
            <w:r w:rsidRPr="00C70132">
              <w:rPr>
                <w:bCs/>
              </w:rPr>
              <w:t>tr</w:t>
            </w:r>
          </w:p>
        </w:tc>
        <w:tc>
          <w:tcPr>
            <w:tcW w:w="3969" w:type="dxa"/>
            <w:shd w:val="clear" w:color="auto" w:fill="auto"/>
          </w:tcPr>
          <w:p w14:paraId="02B9732C" w14:textId="63796A35" w:rsidR="00A349DB" w:rsidRPr="00C70132" w:rsidRDefault="00A349DB" w:rsidP="00A349DB">
            <w:pPr>
              <w:spacing w:beforeLines="50" w:before="120" w:afterLines="50" w:after="120"/>
              <w:rPr>
                <w:bCs/>
              </w:rPr>
            </w:pPr>
            <w:r w:rsidRPr="00C70132">
              <w:rPr>
                <w:rFonts w:hint="eastAsia"/>
                <w:bCs/>
              </w:rPr>
              <w:t>加载训练数据的路径</w:t>
            </w:r>
          </w:p>
        </w:tc>
      </w:tr>
      <w:tr w:rsidR="001E764A" w:rsidRPr="00F84CBF" w14:paraId="25573EEF" w14:textId="77777777" w:rsidTr="00B83E3F">
        <w:trPr>
          <w:trHeight w:val="229"/>
        </w:trPr>
        <w:tc>
          <w:tcPr>
            <w:tcW w:w="2340" w:type="dxa"/>
          </w:tcPr>
          <w:p w14:paraId="11690506" w14:textId="0D1E1DAA" w:rsidR="001E764A" w:rsidRDefault="00AE188B" w:rsidP="00B61272">
            <w:pPr>
              <w:spacing w:beforeLines="50" w:before="120" w:afterLines="50" w:after="120"/>
            </w:pPr>
            <w:r>
              <w:t>S</w:t>
            </w:r>
            <w:r>
              <w:rPr>
                <w:rFonts w:hint="eastAsia"/>
              </w:rPr>
              <w:t>c</w:t>
            </w:r>
          </w:p>
        </w:tc>
        <w:tc>
          <w:tcPr>
            <w:tcW w:w="2268" w:type="dxa"/>
          </w:tcPr>
          <w:p w14:paraId="04F27F1D" w14:textId="5764BBC7" w:rsidR="001E764A" w:rsidRDefault="00AE188B" w:rsidP="00B61272">
            <w:pPr>
              <w:spacing w:beforeLines="50" w:before="120" w:afterLines="50" w:after="120"/>
            </w:pPr>
            <w:r>
              <w:rPr>
                <w:rFonts w:hint="eastAsia"/>
              </w:rPr>
              <w:t>SparkContext</w:t>
            </w:r>
          </w:p>
        </w:tc>
        <w:tc>
          <w:tcPr>
            <w:tcW w:w="3969" w:type="dxa"/>
          </w:tcPr>
          <w:p w14:paraId="66033D65" w14:textId="41C411A1" w:rsidR="001E764A" w:rsidRDefault="00AE188B" w:rsidP="00B61272">
            <w:pPr>
              <w:spacing w:beforeLines="50" w:before="120" w:afterLines="50" w:after="120"/>
            </w:pPr>
            <w:r>
              <w:t>S</w:t>
            </w:r>
            <w:r>
              <w:rPr>
                <w:rFonts w:hint="eastAsia"/>
              </w:rPr>
              <w:t>parkContext</w:t>
            </w:r>
            <w:r>
              <w:rPr>
                <w:rFonts w:hint="eastAsia"/>
              </w:rPr>
              <w:t>上下文</w:t>
            </w:r>
          </w:p>
        </w:tc>
      </w:tr>
    </w:tbl>
    <w:p w14:paraId="1F16183D" w14:textId="77777777" w:rsidR="0038720F" w:rsidRDefault="0038720F" w:rsidP="00E43574">
      <w:pPr>
        <w:pStyle w:val="2"/>
      </w:pPr>
      <w:bookmarkStart w:id="217" w:name="_Toc54265994"/>
      <w:r>
        <w:rPr>
          <w:rFonts w:hint="eastAsia"/>
        </w:rPr>
        <w:t>返回值</w:t>
      </w:r>
      <w:bookmarkEnd w:id="217"/>
    </w:p>
    <w:p w14:paraId="2DACA597" w14:textId="1B6AF49E" w:rsidR="0038720F" w:rsidRDefault="0038720F" w:rsidP="0038720F">
      <w:pPr>
        <w:ind w:left="432"/>
      </w:pPr>
    </w:p>
    <w:tbl>
      <w:tblPr>
        <w:tblW w:w="5000" w:type="pct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6239"/>
      </w:tblGrid>
      <w:tr w:rsidR="0038720F" w:rsidRPr="009A25F7" w14:paraId="58742D31" w14:textId="77777777" w:rsidTr="00B735E7">
        <w:trPr>
          <w:trHeight w:val="505"/>
        </w:trPr>
        <w:tc>
          <w:tcPr>
            <w:tcW w:w="1538" w:type="pct"/>
            <w:shd w:val="clear" w:color="auto" w:fill="auto"/>
          </w:tcPr>
          <w:p w14:paraId="53596BFE" w14:textId="77777777" w:rsidR="0038720F" w:rsidRPr="00E772FC" w:rsidRDefault="0038720F" w:rsidP="00B735E7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返回</w:t>
            </w:r>
            <w:proofErr w:type="gramStart"/>
            <w:r w:rsidRPr="00E772FC"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3462" w:type="pct"/>
            <w:shd w:val="clear" w:color="auto" w:fill="auto"/>
          </w:tcPr>
          <w:p w14:paraId="2890DCD2" w14:textId="77777777" w:rsidR="0038720F" w:rsidRPr="00E772FC" w:rsidRDefault="0038720F" w:rsidP="00B735E7">
            <w:pPr>
              <w:spacing w:beforeLines="50" w:before="120" w:afterLines="50" w:after="120"/>
              <w:jc w:val="center"/>
              <w:rPr>
                <w:b/>
              </w:rPr>
            </w:pPr>
            <w:r w:rsidRPr="00E772FC">
              <w:rPr>
                <w:rFonts w:hint="eastAsia"/>
                <w:b/>
              </w:rPr>
              <w:t>含义</w:t>
            </w:r>
          </w:p>
        </w:tc>
      </w:tr>
      <w:tr w:rsidR="0038720F" w:rsidRPr="009A25F7" w14:paraId="38D06C7F" w14:textId="77777777" w:rsidTr="00B735E7">
        <w:tc>
          <w:tcPr>
            <w:tcW w:w="1538" w:type="pct"/>
          </w:tcPr>
          <w:p w14:paraId="7BF6A6E2" w14:textId="62CA34C9" w:rsidR="0038720F" w:rsidRDefault="005732B4" w:rsidP="00B735E7">
            <w:r>
              <w:rPr>
                <w:rFonts w:hint="eastAsia"/>
              </w:rPr>
              <w:t>None</w:t>
            </w:r>
          </w:p>
        </w:tc>
        <w:tc>
          <w:tcPr>
            <w:tcW w:w="3462" w:type="pct"/>
          </w:tcPr>
          <w:p w14:paraId="406D367F" w14:textId="77777777" w:rsidR="0038720F" w:rsidRDefault="0038720F" w:rsidP="00B735E7">
            <w:pPr>
              <w:spacing w:beforeLines="50" w:before="120" w:afterLines="50" w:after="120" w:line="240" w:lineRule="auto"/>
            </w:pPr>
          </w:p>
        </w:tc>
      </w:tr>
    </w:tbl>
    <w:p w14:paraId="2EDF0D1E" w14:textId="39A95D28" w:rsidR="00F83137" w:rsidRDefault="00F83137" w:rsidP="00E41130">
      <w:pPr>
        <w:pStyle w:val="2"/>
      </w:pPr>
      <w:bookmarkStart w:id="218" w:name="_Toc54265995"/>
      <w:r>
        <w:rPr>
          <w:rFonts w:hint="eastAsia"/>
        </w:rPr>
        <w:t>参数的数据类型定义</w:t>
      </w:r>
      <w:bookmarkEnd w:id="218"/>
    </w:p>
    <w:p w14:paraId="31678D37" w14:textId="6CA14DF8" w:rsidR="005732B4" w:rsidRPr="005732B4" w:rsidRDefault="005732B4" w:rsidP="005732B4">
      <w:r>
        <w:rPr>
          <w:rFonts w:hint="eastAsia"/>
        </w:rPr>
        <w:t>无</w:t>
      </w:r>
    </w:p>
    <w:p w14:paraId="2FC796C4" w14:textId="77777777" w:rsidR="0038720F" w:rsidRDefault="0038720F" w:rsidP="0038720F">
      <w:pPr>
        <w:pStyle w:val="3"/>
      </w:pPr>
      <w:bookmarkStart w:id="219" w:name="_Toc54265996"/>
      <w:r>
        <w:rPr>
          <w:rFonts w:hint="eastAsia"/>
        </w:rPr>
        <w:t>数据</w:t>
      </w:r>
      <w:r>
        <w:t>结构</w:t>
      </w:r>
      <w:bookmarkEnd w:id="219"/>
    </w:p>
    <w:p w14:paraId="026E13C8" w14:textId="03391EE1" w:rsidR="00C71831" w:rsidRDefault="005732B4" w:rsidP="00C71831">
      <w:r>
        <w:rPr>
          <w:rFonts w:hint="eastAsia"/>
        </w:rPr>
        <w:t>无</w:t>
      </w:r>
    </w:p>
    <w:p w14:paraId="53F97F80" w14:textId="51C827B2" w:rsidR="00742225" w:rsidRDefault="00742225" w:rsidP="00B83E3F">
      <w:pPr>
        <w:pStyle w:val="2"/>
      </w:pPr>
      <w:bookmarkStart w:id="220" w:name="_Toc54265997"/>
      <w:r w:rsidRPr="006A2DAA">
        <w:rPr>
          <w:rFonts w:hint="eastAsia"/>
        </w:rPr>
        <w:t>其它</w:t>
      </w:r>
      <w:r>
        <w:t>约束</w:t>
      </w:r>
      <w:bookmarkEnd w:id="220"/>
    </w:p>
    <w:p w14:paraId="06A7B5A1" w14:textId="02A11BEA" w:rsidR="005732B4" w:rsidRPr="005732B4" w:rsidRDefault="004C1FCD" w:rsidP="005732B4">
      <w:r>
        <w:rPr>
          <w:rFonts w:hint="eastAsia"/>
        </w:rPr>
        <w:t>版本限制：</w:t>
      </w:r>
      <w:r>
        <w:rPr>
          <w:rFonts w:hint="eastAsia"/>
        </w:rPr>
        <w:t>spark</w:t>
      </w:r>
      <w:r>
        <w:t xml:space="preserve"> 2.3.2 </w:t>
      </w:r>
      <w:r>
        <w:rPr>
          <w:rFonts w:hint="eastAsia"/>
        </w:rPr>
        <w:t>python</w:t>
      </w:r>
      <w:r>
        <w:t>3</w:t>
      </w:r>
    </w:p>
    <w:p w14:paraId="1AB6E439" w14:textId="08D0EAB0" w:rsidR="006A2DAA" w:rsidRDefault="005732B4" w:rsidP="00B83E3F">
      <w:pPr>
        <w:pStyle w:val="1"/>
      </w:pPr>
      <w:bookmarkStart w:id="221" w:name="_Toc54265998"/>
      <w:r>
        <w:lastRenderedPageBreak/>
        <w:t>安装指导</w:t>
      </w:r>
      <w:bookmarkEnd w:id="221"/>
    </w:p>
    <w:p w14:paraId="755E0E6F" w14:textId="44218F65" w:rsidR="00B83E3F" w:rsidRDefault="00B83E3F" w:rsidP="00E43574">
      <w:pPr>
        <w:pStyle w:val="2"/>
        <w:numPr>
          <w:ilvl w:val="1"/>
          <w:numId w:val="20"/>
        </w:numPr>
      </w:pPr>
      <w:bookmarkStart w:id="222" w:name="_Toc54265999"/>
      <w:r w:rsidRPr="00E01B3C">
        <w:rPr>
          <w:rFonts w:hint="eastAsia"/>
        </w:rPr>
        <w:t>环境</w:t>
      </w:r>
      <w:r w:rsidRPr="00E01B3C">
        <w:t>要求</w:t>
      </w:r>
      <w:bookmarkEnd w:id="222"/>
    </w:p>
    <w:p w14:paraId="5686E783" w14:textId="4FD5ACFF" w:rsidR="00E413AF" w:rsidRPr="00E413AF" w:rsidRDefault="00E413AF" w:rsidP="00E413AF">
      <w:r>
        <w:t>S</w:t>
      </w:r>
      <w:r>
        <w:rPr>
          <w:rFonts w:hint="eastAsia"/>
        </w:rPr>
        <w:t>park</w:t>
      </w:r>
      <w:r>
        <w:t>/2.3.2 python/3</w:t>
      </w:r>
      <w:r w:rsidR="00614FC9">
        <w:t xml:space="preserve"> </w:t>
      </w:r>
      <w:r w:rsidR="00614FC9">
        <w:rPr>
          <w:rFonts w:hint="eastAsia"/>
        </w:rPr>
        <w:t>kafka</w:t>
      </w:r>
      <w:r w:rsidR="00614FC9">
        <w:t>1.10</w:t>
      </w:r>
      <w:r w:rsidR="00614FC9">
        <w:rPr>
          <w:rFonts w:hint="eastAsia"/>
        </w:rPr>
        <w:t>-</w:t>
      </w:r>
      <w:r w:rsidR="00614FC9">
        <w:t>2.1</w:t>
      </w:r>
    </w:p>
    <w:p w14:paraId="2B0DA462" w14:textId="6446950E" w:rsidR="00B83E3F" w:rsidRDefault="00B83E3F" w:rsidP="00E856C2">
      <w:pPr>
        <w:pStyle w:val="2"/>
      </w:pPr>
      <w:bookmarkStart w:id="223" w:name="_Toc54266000"/>
      <w:r w:rsidRPr="00E856C2">
        <w:rPr>
          <w:rFonts w:hint="eastAsia"/>
        </w:rPr>
        <w:t>端口矩阵</w:t>
      </w:r>
      <w:bookmarkEnd w:id="223"/>
    </w:p>
    <w:p w14:paraId="02D124CA" w14:textId="2A3D5BDB" w:rsidR="00284F59" w:rsidRPr="00284F59" w:rsidRDefault="00284F59" w:rsidP="00284F59">
      <w:r>
        <w:rPr>
          <w:rFonts w:hint="eastAsia"/>
        </w:rPr>
        <w:t>暂无</w:t>
      </w:r>
    </w:p>
    <w:p w14:paraId="6F2D9568" w14:textId="77777777" w:rsidR="00B83E3F" w:rsidRPr="00B83E3F" w:rsidRDefault="00B83E3F" w:rsidP="00B83E3F">
      <w:pPr>
        <w:pStyle w:val="2"/>
      </w:pPr>
      <w:bookmarkStart w:id="224" w:name="_Toc54266001"/>
      <w:r>
        <w:rPr>
          <w:rFonts w:hint="eastAsia"/>
        </w:rPr>
        <w:t>部署</w:t>
      </w:r>
      <w:r>
        <w:t>说明</w:t>
      </w:r>
      <w:bookmarkEnd w:id="224"/>
    </w:p>
    <w:p w14:paraId="2C6EAD11" w14:textId="0C5E61E0" w:rsidR="00B720B4" w:rsidRPr="00CA7DDB" w:rsidRDefault="00284F59" w:rsidP="00284F59">
      <w:pPr>
        <w:pStyle w:val="affff0"/>
        <w:numPr>
          <w:ilvl w:val="0"/>
          <w:numId w:val="23"/>
        </w:numPr>
        <w:ind w:firstLineChars="0"/>
        <w:rPr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将算法代码文件上传至</w:t>
      </w:r>
      <w:r w:rsidRPr="00CA7DDB">
        <w:rPr>
          <w:rFonts w:hint="eastAsia"/>
          <w:b/>
          <w:iCs/>
          <w:color w:val="000000" w:themeColor="text1"/>
        </w:rPr>
        <w:t>mrs</w:t>
      </w:r>
      <w:r w:rsidRPr="00CA7DDB">
        <w:rPr>
          <w:rFonts w:hint="eastAsia"/>
          <w:b/>
          <w:iCs/>
          <w:color w:val="000000" w:themeColor="text1"/>
        </w:rPr>
        <w:t>的</w:t>
      </w:r>
      <w:r w:rsidRPr="00CA7DDB">
        <w:rPr>
          <w:rFonts w:hint="eastAsia"/>
          <w:b/>
          <w:iCs/>
          <w:color w:val="000000" w:themeColor="text1"/>
        </w:rPr>
        <w:t>master</w:t>
      </w:r>
      <w:r w:rsidRPr="00CA7DDB">
        <w:rPr>
          <w:rFonts w:hint="eastAsia"/>
          <w:b/>
          <w:iCs/>
          <w:color w:val="000000" w:themeColor="text1"/>
        </w:rPr>
        <w:t>节点</w:t>
      </w:r>
      <w:r w:rsidR="00614FC9">
        <w:rPr>
          <w:b/>
          <w:iCs/>
          <w:color w:val="000000" w:themeColor="text1"/>
        </w:rPr>
        <w:br/>
      </w:r>
      <w:r w:rsidR="00614FC9">
        <w:rPr>
          <w:rFonts w:hint="eastAsia"/>
          <w:b/>
          <w:iCs/>
          <w:color w:val="000000" w:themeColor="text1"/>
        </w:rPr>
        <w:t>使用远程</w:t>
      </w:r>
      <w:r w:rsidR="00614FC9">
        <w:rPr>
          <w:rFonts w:hint="eastAsia"/>
          <w:b/>
          <w:iCs/>
          <w:color w:val="000000" w:themeColor="text1"/>
        </w:rPr>
        <w:t>shell</w:t>
      </w:r>
      <w:r w:rsidR="00614FC9">
        <w:rPr>
          <w:rFonts w:hint="eastAsia"/>
          <w:b/>
          <w:iCs/>
          <w:color w:val="000000" w:themeColor="text1"/>
        </w:rPr>
        <w:t>或</w:t>
      </w:r>
      <w:r w:rsidR="00614FC9">
        <w:rPr>
          <w:rFonts w:hint="eastAsia"/>
          <w:b/>
          <w:iCs/>
          <w:color w:val="000000" w:themeColor="text1"/>
        </w:rPr>
        <w:t>git</w:t>
      </w:r>
      <w:r w:rsidR="00614FC9">
        <w:rPr>
          <w:rFonts w:hint="eastAsia"/>
          <w:b/>
          <w:iCs/>
          <w:color w:val="000000" w:themeColor="text1"/>
        </w:rPr>
        <w:t>将算法源码同步至服务器</w:t>
      </w:r>
      <w:r w:rsidR="00614FC9">
        <w:rPr>
          <w:rFonts w:hint="eastAsia"/>
          <w:b/>
          <w:iCs/>
          <w:color w:val="000000" w:themeColor="text1"/>
        </w:rPr>
        <w:t>master</w:t>
      </w:r>
      <w:r w:rsidR="00614FC9">
        <w:rPr>
          <w:rFonts w:hint="eastAsia"/>
          <w:b/>
          <w:iCs/>
          <w:color w:val="000000" w:themeColor="text1"/>
        </w:rPr>
        <w:t>节点</w:t>
      </w:r>
    </w:p>
    <w:p w14:paraId="6AC9D9F5" w14:textId="201EC51E" w:rsidR="00284F59" w:rsidRPr="00CA7DDB" w:rsidRDefault="00284F59" w:rsidP="00284F59">
      <w:pPr>
        <w:pStyle w:val="affff0"/>
        <w:numPr>
          <w:ilvl w:val="0"/>
          <w:numId w:val="23"/>
        </w:numPr>
        <w:ind w:firstLineChars="0"/>
        <w:rPr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使用</w:t>
      </w:r>
      <w:r w:rsidRPr="00CA7DDB">
        <w:rPr>
          <w:rFonts w:hint="eastAsia"/>
          <w:b/>
          <w:iCs/>
          <w:color w:val="000000" w:themeColor="text1"/>
        </w:rPr>
        <w:t>conda</w:t>
      </w:r>
      <w:r w:rsidRPr="00CA7DDB">
        <w:rPr>
          <w:rFonts w:hint="eastAsia"/>
          <w:b/>
          <w:iCs/>
          <w:color w:val="000000" w:themeColor="text1"/>
        </w:rPr>
        <w:t>创建虚拟环境安装需要的</w:t>
      </w:r>
      <w:r w:rsidRPr="00CA7DDB">
        <w:rPr>
          <w:rFonts w:hint="eastAsia"/>
          <w:b/>
          <w:iCs/>
          <w:color w:val="000000" w:themeColor="text1"/>
        </w:rPr>
        <w:t>python</w:t>
      </w:r>
      <w:r w:rsidRPr="00CA7DDB">
        <w:rPr>
          <w:rFonts w:hint="eastAsia"/>
          <w:b/>
          <w:iCs/>
          <w:color w:val="000000" w:themeColor="text1"/>
        </w:rPr>
        <w:t>依赖</w:t>
      </w:r>
      <w:r w:rsidR="00614FC9">
        <w:rPr>
          <w:b/>
          <w:iCs/>
          <w:color w:val="000000" w:themeColor="text1"/>
        </w:rPr>
        <w:br/>
      </w:r>
      <w:r w:rsidR="00614FC9">
        <w:rPr>
          <w:rFonts w:hint="eastAsia"/>
          <w:b/>
          <w:iCs/>
          <w:color w:val="000000" w:themeColor="text1"/>
        </w:rPr>
        <w:t>算法代码依赖于</w:t>
      </w:r>
      <w:r w:rsidR="00614FC9">
        <w:rPr>
          <w:rFonts w:hint="eastAsia"/>
          <w:b/>
          <w:iCs/>
          <w:color w:val="000000" w:themeColor="text1"/>
        </w:rPr>
        <w:t>pyspark</w:t>
      </w:r>
      <w:r w:rsidR="00614FC9">
        <w:rPr>
          <w:b/>
          <w:iCs/>
          <w:color w:val="000000" w:themeColor="text1"/>
        </w:rPr>
        <w:t>2.3.2</w:t>
      </w:r>
      <w:r w:rsidR="00614FC9">
        <w:rPr>
          <w:rFonts w:hint="eastAsia"/>
          <w:b/>
          <w:iCs/>
          <w:color w:val="000000" w:themeColor="text1"/>
        </w:rPr>
        <w:t>，未使用其他包</w:t>
      </w:r>
      <w:r w:rsidR="00614FC9">
        <w:rPr>
          <w:b/>
          <w:iCs/>
          <w:color w:val="000000" w:themeColor="text1"/>
        </w:rPr>
        <w:br/>
      </w:r>
      <w:r w:rsidR="00614FC9">
        <w:rPr>
          <w:rFonts w:hint="eastAsia"/>
          <w:b/>
          <w:iCs/>
          <w:color w:val="000000" w:themeColor="text1"/>
        </w:rPr>
        <w:t>执行指令如下</w:t>
      </w:r>
      <w:r w:rsidR="00614FC9">
        <w:rPr>
          <w:b/>
          <w:iCs/>
          <w:color w:val="000000" w:themeColor="text1"/>
        </w:rPr>
        <w:br/>
        <w:t>source /opt/Bigdata/anaconda/bin/activate</w:t>
      </w:r>
      <w:r w:rsidR="00614FC9">
        <w:rPr>
          <w:b/>
          <w:iCs/>
          <w:color w:val="000000" w:themeColor="text1"/>
        </w:rPr>
        <w:br/>
        <w:t>conda create -n “your env name” python=3.6</w:t>
      </w:r>
      <w:r w:rsidR="00614FC9">
        <w:rPr>
          <w:b/>
          <w:iCs/>
          <w:color w:val="000000" w:themeColor="text1"/>
        </w:rPr>
        <w:br/>
        <w:t>conda activate “your env name”</w:t>
      </w:r>
      <w:r w:rsidR="00614FC9">
        <w:rPr>
          <w:b/>
          <w:iCs/>
          <w:color w:val="000000" w:themeColor="text1"/>
        </w:rPr>
        <w:br/>
        <w:t>pip install pyspark==2.3.2</w:t>
      </w:r>
      <w:r w:rsidR="00614FC9">
        <w:rPr>
          <w:b/>
          <w:iCs/>
          <w:color w:val="000000" w:themeColor="text1"/>
        </w:rPr>
        <w:br/>
        <w:t>conda deactivate “your env name”</w:t>
      </w:r>
      <w:r w:rsidR="00614FC9">
        <w:rPr>
          <w:b/>
          <w:iCs/>
          <w:color w:val="000000" w:themeColor="text1"/>
        </w:rPr>
        <w:br/>
      </w:r>
    </w:p>
    <w:p w14:paraId="25BD74F7" w14:textId="68DE85DB" w:rsidR="00284F59" w:rsidRPr="00CA7DDB" w:rsidRDefault="00284F59" w:rsidP="00284F59">
      <w:pPr>
        <w:pStyle w:val="affff0"/>
        <w:numPr>
          <w:ilvl w:val="0"/>
          <w:numId w:val="23"/>
        </w:numPr>
        <w:ind w:firstLineChars="0"/>
        <w:rPr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打包虚拟环境</w:t>
      </w:r>
      <w:r w:rsidR="00614FC9">
        <w:rPr>
          <w:b/>
          <w:iCs/>
          <w:color w:val="000000" w:themeColor="text1"/>
        </w:rPr>
        <w:br/>
      </w:r>
      <w:r w:rsidR="00614FC9">
        <w:rPr>
          <w:b/>
          <w:iCs/>
          <w:color w:val="000000" w:themeColor="text1"/>
        </w:rPr>
        <w:t>zip -r env.zip /opt/Bigdata/anaconda/envs</w:t>
      </w:r>
      <w:proofErr w:type="gramStart"/>
      <w:r w:rsidR="00614FC9">
        <w:rPr>
          <w:b/>
          <w:iCs/>
          <w:color w:val="000000" w:themeColor="text1"/>
        </w:rPr>
        <w:t>/”your</w:t>
      </w:r>
      <w:proofErr w:type="gramEnd"/>
      <w:r w:rsidR="00614FC9">
        <w:rPr>
          <w:b/>
          <w:iCs/>
          <w:color w:val="000000" w:themeColor="text1"/>
        </w:rPr>
        <w:t xml:space="preserve"> env name”</w:t>
      </w:r>
    </w:p>
    <w:p w14:paraId="2CF22637" w14:textId="2A7DBB39" w:rsidR="00B720B4" w:rsidRPr="00614FC9" w:rsidRDefault="00284F59" w:rsidP="00614FC9">
      <w:pPr>
        <w:pStyle w:val="affff0"/>
        <w:numPr>
          <w:ilvl w:val="0"/>
          <w:numId w:val="23"/>
        </w:numPr>
        <w:ind w:firstLineChars="0"/>
        <w:rPr>
          <w:rFonts w:hint="eastAsia"/>
          <w:b/>
          <w:iCs/>
          <w:color w:val="000000" w:themeColor="text1"/>
        </w:rPr>
      </w:pPr>
      <w:r w:rsidRPr="00CA7DDB">
        <w:rPr>
          <w:rFonts w:hint="eastAsia"/>
          <w:b/>
          <w:iCs/>
          <w:color w:val="000000" w:themeColor="text1"/>
        </w:rPr>
        <w:t>使用</w:t>
      </w:r>
      <w:r w:rsidRPr="00CA7DDB">
        <w:rPr>
          <w:rFonts w:hint="eastAsia"/>
          <w:b/>
          <w:iCs/>
          <w:color w:val="000000" w:themeColor="text1"/>
        </w:rPr>
        <w:t>spark-submit</w:t>
      </w:r>
      <w:r w:rsidRPr="00CA7DDB">
        <w:rPr>
          <w:rFonts w:hint="eastAsia"/>
          <w:b/>
          <w:iCs/>
          <w:color w:val="000000" w:themeColor="text1"/>
        </w:rPr>
        <w:t>提交</w:t>
      </w:r>
      <w:r w:rsidRPr="00CA7DDB">
        <w:rPr>
          <w:rFonts w:hint="eastAsia"/>
          <w:b/>
          <w:iCs/>
          <w:color w:val="000000" w:themeColor="text1"/>
        </w:rPr>
        <w:t>python</w:t>
      </w:r>
      <w:r w:rsidRPr="00CA7DDB">
        <w:rPr>
          <w:rFonts w:hint="eastAsia"/>
          <w:b/>
          <w:iCs/>
          <w:color w:val="000000" w:themeColor="text1"/>
        </w:rPr>
        <w:t>任务</w:t>
      </w:r>
      <w:r w:rsidR="00614FC9">
        <w:rPr>
          <w:b/>
          <w:iCs/>
          <w:color w:val="000000" w:themeColor="text1"/>
        </w:rPr>
        <w:br/>
      </w:r>
      <w:r w:rsidR="00614FC9">
        <w:rPr>
          <w:rFonts w:hint="eastAsia"/>
          <w:b/>
          <w:iCs/>
          <w:color w:val="000000" w:themeColor="text1"/>
        </w:rPr>
        <w:t>提交任务的命令如下</w:t>
      </w:r>
      <w:r w:rsidR="00614FC9">
        <w:rPr>
          <w:b/>
          <w:iCs/>
          <w:color w:val="000000" w:themeColor="text1"/>
        </w:rPr>
        <w:br/>
      </w:r>
      <w:r w:rsidR="00614FC9" w:rsidRPr="00614FC9">
        <w:rPr>
          <w:b/>
          <w:iCs/>
          <w:color w:val="000000" w:themeColor="text1"/>
        </w:rPr>
        <w:t xml:space="preserve">/opt/client/Spark/spark/bin/spark-submit </w:t>
      </w:r>
      <w:r w:rsidR="00614FC9">
        <w:rPr>
          <w:b/>
          <w:iCs/>
          <w:color w:val="000000" w:themeColor="text1"/>
        </w:rPr>
        <w:t>–</w:t>
      </w:r>
      <w:r w:rsidR="00614FC9" w:rsidRPr="00614FC9">
        <w:rPr>
          <w:b/>
          <w:iCs/>
          <w:color w:val="000000" w:themeColor="text1"/>
        </w:rPr>
        <w:t>conf</w:t>
      </w:r>
      <w:r w:rsidR="00614FC9">
        <w:rPr>
          <w:b/>
          <w:iCs/>
          <w:color w:val="000000" w:themeColor="text1"/>
        </w:rPr>
        <w:t xml:space="preserve"> </w:t>
      </w:r>
      <w:r w:rsidR="00614FC9" w:rsidRPr="00614FC9">
        <w:rPr>
          <w:b/>
          <w:iCs/>
          <w:color w:val="000000" w:themeColor="text1"/>
        </w:rPr>
        <w:t xml:space="preserve">spark.yarn.appMasterEnv.PYSPARK_DRIVER_PYTHON=/opt/Bigdata/anaconda/envs/mlpy_env/bin/python </w:t>
      </w:r>
      <w:r w:rsidR="00614FC9">
        <w:rPr>
          <w:b/>
          <w:iCs/>
          <w:color w:val="000000" w:themeColor="text1"/>
        </w:rPr>
        <w:t>–</w:t>
      </w:r>
      <w:r w:rsidR="00614FC9" w:rsidRPr="00614FC9">
        <w:rPr>
          <w:b/>
          <w:iCs/>
          <w:color w:val="000000" w:themeColor="text1"/>
        </w:rPr>
        <w:t>conf</w:t>
      </w:r>
      <w:r w:rsidR="00614FC9">
        <w:rPr>
          <w:b/>
          <w:iCs/>
          <w:color w:val="000000" w:themeColor="text1"/>
        </w:rPr>
        <w:t xml:space="preserve"> </w:t>
      </w:r>
      <w:r w:rsidR="00614FC9" w:rsidRPr="00614FC9">
        <w:rPr>
          <w:b/>
          <w:iCs/>
          <w:color w:val="000000" w:themeColor="text1"/>
        </w:rPr>
        <w:t xml:space="preserve">spark.yarn.appMasterEnv.PYSPARK_PYTHON=/opt/Bigdata/anaconda/envs/mlpy_env/bin/python --py-files /root/malicious-cmd-spark/util.zip --master yarn-cluster </w:t>
      </w:r>
      <w:r w:rsidR="00614FC9">
        <w:rPr>
          <w:b/>
          <w:iCs/>
          <w:color w:val="000000" w:themeColor="text1"/>
        </w:rPr>
        <w:t>–</w:t>
      </w:r>
      <w:r w:rsidR="00614FC9" w:rsidRPr="00614FC9">
        <w:rPr>
          <w:b/>
          <w:iCs/>
          <w:color w:val="000000" w:themeColor="text1"/>
        </w:rPr>
        <w:t>jars</w:t>
      </w:r>
      <w:r w:rsidR="00614FC9">
        <w:rPr>
          <w:b/>
          <w:iCs/>
          <w:color w:val="000000" w:themeColor="text1"/>
        </w:rPr>
        <w:t xml:space="preserve"> </w:t>
      </w:r>
      <w:r w:rsidR="00614FC9" w:rsidRPr="00614FC9">
        <w:rPr>
          <w:b/>
          <w:iCs/>
          <w:color w:val="000000" w:themeColor="text1"/>
        </w:rPr>
        <w:t>spark-streaming-</w:t>
      </w:r>
      <w:r w:rsidR="00614FC9" w:rsidRPr="00614FC9">
        <w:rPr>
          <w:b/>
          <w:iCs/>
          <w:color w:val="000000" w:themeColor="text1"/>
        </w:rPr>
        <w:lastRenderedPageBreak/>
        <w:t>kafka-0-8-assembly_2.11-2.3.2.jar /root/malicious-cmd-spark/ngram-knn.py --stage predict --model /tmp/malicious/models --log-source</w:t>
      </w:r>
      <w:r w:rsidR="00614FC9">
        <w:rPr>
          <w:b/>
          <w:iCs/>
          <w:color w:val="000000" w:themeColor="text1"/>
        </w:rPr>
        <w:t xml:space="preserve"> </w:t>
      </w:r>
      <w:r w:rsidR="00614FC9" w:rsidRPr="00614FC9">
        <w:rPr>
          <w:b/>
          <w:iCs/>
          <w:color w:val="000000" w:themeColor="text1"/>
        </w:rPr>
        <w:t>192.168.0.146:9092</w:t>
      </w:r>
    </w:p>
    <w:p w14:paraId="60B0D8EE" w14:textId="77777777" w:rsidR="00604236" w:rsidRDefault="00604236" w:rsidP="00B720B4">
      <w:pPr>
        <w:ind w:left="432"/>
        <w:rPr>
          <w:i/>
          <w:color w:val="0000FF"/>
        </w:rPr>
      </w:pPr>
    </w:p>
    <w:p w14:paraId="7B7F1134" w14:textId="77777777" w:rsidR="000C4764" w:rsidRPr="00B83E3F" w:rsidRDefault="000C4764" w:rsidP="000C4764">
      <w:pPr>
        <w:pStyle w:val="2"/>
      </w:pPr>
      <w:bookmarkStart w:id="225" w:name="_Toc54266002"/>
      <w:r>
        <w:rPr>
          <w:rFonts w:hint="eastAsia"/>
        </w:rPr>
        <w:t>集成样例</w:t>
      </w:r>
      <w:bookmarkEnd w:id="225"/>
    </w:p>
    <w:p w14:paraId="79FDE5E6" w14:textId="3A6EE325" w:rsidR="00604236" w:rsidRDefault="00025ED2" w:rsidP="00B720B4">
      <w:pPr>
        <w:ind w:left="432"/>
        <w:rPr>
          <w:iCs/>
          <w:color w:val="000000" w:themeColor="text1"/>
        </w:rPr>
      </w:pPr>
      <w:r w:rsidRPr="00025ED2">
        <w:rPr>
          <w:rFonts w:hint="eastAsia"/>
          <w:iCs/>
          <w:color w:val="000000" w:themeColor="text1"/>
        </w:rPr>
        <w:t>测试数据格式为</w:t>
      </w:r>
      <w:r w:rsidRPr="00025ED2">
        <w:rPr>
          <w:rFonts w:hint="eastAsia"/>
          <w:iCs/>
          <w:color w:val="000000" w:themeColor="text1"/>
        </w:rPr>
        <w:t>json</w:t>
      </w:r>
      <w:r w:rsidRPr="00025ED2">
        <w:rPr>
          <w:rFonts w:hint="eastAsia"/>
          <w:iCs/>
          <w:color w:val="000000" w:themeColor="text1"/>
        </w:rPr>
        <w:t>格式的文本，其字段说明如下</w:t>
      </w:r>
    </w:p>
    <w:tbl>
      <w:tblPr>
        <w:tblStyle w:val="afff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025ED2" w14:paraId="3BBC3464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1CE2" w14:textId="77777777" w:rsidR="00025ED2" w:rsidRDefault="00025ED2">
            <w:r>
              <w:rPr>
                <w:rFonts w:hint="eastAsia"/>
              </w:rPr>
              <w:t>CreateTime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C931" w14:textId="77777777" w:rsidR="00025ED2" w:rsidRDefault="00025ED2">
            <w:r>
              <w:rPr>
                <w:rFonts w:hint="eastAsia"/>
              </w:rPr>
              <w:t>进程创建时间</w:t>
            </w:r>
          </w:p>
        </w:tc>
      </w:tr>
      <w:tr w:rsidR="00025ED2" w14:paraId="61C506B8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C721" w14:textId="77777777" w:rsidR="00025ED2" w:rsidRDefault="00025ED2">
            <w:r>
              <w:rPr>
                <w:rFonts w:hint="eastAsia"/>
              </w:rPr>
              <w:t>ppid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1EEC" w14:textId="77777777" w:rsidR="00025ED2" w:rsidRDefault="00025ED2">
            <w:r>
              <w:rPr>
                <w:rFonts w:hint="eastAsia"/>
              </w:rPr>
              <w:t>父进程</w:t>
            </w:r>
            <w:r>
              <w:rPr>
                <w:rFonts w:hint="eastAsia"/>
              </w:rPr>
              <w:t>id</w:t>
            </w:r>
          </w:p>
        </w:tc>
      </w:tr>
      <w:tr w:rsidR="00025ED2" w14:paraId="145F19A1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A984" w14:textId="77777777" w:rsidR="00025ED2" w:rsidRDefault="00025ED2">
            <w:r>
              <w:rPr>
                <w:rFonts w:hint="eastAsia"/>
              </w:rPr>
              <w:t>pname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23A4" w14:textId="77777777" w:rsidR="00025ED2" w:rsidRDefault="00025ED2">
            <w:r>
              <w:rPr>
                <w:rFonts w:hint="eastAsia"/>
              </w:rPr>
              <w:t>父进程名称</w:t>
            </w:r>
          </w:p>
        </w:tc>
      </w:tr>
      <w:tr w:rsidR="00025ED2" w14:paraId="3DC06C7E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012B" w14:textId="77777777" w:rsidR="00025ED2" w:rsidRDefault="00025ED2">
            <w:r>
              <w:rPr>
                <w:rFonts w:hint="eastAsia"/>
              </w:rPr>
              <w:t>pcmdline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93A1" w14:textId="77777777" w:rsidR="00025ED2" w:rsidRDefault="00025ED2">
            <w:r>
              <w:rPr>
                <w:rFonts w:hint="eastAsia"/>
              </w:rPr>
              <w:t>父进程命令</w:t>
            </w:r>
          </w:p>
        </w:tc>
      </w:tr>
      <w:tr w:rsidR="00025ED2" w14:paraId="6A9F7073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F1EC" w14:textId="77777777" w:rsidR="00025ED2" w:rsidRDefault="00025ED2">
            <w:r>
              <w:rPr>
                <w:rFonts w:hint="eastAsia"/>
              </w:rPr>
              <w:t>pexe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9D89" w14:textId="77777777" w:rsidR="00025ED2" w:rsidRDefault="00025ED2">
            <w:r>
              <w:rPr>
                <w:rFonts w:hint="eastAsia"/>
              </w:rPr>
              <w:t>父进程执行路径</w:t>
            </w:r>
          </w:p>
        </w:tc>
      </w:tr>
      <w:tr w:rsidR="00025ED2" w14:paraId="2668A077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EA43" w14:textId="77777777" w:rsidR="00025ED2" w:rsidRDefault="00025ED2">
            <w:r>
              <w:rPr>
                <w:rFonts w:hint="eastAsia"/>
              </w:rPr>
              <w:t>cpid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B0D4" w14:textId="77777777" w:rsidR="00025ED2" w:rsidRDefault="00025ED2">
            <w:r>
              <w:rPr>
                <w:rFonts w:hint="eastAsia"/>
              </w:rPr>
              <w:t>子进程</w:t>
            </w:r>
            <w:r>
              <w:rPr>
                <w:rFonts w:hint="eastAsia"/>
              </w:rPr>
              <w:t>id</w:t>
            </w:r>
          </w:p>
        </w:tc>
      </w:tr>
      <w:tr w:rsidR="00025ED2" w14:paraId="25BD70B1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C661" w14:textId="77777777" w:rsidR="00025ED2" w:rsidRDefault="00025ED2">
            <w:r>
              <w:rPr>
                <w:rFonts w:hint="eastAsia"/>
              </w:rPr>
              <w:t>cname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4636" w14:textId="77777777" w:rsidR="00025ED2" w:rsidRDefault="00025ED2">
            <w:r>
              <w:rPr>
                <w:rFonts w:hint="eastAsia"/>
              </w:rPr>
              <w:t>子进程名称</w:t>
            </w:r>
          </w:p>
        </w:tc>
      </w:tr>
      <w:tr w:rsidR="00025ED2" w14:paraId="25728F99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FF6E" w14:textId="77777777" w:rsidR="00025ED2" w:rsidRDefault="00025ED2">
            <w:r>
              <w:rPr>
                <w:rFonts w:hint="eastAsia"/>
              </w:rPr>
              <w:t>ccmdline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0397" w14:textId="77777777" w:rsidR="00025ED2" w:rsidRDefault="00025ED2">
            <w:r>
              <w:rPr>
                <w:rFonts w:hint="eastAsia"/>
              </w:rPr>
              <w:t>子进程命令</w:t>
            </w:r>
          </w:p>
        </w:tc>
      </w:tr>
      <w:tr w:rsidR="00025ED2" w14:paraId="249A5E67" w14:textId="77777777" w:rsidTr="00025E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AEF5" w14:textId="77777777" w:rsidR="00025ED2" w:rsidRDefault="00025ED2">
            <w:r>
              <w:rPr>
                <w:rFonts w:hint="eastAsia"/>
              </w:rPr>
              <w:t>cexe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C6B1" w14:textId="77777777" w:rsidR="00025ED2" w:rsidRDefault="00025ED2">
            <w:r>
              <w:rPr>
                <w:rFonts w:hint="eastAsia"/>
              </w:rPr>
              <w:t>子进程执行路径</w:t>
            </w:r>
          </w:p>
        </w:tc>
      </w:tr>
    </w:tbl>
    <w:p w14:paraId="4B0CDB88" w14:textId="017E7C39" w:rsidR="00025ED2" w:rsidRDefault="00025ED2" w:rsidP="00B720B4">
      <w:pPr>
        <w:ind w:left="432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示例数据</w:t>
      </w:r>
    </w:p>
    <w:p w14:paraId="0455B1BC" w14:textId="7C6DE219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b/>
          <w:bCs/>
          <w:color w:val="00AA00"/>
          <w:sz w:val="20"/>
        </w:rPr>
        <w:t>{</w:t>
      </w:r>
      <w:r w:rsidRPr="00025ED2">
        <w:rPr>
          <w:rFonts w:ascii="Consolas" w:hAnsi="Consolas" w:cs="宋体"/>
          <w:noProof/>
          <w:color w:val="333333"/>
          <w:sz w:val="20"/>
        </w:rPr>
        <w:drawing>
          <wp:inline distT="0" distB="0" distL="0" distR="0" wp14:anchorId="276FBA95" wp14:editId="5DFE3616">
            <wp:extent cx="266065" cy="107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3756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"CreateTime"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AA00AA"/>
          <w:sz w:val="20"/>
        </w:rPr>
        <w:t>1587970622016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AA00AA"/>
          <w:sz w:val="20"/>
        </w:rPr>
        <w:t xml:space="preserve"> </w:t>
      </w:r>
    </w:p>
    <w:p w14:paraId="45A7C75E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"ppid"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AA00AA"/>
          <w:sz w:val="20"/>
        </w:rPr>
        <w:t>131359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AA00AA"/>
          <w:sz w:val="20"/>
        </w:rPr>
        <w:t xml:space="preserve"> </w:t>
      </w:r>
    </w:p>
    <w:p w14:paraId="509834EB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"pname"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"_checkTomcat"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7A32F80E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"pcmdline"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"/bin/bash/opt/webserver/programs/bin/_checkTomcattomcat_cas"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10632561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"pexe"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469DAA1E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"cpid"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AA00AA"/>
          <w:sz w:val="20"/>
        </w:rPr>
        <w:t>131369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AA00AA"/>
          <w:sz w:val="20"/>
        </w:rPr>
        <w:t xml:space="preserve"> </w:t>
      </w:r>
    </w:p>
    <w:p w14:paraId="29941D5D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"cname"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"_checkTomcat"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323731CF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"ccmdline"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"/bin/bash/opt/webserver/programs/bin/_checkTomcattomcat_cas"</w:t>
      </w:r>
      <w:r w:rsidRPr="00025ED2">
        <w:rPr>
          <w:rFonts w:ascii="Consolas" w:hAnsi="Consolas" w:cs="宋体"/>
          <w:b/>
          <w:bCs/>
          <w:color w:val="000000"/>
          <w:sz w:val="20"/>
        </w:rPr>
        <w:t>,</w:t>
      </w:r>
      <w:r w:rsidRPr="00025ED2">
        <w:rPr>
          <w:rFonts w:ascii="Consolas" w:hAnsi="Consolas" w:cs="宋体"/>
          <w:color w:val="007777"/>
          <w:sz w:val="20"/>
        </w:rPr>
        <w:t xml:space="preserve"> </w:t>
      </w:r>
    </w:p>
    <w:p w14:paraId="0A7E8E72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color w:val="333333"/>
          <w:sz w:val="20"/>
        </w:rPr>
        <w:t xml:space="preserve">    </w:t>
      </w:r>
      <w:r w:rsidRPr="00025ED2">
        <w:rPr>
          <w:rFonts w:ascii="Consolas" w:hAnsi="Consolas" w:cs="宋体"/>
          <w:b/>
          <w:bCs/>
          <w:color w:val="CC0000"/>
          <w:sz w:val="20"/>
        </w:rPr>
        <w:t>"cexe"</w:t>
      </w:r>
      <w:r w:rsidRPr="00025ED2">
        <w:rPr>
          <w:rFonts w:ascii="Consolas" w:hAnsi="Consolas" w:cs="宋体"/>
          <w:color w:val="333333"/>
          <w:sz w:val="20"/>
        </w:rPr>
        <w:t xml:space="preserve">: </w:t>
      </w:r>
      <w:r w:rsidRPr="00025ED2">
        <w:rPr>
          <w:rFonts w:ascii="Consolas" w:hAnsi="Consolas" w:cs="宋体"/>
          <w:color w:val="007777"/>
          <w:sz w:val="20"/>
        </w:rPr>
        <w:t>"/bin/bash"</w:t>
      </w:r>
    </w:p>
    <w:p w14:paraId="342B6064" w14:textId="77777777" w:rsidR="00025ED2" w:rsidRPr="00025ED2" w:rsidRDefault="00025ED2" w:rsidP="00025ED2">
      <w:pPr>
        <w:keepNext w:val="0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70" w:lineRule="atLeast"/>
        <w:rPr>
          <w:rFonts w:ascii="Consolas" w:hAnsi="Consolas" w:cs="宋体"/>
          <w:color w:val="333333"/>
          <w:sz w:val="20"/>
        </w:rPr>
      </w:pPr>
      <w:r w:rsidRPr="00025ED2">
        <w:rPr>
          <w:rFonts w:ascii="Consolas" w:hAnsi="Consolas" w:cs="宋体"/>
          <w:b/>
          <w:bCs/>
          <w:color w:val="00AA00"/>
          <w:sz w:val="20"/>
        </w:rPr>
        <w:t>}</w:t>
      </w:r>
    </w:p>
    <w:p w14:paraId="7CCBB0C7" w14:textId="47B3D2D6" w:rsidR="00025ED2" w:rsidRDefault="00025ED2" w:rsidP="00B720B4">
      <w:pPr>
        <w:ind w:left="432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调用样例</w:t>
      </w:r>
    </w:p>
    <w:p w14:paraId="5FED022C" w14:textId="77777777" w:rsidR="00025ED2" w:rsidRPr="00025ED2" w:rsidRDefault="00025ED2" w:rsidP="00025ED2">
      <w:pPr>
        <w:keepNext w:val="0"/>
        <w:shd w:val="clear" w:color="auto" w:fill="21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color w:val="F8F8F2"/>
          <w:sz w:val="27"/>
          <w:szCs w:val="27"/>
        </w:rPr>
      </w:pPr>
      <w:r w:rsidRPr="00025ED2">
        <w:rPr>
          <w:rFonts w:ascii="Consolas" w:hAnsi="Consolas" w:cs="宋体"/>
          <w:i/>
          <w:iCs/>
          <w:color w:val="66D9EF"/>
          <w:sz w:val="27"/>
          <w:szCs w:val="27"/>
        </w:rPr>
        <w:t xml:space="preserve">if </w:t>
      </w:r>
      <w:proofErr w:type="gramStart"/>
      <w:r w:rsidRPr="00025ED2">
        <w:rPr>
          <w:rFonts w:ascii="Consolas" w:hAnsi="Consolas" w:cs="宋体"/>
          <w:color w:val="F8F8F2"/>
          <w:sz w:val="27"/>
          <w:szCs w:val="27"/>
        </w:rPr>
        <w:t>args.stage</w:t>
      </w:r>
      <w:proofErr w:type="gramEnd"/>
      <w:r w:rsidRPr="00025ED2">
        <w:rPr>
          <w:rFonts w:ascii="Consolas" w:hAnsi="Consolas" w:cs="宋体"/>
          <w:color w:val="F8F8F2"/>
          <w:sz w:val="27"/>
          <w:szCs w:val="27"/>
        </w:rPr>
        <w:t xml:space="preserve"> </w:t>
      </w:r>
      <w:r w:rsidRPr="00025ED2">
        <w:rPr>
          <w:rFonts w:ascii="Consolas" w:hAnsi="Consolas" w:cs="宋体"/>
          <w:color w:val="F92672"/>
          <w:sz w:val="27"/>
          <w:szCs w:val="27"/>
        </w:rPr>
        <w:t xml:space="preserve">== </w:t>
      </w:r>
      <w:r w:rsidRPr="00025ED2">
        <w:rPr>
          <w:rFonts w:ascii="Consolas" w:hAnsi="Consolas" w:cs="宋体"/>
          <w:color w:val="E6DB74"/>
          <w:sz w:val="27"/>
          <w:szCs w:val="27"/>
        </w:rPr>
        <w:t>'train'</w:t>
      </w:r>
      <w:r w:rsidRPr="00025ED2">
        <w:rPr>
          <w:rFonts w:ascii="Consolas" w:hAnsi="Consolas" w:cs="宋体"/>
          <w:color w:val="F92672"/>
          <w:sz w:val="27"/>
          <w:szCs w:val="27"/>
        </w:rPr>
        <w:t>:</w:t>
      </w:r>
      <w:r w:rsidRPr="00025ED2">
        <w:rPr>
          <w:rFonts w:ascii="Consolas" w:hAnsi="Consolas" w:cs="宋体"/>
          <w:color w:val="F92672"/>
          <w:sz w:val="27"/>
          <w:szCs w:val="27"/>
        </w:rPr>
        <w:br/>
        <w:t xml:space="preserve">    </w:t>
      </w:r>
      <w:r w:rsidRPr="00025ED2">
        <w:rPr>
          <w:rFonts w:ascii="Consolas" w:hAnsi="Consolas" w:cs="宋体"/>
          <w:color w:val="66D9EF"/>
          <w:sz w:val="27"/>
          <w:szCs w:val="27"/>
        </w:rPr>
        <w:t>train_df</w:t>
      </w:r>
      <w:r w:rsidRPr="00025ED2">
        <w:rPr>
          <w:rFonts w:ascii="Consolas" w:hAnsi="Consolas" w:cs="宋体"/>
          <w:color w:val="F8F8F2"/>
          <w:sz w:val="27"/>
          <w:szCs w:val="27"/>
        </w:rPr>
        <w:t>(sc, args.model_path, args.normal_data_dir)</w:t>
      </w:r>
      <w:r w:rsidRPr="00025ED2">
        <w:rPr>
          <w:rFonts w:ascii="Consolas" w:hAnsi="Consolas" w:cs="宋体"/>
          <w:color w:val="F8F8F2"/>
          <w:sz w:val="27"/>
          <w:szCs w:val="27"/>
        </w:rPr>
        <w:br/>
      </w:r>
      <w:r w:rsidRPr="00025ED2">
        <w:rPr>
          <w:rFonts w:ascii="Consolas" w:hAnsi="Consolas" w:cs="宋体"/>
          <w:i/>
          <w:iCs/>
          <w:color w:val="66D9EF"/>
          <w:sz w:val="27"/>
          <w:szCs w:val="27"/>
        </w:rPr>
        <w:t xml:space="preserve">elif </w:t>
      </w:r>
      <w:r w:rsidRPr="00025ED2">
        <w:rPr>
          <w:rFonts w:ascii="Consolas" w:hAnsi="Consolas" w:cs="宋体"/>
          <w:color w:val="F8F8F2"/>
          <w:sz w:val="27"/>
          <w:szCs w:val="27"/>
        </w:rPr>
        <w:t xml:space="preserve">args.stage </w:t>
      </w:r>
      <w:r w:rsidRPr="00025ED2">
        <w:rPr>
          <w:rFonts w:ascii="Consolas" w:hAnsi="Consolas" w:cs="宋体"/>
          <w:color w:val="F92672"/>
          <w:sz w:val="27"/>
          <w:szCs w:val="27"/>
        </w:rPr>
        <w:t xml:space="preserve">== </w:t>
      </w:r>
      <w:r w:rsidRPr="00025ED2">
        <w:rPr>
          <w:rFonts w:ascii="Consolas" w:hAnsi="Consolas" w:cs="宋体"/>
          <w:color w:val="E6DB74"/>
          <w:sz w:val="27"/>
          <w:szCs w:val="27"/>
        </w:rPr>
        <w:t>'predict'</w:t>
      </w:r>
      <w:r w:rsidRPr="00025ED2">
        <w:rPr>
          <w:rFonts w:ascii="Consolas" w:hAnsi="Consolas" w:cs="宋体"/>
          <w:color w:val="F92672"/>
          <w:sz w:val="27"/>
          <w:szCs w:val="27"/>
        </w:rPr>
        <w:t>:</w:t>
      </w:r>
      <w:r w:rsidRPr="00025ED2">
        <w:rPr>
          <w:rFonts w:ascii="Consolas" w:hAnsi="Consolas" w:cs="宋体"/>
          <w:color w:val="F92672"/>
          <w:sz w:val="27"/>
          <w:szCs w:val="27"/>
        </w:rPr>
        <w:br/>
        <w:t xml:space="preserve">    </w:t>
      </w:r>
      <w:r w:rsidRPr="00025ED2">
        <w:rPr>
          <w:rFonts w:ascii="Consolas" w:hAnsi="Consolas" w:cs="宋体"/>
          <w:color w:val="66D9EF"/>
          <w:sz w:val="27"/>
          <w:szCs w:val="27"/>
        </w:rPr>
        <w:t>predict</w:t>
      </w:r>
      <w:r w:rsidRPr="00025ED2">
        <w:rPr>
          <w:rFonts w:ascii="Consolas" w:hAnsi="Consolas" w:cs="宋体"/>
          <w:color w:val="F8F8F2"/>
          <w:sz w:val="27"/>
          <w:szCs w:val="27"/>
        </w:rPr>
        <w:t xml:space="preserve">(sc, </w:t>
      </w:r>
      <w:r w:rsidRPr="00025ED2">
        <w:rPr>
          <w:rFonts w:ascii="Consolas" w:hAnsi="Consolas" w:cs="宋体"/>
          <w:color w:val="E6DB74"/>
          <w:sz w:val="27"/>
          <w:szCs w:val="27"/>
        </w:rPr>
        <w:t>'data'</w:t>
      </w:r>
      <w:r w:rsidRPr="00025ED2">
        <w:rPr>
          <w:rFonts w:ascii="Consolas" w:hAnsi="Consolas" w:cs="宋体"/>
          <w:color w:val="F8F8F2"/>
          <w:sz w:val="27"/>
          <w:szCs w:val="27"/>
        </w:rPr>
        <w:t>)</w:t>
      </w:r>
    </w:p>
    <w:p w14:paraId="58AC2ED7" w14:textId="77777777" w:rsidR="00025ED2" w:rsidRPr="00025ED2" w:rsidRDefault="00025ED2" w:rsidP="00B720B4">
      <w:pPr>
        <w:ind w:left="432"/>
        <w:rPr>
          <w:iCs/>
          <w:color w:val="000000" w:themeColor="text1"/>
        </w:rPr>
      </w:pPr>
    </w:p>
    <w:sectPr w:rsidR="00025ED2" w:rsidRPr="00025ED2" w:rsidSect="00AA74DB">
      <w:headerReference w:type="default" r:id="rId10"/>
      <w:footerReference w:type="default" r:id="rId11"/>
      <w:pgSz w:w="11900" w:h="16832"/>
      <w:pgMar w:top="1553" w:right="1440" w:bottom="1327" w:left="1440" w:header="648" w:footer="648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4"/>
    </wne:keymap>
    <wne:keymap wne:kcmPrimary="0470">
      <wne:acd wne:acdName="acd0"/>
    </wne:keymap>
    <wne:keymap wne:kcmPrimary="0471">
      <wne:acd wne:acdName="acd1"/>
    </wne:keymap>
    <wne:keymap wne:kcmPrimary="0472">
      <wne:acd wne:acdName="acd2"/>
    </wne:keymap>
    <wne:keymap wne:kcmPrimary="0473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AHaJiYIAAxACwAaABlAGEAZABpAG4AZwAgADEA" wne:acdName="acd0" wne:fciIndexBasedOn="0065"/>
    <wne:acd wne:argValue="AgAHaJiYIAAyACwAaABlAGEAZABpAG4AZwAgADIA" wne:acdName="acd1" wne:fciIndexBasedOn="0065"/>
    <wne:acd wne:argValue="AgAHaJiYIAAzACwAaABlAGEAZABpAG4AZwAgADMA" wne:acdName="acd2" wne:fciIndexBasedOn="0065"/>
    <wne:acd wne:argValue="AgAHaJiYIAA0ACwAaABlAGEAZABpAG4AZwAgADQA" wne:acdName="acd3" wne:fciIndexBasedOn="0065"/>
    <wne:acd wne:argValue="AQAAAAAA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9DC39" w14:textId="77777777" w:rsidR="0072254D" w:rsidRDefault="0072254D">
      <w:r>
        <w:separator/>
      </w:r>
    </w:p>
  </w:endnote>
  <w:endnote w:type="continuationSeparator" w:id="0">
    <w:p w14:paraId="5BE4C396" w14:textId="77777777" w:rsidR="0072254D" w:rsidRDefault="0072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E3A72" w14:textId="77777777" w:rsidR="000C0032" w:rsidRDefault="000C0032" w:rsidP="00732279">
    <w:pPr>
      <w:pStyle w:val="af4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华为机密，未经许可不得扩散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486708">
      <w:rPr>
        <w:noProof/>
      </w:rPr>
      <w:t>5</w:t>
    </w:r>
    <w:r>
      <w:rPr>
        <w:noProof/>
      </w:rPr>
      <w:fldChar w:fldCharType="end"/>
    </w:r>
    <w:r>
      <w:t xml:space="preserve"> , Total </w:t>
    </w:r>
    <w:r w:rsidR="0066397F">
      <w:rPr>
        <w:noProof/>
      </w:rPr>
      <w:fldChar w:fldCharType="begin"/>
    </w:r>
    <w:r w:rsidR="0066397F">
      <w:rPr>
        <w:noProof/>
      </w:rPr>
      <w:instrText>numpages  \* MERGEFORMAT</w:instrText>
    </w:r>
    <w:r w:rsidR="0066397F">
      <w:rPr>
        <w:noProof/>
      </w:rPr>
      <w:fldChar w:fldCharType="separate"/>
    </w:r>
    <w:r w:rsidR="00486708">
      <w:rPr>
        <w:noProof/>
      </w:rPr>
      <w:t>5</w:t>
    </w:r>
    <w:r w:rsidR="0066397F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486708">
      <w:rPr>
        <w:noProof/>
      </w:rPr>
      <w:t>5</w:t>
    </w:r>
    <w:r>
      <w:rPr>
        <w:noProof/>
      </w:rPr>
      <w:fldChar w:fldCharType="end"/>
    </w:r>
    <w:r>
      <w:rPr>
        <w:rFonts w:ascii="宋体" w:hint="eastAsia"/>
      </w:rPr>
      <w:t>页，共</w:t>
    </w:r>
    <w:r w:rsidR="0066397F">
      <w:rPr>
        <w:noProof/>
      </w:rPr>
      <w:fldChar w:fldCharType="begin"/>
    </w:r>
    <w:r w:rsidR="0066397F">
      <w:rPr>
        <w:noProof/>
      </w:rPr>
      <w:instrText>numpages  \* MERGEFORMAT</w:instrText>
    </w:r>
    <w:r w:rsidR="0066397F">
      <w:rPr>
        <w:noProof/>
      </w:rPr>
      <w:fldChar w:fldCharType="separate"/>
    </w:r>
    <w:r w:rsidR="00486708">
      <w:rPr>
        <w:noProof/>
      </w:rPr>
      <w:t>5</w:t>
    </w:r>
    <w:r w:rsidR="0066397F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14:paraId="1D74ECE0" w14:textId="77777777" w:rsidR="000C0032" w:rsidRDefault="000C0032">
    <w:pPr>
      <w:pStyle w:val="af4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E3A98" w14:textId="77777777" w:rsidR="0072254D" w:rsidRDefault="0072254D">
      <w:r>
        <w:separator/>
      </w:r>
    </w:p>
  </w:footnote>
  <w:footnote w:type="continuationSeparator" w:id="0">
    <w:p w14:paraId="0498522D" w14:textId="77777777" w:rsidR="0072254D" w:rsidRDefault="0072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23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09"/>
      <w:gridCol w:w="5711"/>
      <w:gridCol w:w="3003"/>
    </w:tblGrid>
    <w:tr w:rsidR="000C0032" w:rsidRPr="00105828" w14:paraId="5A8EA8AE" w14:textId="77777777">
      <w:trPr>
        <w:cantSplit/>
        <w:trHeight w:hRule="exact" w:val="668"/>
      </w:trPr>
      <w:tc>
        <w:tcPr>
          <w:tcW w:w="709" w:type="dxa"/>
          <w:tcBorders>
            <w:bottom w:val="single" w:sz="6" w:space="0" w:color="auto"/>
          </w:tcBorders>
        </w:tcPr>
        <w:p w14:paraId="091A59E9" w14:textId="77777777" w:rsidR="000C0032" w:rsidRDefault="000C0032" w:rsidP="00ED67FE">
          <w:r>
            <w:rPr>
              <w:noProof/>
            </w:rPr>
            <w:drawing>
              <wp:inline distT="0" distB="0" distL="0" distR="0" wp14:anchorId="65EED2B7" wp14:editId="1616A766">
                <wp:extent cx="353695" cy="353695"/>
                <wp:effectExtent l="19050" t="0" r="8255" b="0"/>
                <wp:docPr id="18" name="图片 18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69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1" w:type="dxa"/>
          <w:tcBorders>
            <w:bottom w:val="single" w:sz="6" w:space="0" w:color="auto"/>
          </w:tcBorders>
          <w:vAlign w:val="bottom"/>
        </w:tcPr>
        <w:p w14:paraId="52F7F524" w14:textId="77777777" w:rsidR="000C0032" w:rsidRDefault="000C0032" w:rsidP="004725E7">
          <w:pPr>
            <w:pStyle w:val="a9"/>
            <w:jc w:val="left"/>
          </w:pPr>
          <w:r>
            <w:fldChar w:fldCharType="begin"/>
          </w:r>
          <w:r>
            <w:instrText xml:space="preserve"> REF </w:instrText>
          </w:r>
          <w:r>
            <w:instrText>文档名称</w:instrText>
          </w:r>
          <w:r>
            <w:instrText xml:space="preserve"> \h  \* MERGEFORMAT </w:instrText>
          </w:r>
          <w:r>
            <w:fldChar w:fldCharType="separate"/>
          </w:r>
          <w:r>
            <w:rPr>
              <w:rFonts w:hint="eastAsia"/>
            </w:rPr>
            <w:t>SOC</w:t>
          </w:r>
          <w:r>
            <w:rPr>
              <w:rFonts w:hint="eastAsia"/>
            </w:rPr>
            <w:t>监控算法</w:t>
          </w:r>
          <w:r>
            <w:rPr>
              <w:rFonts w:hint="eastAsia"/>
            </w:rPr>
            <w:t xml:space="preserve">CBB </w:t>
          </w:r>
          <w:r w:rsidRPr="00C92986">
            <w:rPr>
              <w:rFonts w:hint="eastAsia"/>
            </w:rPr>
            <w:t>设计规格</w:t>
          </w:r>
          <w:r>
            <w:fldChar w:fldCharType="end"/>
          </w: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14:paraId="0D845A72" w14:textId="77777777" w:rsidR="000C0032" w:rsidRDefault="000C0032" w:rsidP="00ED67FE">
          <w:pPr>
            <w:pStyle w:val="a9"/>
            <w:jc w:val="right"/>
          </w:pPr>
        </w:p>
        <w:p w14:paraId="298E7E43" w14:textId="77777777" w:rsidR="000C0032" w:rsidRDefault="000C0032" w:rsidP="00ED67FE">
          <w:pPr>
            <w:pStyle w:val="a9"/>
            <w:jc w:val="right"/>
          </w:pPr>
          <w:r>
            <w:rPr>
              <w:rFonts w:hint="eastAsia"/>
            </w:rPr>
            <w:t>密级</w:t>
          </w:r>
        </w:p>
      </w:tc>
    </w:tr>
  </w:tbl>
  <w:p w14:paraId="2DE9FAF9" w14:textId="77777777" w:rsidR="000C0032" w:rsidRPr="00105828" w:rsidRDefault="000C0032" w:rsidP="00AB4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1CD6650D"/>
    <w:multiLevelType w:val="hybridMultilevel"/>
    <w:tmpl w:val="FEDCE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702614"/>
    <w:multiLevelType w:val="hybridMultilevel"/>
    <w:tmpl w:val="85B640A8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6" w15:restartNumberingAfterBreak="0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7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BA1F30"/>
    <w:multiLevelType w:val="hybridMultilevel"/>
    <w:tmpl w:val="5B728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C973A7"/>
    <w:multiLevelType w:val="hybridMultilevel"/>
    <w:tmpl w:val="FE2CA48E"/>
    <w:lvl w:ilvl="0" w:tplc="9812996E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91CE270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CD403D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4C8D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76E473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15447C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E54158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286113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45E688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2FE570A"/>
    <w:multiLevelType w:val="multilevel"/>
    <w:tmpl w:val="EC029A3A"/>
    <w:lvl w:ilvl="0">
      <w:start w:val="1"/>
      <w:numFmt w:val="decimal"/>
      <w:suff w:val="nothing"/>
      <w:lvlText w:val="%1  "/>
      <w:lvlJc w:val="left"/>
      <w:pPr>
        <w:ind w:left="85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85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85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85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Figure图 %8"/>
      <w:lvlJc w:val="center"/>
      <w:pPr>
        <w:ind w:left="85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Table表%9"/>
      <w:lvlJc w:val="center"/>
      <w:pPr>
        <w:ind w:left="4253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75554A2"/>
    <w:multiLevelType w:val="multilevel"/>
    <w:tmpl w:val="9EE418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26332FF"/>
    <w:multiLevelType w:val="multilevel"/>
    <w:tmpl w:val="BA361CEA"/>
    <w:lvl w:ilvl="0">
      <w:start w:val="1"/>
      <w:numFmt w:val="decimal"/>
      <w:pStyle w:val="1"/>
      <w:suff w:val="nothing"/>
      <w:lvlText w:val="%1 "/>
      <w:lvlJc w:val="left"/>
      <w:pPr>
        <w:ind w:left="2127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3"/>
      <w:numFmt w:val="decimal"/>
      <w:pStyle w:val="2"/>
      <w:suff w:val="nothing"/>
      <w:lvlText w:val="%1.%2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992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3"/>
      <w:numFmt w:val="decimal"/>
      <w:pStyle w:val="a3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2126"/>
        </w:tabs>
        <w:ind w:left="2126" w:hanging="425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a4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annota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65E13960"/>
    <w:multiLevelType w:val="hybridMultilevel"/>
    <w:tmpl w:val="0010B47C"/>
    <w:lvl w:ilvl="0" w:tplc="6C94FC4E">
      <w:start w:val="1"/>
      <w:numFmt w:val="bullet"/>
      <w:pStyle w:val="ItemList0"/>
      <w:lvlText w:val=""/>
      <w:lvlJc w:val="left"/>
      <w:pPr>
        <w:tabs>
          <w:tab w:val="num" w:pos="510"/>
        </w:tabs>
        <w:ind w:left="510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D1E60CDE" w:tentative="1">
      <w:start w:val="1"/>
      <w:numFmt w:val="bullet"/>
      <w:lvlText w:val=""/>
      <w:lvlJc w:val="left"/>
      <w:pPr>
        <w:tabs>
          <w:tab w:val="num" w:pos="-294"/>
        </w:tabs>
        <w:ind w:left="-294" w:hanging="420"/>
      </w:pPr>
      <w:rPr>
        <w:rFonts w:ascii="Wingdings" w:hAnsi="Wingdings" w:hint="default"/>
      </w:rPr>
    </w:lvl>
    <w:lvl w:ilvl="2" w:tplc="0EF06B70" w:tentative="1">
      <w:start w:val="1"/>
      <w:numFmt w:val="bullet"/>
      <w:lvlText w:val=""/>
      <w:lvlJc w:val="left"/>
      <w:pPr>
        <w:tabs>
          <w:tab w:val="num" w:pos="126"/>
        </w:tabs>
        <w:ind w:left="126" w:hanging="420"/>
      </w:pPr>
      <w:rPr>
        <w:rFonts w:ascii="Wingdings" w:hAnsi="Wingdings" w:hint="default"/>
      </w:rPr>
    </w:lvl>
    <w:lvl w:ilvl="3" w:tplc="0256DEE8" w:tentative="1">
      <w:start w:val="1"/>
      <w:numFmt w:val="bullet"/>
      <w:lvlText w:val=""/>
      <w:lvlJc w:val="left"/>
      <w:pPr>
        <w:tabs>
          <w:tab w:val="num" w:pos="546"/>
        </w:tabs>
        <w:ind w:left="546" w:hanging="420"/>
      </w:pPr>
      <w:rPr>
        <w:rFonts w:ascii="Wingdings" w:hAnsi="Wingdings" w:hint="default"/>
      </w:rPr>
    </w:lvl>
    <w:lvl w:ilvl="4" w:tplc="EEC0DB78" w:tentative="1">
      <w:start w:val="1"/>
      <w:numFmt w:val="bullet"/>
      <w:lvlText w:val=""/>
      <w:lvlJc w:val="left"/>
      <w:pPr>
        <w:tabs>
          <w:tab w:val="num" w:pos="966"/>
        </w:tabs>
        <w:ind w:left="966" w:hanging="420"/>
      </w:pPr>
      <w:rPr>
        <w:rFonts w:ascii="Wingdings" w:hAnsi="Wingdings" w:hint="default"/>
      </w:rPr>
    </w:lvl>
    <w:lvl w:ilvl="5" w:tplc="2FC638D2" w:tentative="1">
      <w:start w:val="1"/>
      <w:numFmt w:val="bullet"/>
      <w:lvlText w:val=""/>
      <w:lvlJc w:val="left"/>
      <w:pPr>
        <w:tabs>
          <w:tab w:val="num" w:pos="1386"/>
        </w:tabs>
        <w:ind w:left="1386" w:hanging="420"/>
      </w:pPr>
      <w:rPr>
        <w:rFonts w:ascii="Wingdings" w:hAnsi="Wingdings" w:hint="default"/>
      </w:rPr>
    </w:lvl>
    <w:lvl w:ilvl="6" w:tplc="4A6A50A0" w:tentative="1">
      <w:start w:val="1"/>
      <w:numFmt w:val="bullet"/>
      <w:lvlText w:val=""/>
      <w:lvlJc w:val="left"/>
      <w:pPr>
        <w:tabs>
          <w:tab w:val="num" w:pos="1806"/>
        </w:tabs>
        <w:ind w:left="1806" w:hanging="420"/>
      </w:pPr>
      <w:rPr>
        <w:rFonts w:ascii="Wingdings" w:hAnsi="Wingdings" w:hint="default"/>
      </w:rPr>
    </w:lvl>
    <w:lvl w:ilvl="7" w:tplc="6B5046BA" w:tentative="1">
      <w:start w:val="1"/>
      <w:numFmt w:val="bullet"/>
      <w:lvlText w:val=""/>
      <w:lvlJc w:val="left"/>
      <w:pPr>
        <w:tabs>
          <w:tab w:val="num" w:pos="2226"/>
        </w:tabs>
        <w:ind w:left="2226" w:hanging="420"/>
      </w:pPr>
      <w:rPr>
        <w:rFonts w:ascii="Wingdings" w:hAnsi="Wingdings" w:hint="default"/>
      </w:rPr>
    </w:lvl>
    <w:lvl w:ilvl="8" w:tplc="A5845700" w:tentative="1">
      <w:start w:val="1"/>
      <w:numFmt w:val="bullet"/>
      <w:lvlText w:val=""/>
      <w:lvlJc w:val="left"/>
      <w:pPr>
        <w:tabs>
          <w:tab w:val="num" w:pos="2646"/>
        </w:tabs>
        <w:ind w:left="2646" w:hanging="420"/>
      </w:pPr>
      <w:rPr>
        <w:rFonts w:ascii="Wingdings" w:hAnsi="Wingdings" w:hint="default"/>
      </w:rPr>
    </w:lvl>
  </w:abstractNum>
  <w:abstractNum w:abstractNumId="14" w15:restartNumberingAfterBreak="0">
    <w:nsid w:val="690A6AE0"/>
    <w:multiLevelType w:val="hybridMultilevel"/>
    <w:tmpl w:val="0DB2C8F2"/>
    <w:lvl w:ilvl="0" w:tplc="A22047F4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04090019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C0016D2"/>
    <w:multiLevelType w:val="hybridMultilevel"/>
    <w:tmpl w:val="BCFA64FA"/>
    <w:lvl w:ilvl="0" w:tplc="49BC3BBE">
      <w:start w:val="1"/>
      <w:numFmt w:val="decimal"/>
      <w:pStyle w:val="TableDescription0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 w:tplc="3EA4A8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96F08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A4A099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248991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A70613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B803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F141CE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93861D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7" w15:restartNumberingAfterBreak="0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8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"/>
  </w:num>
  <w:num w:numId="5">
    <w:abstractNumId w:val="3"/>
  </w:num>
  <w:num w:numId="6">
    <w:abstractNumId w:val="17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14"/>
  </w:num>
  <w:num w:numId="12">
    <w:abstractNumId w:val="16"/>
  </w:num>
  <w:num w:numId="13">
    <w:abstractNumId w:val="15"/>
  </w:num>
  <w:num w:numId="14">
    <w:abstractNumId w:val="6"/>
  </w:num>
  <w:num w:numId="15">
    <w:abstractNumId w:val="8"/>
  </w:num>
  <w:num w:numId="16">
    <w:abstractNumId w:val="9"/>
  </w:num>
  <w:num w:numId="17">
    <w:abstractNumId w:val="5"/>
  </w:num>
  <w:num w:numId="18">
    <w:abstractNumId w:val="12"/>
  </w:num>
  <w:num w:numId="19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28"/>
    <w:rsid w:val="0000054E"/>
    <w:rsid w:val="00000E0E"/>
    <w:rsid w:val="00001563"/>
    <w:rsid w:val="0000214D"/>
    <w:rsid w:val="00002359"/>
    <w:rsid w:val="00002E2A"/>
    <w:rsid w:val="00003162"/>
    <w:rsid w:val="0000318B"/>
    <w:rsid w:val="000049E3"/>
    <w:rsid w:val="00005011"/>
    <w:rsid w:val="00005959"/>
    <w:rsid w:val="00006294"/>
    <w:rsid w:val="00006489"/>
    <w:rsid w:val="00007174"/>
    <w:rsid w:val="000073CD"/>
    <w:rsid w:val="00007EC2"/>
    <w:rsid w:val="0001065B"/>
    <w:rsid w:val="00010759"/>
    <w:rsid w:val="00011BA2"/>
    <w:rsid w:val="00012A00"/>
    <w:rsid w:val="00012CB6"/>
    <w:rsid w:val="00012DEA"/>
    <w:rsid w:val="00012E39"/>
    <w:rsid w:val="00012E48"/>
    <w:rsid w:val="0001417B"/>
    <w:rsid w:val="0001471C"/>
    <w:rsid w:val="00016768"/>
    <w:rsid w:val="00016E2E"/>
    <w:rsid w:val="00017075"/>
    <w:rsid w:val="00017757"/>
    <w:rsid w:val="000177DF"/>
    <w:rsid w:val="00017862"/>
    <w:rsid w:val="00017F15"/>
    <w:rsid w:val="000205C2"/>
    <w:rsid w:val="000207DE"/>
    <w:rsid w:val="00021C79"/>
    <w:rsid w:val="00022094"/>
    <w:rsid w:val="0002262F"/>
    <w:rsid w:val="0002346E"/>
    <w:rsid w:val="00023794"/>
    <w:rsid w:val="00023C7F"/>
    <w:rsid w:val="00023CB9"/>
    <w:rsid w:val="000241C6"/>
    <w:rsid w:val="00024219"/>
    <w:rsid w:val="000244CE"/>
    <w:rsid w:val="00025333"/>
    <w:rsid w:val="00025ED2"/>
    <w:rsid w:val="00025FCF"/>
    <w:rsid w:val="000265FF"/>
    <w:rsid w:val="00026F8D"/>
    <w:rsid w:val="000274F3"/>
    <w:rsid w:val="0002783E"/>
    <w:rsid w:val="000279B7"/>
    <w:rsid w:val="00030127"/>
    <w:rsid w:val="00030816"/>
    <w:rsid w:val="00030AAE"/>
    <w:rsid w:val="000310D1"/>
    <w:rsid w:val="0003157F"/>
    <w:rsid w:val="000320C2"/>
    <w:rsid w:val="00032481"/>
    <w:rsid w:val="0003249A"/>
    <w:rsid w:val="0003283A"/>
    <w:rsid w:val="00032A4E"/>
    <w:rsid w:val="000334BC"/>
    <w:rsid w:val="000335EE"/>
    <w:rsid w:val="000344A6"/>
    <w:rsid w:val="00034725"/>
    <w:rsid w:val="00035F5A"/>
    <w:rsid w:val="00035F8A"/>
    <w:rsid w:val="0003641F"/>
    <w:rsid w:val="00036865"/>
    <w:rsid w:val="0003690E"/>
    <w:rsid w:val="000369B1"/>
    <w:rsid w:val="000370D1"/>
    <w:rsid w:val="000371E5"/>
    <w:rsid w:val="00037857"/>
    <w:rsid w:val="00037D4F"/>
    <w:rsid w:val="00040145"/>
    <w:rsid w:val="00040478"/>
    <w:rsid w:val="00041374"/>
    <w:rsid w:val="0004154D"/>
    <w:rsid w:val="00041B0F"/>
    <w:rsid w:val="0004207F"/>
    <w:rsid w:val="00042297"/>
    <w:rsid w:val="000426BA"/>
    <w:rsid w:val="0004305B"/>
    <w:rsid w:val="0004329C"/>
    <w:rsid w:val="00043533"/>
    <w:rsid w:val="00043954"/>
    <w:rsid w:val="000441CC"/>
    <w:rsid w:val="0004469B"/>
    <w:rsid w:val="00044FDE"/>
    <w:rsid w:val="00045093"/>
    <w:rsid w:val="0004543A"/>
    <w:rsid w:val="00045B83"/>
    <w:rsid w:val="00045D27"/>
    <w:rsid w:val="00046B17"/>
    <w:rsid w:val="00046E4D"/>
    <w:rsid w:val="00047071"/>
    <w:rsid w:val="000470DD"/>
    <w:rsid w:val="00047354"/>
    <w:rsid w:val="00047474"/>
    <w:rsid w:val="0004787B"/>
    <w:rsid w:val="00047ADE"/>
    <w:rsid w:val="00047B3D"/>
    <w:rsid w:val="00047E1E"/>
    <w:rsid w:val="00051064"/>
    <w:rsid w:val="00051757"/>
    <w:rsid w:val="000528A3"/>
    <w:rsid w:val="00054123"/>
    <w:rsid w:val="00054B99"/>
    <w:rsid w:val="00054BED"/>
    <w:rsid w:val="00054E74"/>
    <w:rsid w:val="00054F87"/>
    <w:rsid w:val="0005525E"/>
    <w:rsid w:val="00055539"/>
    <w:rsid w:val="0005566A"/>
    <w:rsid w:val="00055724"/>
    <w:rsid w:val="00055789"/>
    <w:rsid w:val="00055B4C"/>
    <w:rsid w:val="00055C16"/>
    <w:rsid w:val="00055F18"/>
    <w:rsid w:val="00055F82"/>
    <w:rsid w:val="000560C9"/>
    <w:rsid w:val="000564D0"/>
    <w:rsid w:val="00056DB5"/>
    <w:rsid w:val="000570CD"/>
    <w:rsid w:val="00057AD0"/>
    <w:rsid w:val="0006054F"/>
    <w:rsid w:val="00061756"/>
    <w:rsid w:val="00061C40"/>
    <w:rsid w:val="00061E1D"/>
    <w:rsid w:val="00061F79"/>
    <w:rsid w:val="000631CA"/>
    <w:rsid w:val="000632FE"/>
    <w:rsid w:val="00063482"/>
    <w:rsid w:val="00063BAE"/>
    <w:rsid w:val="00063E51"/>
    <w:rsid w:val="00064407"/>
    <w:rsid w:val="00064B3A"/>
    <w:rsid w:val="00064CBA"/>
    <w:rsid w:val="00064D70"/>
    <w:rsid w:val="0006559B"/>
    <w:rsid w:val="000657C1"/>
    <w:rsid w:val="000660F7"/>
    <w:rsid w:val="0006621B"/>
    <w:rsid w:val="00066892"/>
    <w:rsid w:val="0006730F"/>
    <w:rsid w:val="00067DB6"/>
    <w:rsid w:val="00070EFE"/>
    <w:rsid w:val="0007109C"/>
    <w:rsid w:val="00071186"/>
    <w:rsid w:val="0007286D"/>
    <w:rsid w:val="000733AB"/>
    <w:rsid w:val="00074C74"/>
    <w:rsid w:val="00074E0C"/>
    <w:rsid w:val="0007577E"/>
    <w:rsid w:val="00075987"/>
    <w:rsid w:val="00075B58"/>
    <w:rsid w:val="000761FD"/>
    <w:rsid w:val="00076802"/>
    <w:rsid w:val="00076A0C"/>
    <w:rsid w:val="00080084"/>
    <w:rsid w:val="00080371"/>
    <w:rsid w:val="000806A2"/>
    <w:rsid w:val="00080EF3"/>
    <w:rsid w:val="000818DF"/>
    <w:rsid w:val="00082082"/>
    <w:rsid w:val="0008240B"/>
    <w:rsid w:val="00082857"/>
    <w:rsid w:val="0008357A"/>
    <w:rsid w:val="000836C8"/>
    <w:rsid w:val="00083B7E"/>
    <w:rsid w:val="00083EC9"/>
    <w:rsid w:val="00083F98"/>
    <w:rsid w:val="00084951"/>
    <w:rsid w:val="00084CF3"/>
    <w:rsid w:val="00084DA0"/>
    <w:rsid w:val="00085113"/>
    <w:rsid w:val="00085402"/>
    <w:rsid w:val="0008595B"/>
    <w:rsid w:val="00086028"/>
    <w:rsid w:val="00086229"/>
    <w:rsid w:val="000871D9"/>
    <w:rsid w:val="00090130"/>
    <w:rsid w:val="000908EF"/>
    <w:rsid w:val="00090AA9"/>
    <w:rsid w:val="00090EF2"/>
    <w:rsid w:val="00091B49"/>
    <w:rsid w:val="00092889"/>
    <w:rsid w:val="00092BD6"/>
    <w:rsid w:val="00092D9C"/>
    <w:rsid w:val="00093889"/>
    <w:rsid w:val="00094B59"/>
    <w:rsid w:val="0009507C"/>
    <w:rsid w:val="00095594"/>
    <w:rsid w:val="00095EC4"/>
    <w:rsid w:val="00095F58"/>
    <w:rsid w:val="00096295"/>
    <w:rsid w:val="000965B4"/>
    <w:rsid w:val="000967BF"/>
    <w:rsid w:val="00096A06"/>
    <w:rsid w:val="00097466"/>
    <w:rsid w:val="0009766C"/>
    <w:rsid w:val="00097F38"/>
    <w:rsid w:val="000A013A"/>
    <w:rsid w:val="000A0670"/>
    <w:rsid w:val="000A09FD"/>
    <w:rsid w:val="000A0AB4"/>
    <w:rsid w:val="000A0C1D"/>
    <w:rsid w:val="000A2489"/>
    <w:rsid w:val="000A29DE"/>
    <w:rsid w:val="000A2E57"/>
    <w:rsid w:val="000A3510"/>
    <w:rsid w:val="000A3701"/>
    <w:rsid w:val="000A393A"/>
    <w:rsid w:val="000A3AA8"/>
    <w:rsid w:val="000A43D6"/>
    <w:rsid w:val="000A48EB"/>
    <w:rsid w:val="000A4B01"/>
    <w:rsid w:val="000A5502"/>
    <w:rsid w:val="000A56FD"/>
    <w:rsid w:val="000A589D"/>
    <w:rsid w:val="000A5A63"/>
    <w:rsid w:val="000A60ED"/>
    <w:rsid w:val="000A6573"/>
    <w:rsid w:val="000A7ED5"/>
    <w:rsid w:val="000B0DD3"/>
    <w:rsid w:val="000B176C"/>
    <w:rsid w:val="000B2075"/>
    <w:rsid w:val="000B280A"/>
    <w:rsid w:val="000B3249"/>
    <w:rsid w:val="000B32C7"/>
    <w:rsid w:val="000B36CD"/>
    <w:rsid w:val="000B384C"/>
    <w:rsid w:val="000B3D35"/>
    <w:rsid w:val="000B3EED"/>
    <w:rsid w:val="000B4CCC"/>
    <w:rsid w:val="000B4E74"/>
    <w:rsid w:val="000B4F6E"/>
    <w:rsid w:val="000B54AA"/>
    <w:rsid w:val="000B5911"/>
    <w:rsid w:val="000B648A"/>
    <w:rsid w:val="000B67F2"/>
    <w:rsid w:val="000B6CB1"/>
    <w:rsid w:val="000B6D5C"/>
    <w:rsid w:val="000B6DCD"/>
    <w:rsid w:val="000B7314"/>
    <w:rsid w:val="000C0032"/>
    <w:rsid w:val="000C014C"/>
    <w:rsid w:val="000C052C"/>
    <w:rsid w:val="000C164C"/>
    <w:rsid w:val="000C17D3"/>
    <w:rsid w:val="000C30B8"/>
    <w:rsid w:val="000C36B5"/>
    <w:rsid w:val="000C4764"/>
    <w:rsid w:val="000C4AAD"/>
    <w:rsid w:val="000C5558"/>
    <w:rsid w:val="000C58EC"/>
    <w:rsid w:val="000C5B96"/>
    <w:rsid w:val="000C62F1"/>
    <w:rsid w:val="000C6AED"/>
    <w:rsid w:val="000C6F4A"/>
    <w:rsid w:val="000C6FE9"/>
    <w:rsid w:val="000C73C4"/>
    <w:rsid w:val="000D0ACC"/>
    <w:rsid w:val="000D0E0E"/>
    <w:rsid w:val="000D11F3"/>
    <w:rsid w:val="000D1A2A"/>
    <w:rsid w:val="000D2B81"/>
    <w:rsid w:val="000D353A"/>
    <w:rsid w:val="000D3674"/>
    <w:rsid w:val="000D38C3"/>
    <w:rsid w:val="000D4284"/>
    <w:rsid w:val="000D5855"/>
    <w:rsid w:val="000D714F"/>
    <w:rsid w:val="000D78E7"/>
    <w:rsid w:val="000D7EED"/>
    <w:rsid w:val="000E0070"/>
    <w:rsid w:val="000E017E"/>
    <w:rsid w:val="000E088C"/>
    <w:rsid w:val="000E0B28"/>
    <w:rsid w:val="000E0C0C"/>
    <w:rsid w:val="000E1133"/>
    <w:rsid w:val="000E15A7"/>
    <w:rsid w:val="000E172F"/>
    <w:rsid w:val="000E1A43"/>
    <w:rsid w:val="000E20B2"/>
    <w:rsid w:val="000E2212"/>
    <w:rsid w:val="000E32E2"/>
    <w:rsid w:val="000E3341"/>
    <w:rsid w:val="000E3350"/>
    <w:rsid w:val="000E33D7"/>
    <w:rsid w:val="000E3CB5"/>
    <w:rsid w:val="000E4ED2"/>
    <w:rsid w:val="000E5F2B"/>
    <w:rsid w:val="000E6516"/>
    <w:rsid w:val="000E6552"/>
    <w:rsid w:val="000E65FF"/>
    <w:rsid w:val="000E6C45"/>
    <w:rsid w:val="000E6CA0"/>
    <w:rsid w:val="000E6CF4"/>
    <w:rsid w:val="000E73C6"/>
    <w:rsid w:val="000E74ED"/>
    <w:rsid w:val="000E7537"/>
    <w:rsid w:val="000E7C2A"/>
    <w:rsid w:val="000E7E6E"/>
    <w:rsid w:val="000F045A"/>
    <w:rsid w:val="000F0535"/>
    <w:rsid w:val="000F0F13"/>
    <w:rsid w:val="000F12C7"/>
    <w:rsid w:val="000F13A9"/>
    <w:rsid w:val="000F1DF7"/>
    <w:rsid w:val="000F242B"/>
    <w:rsid w:val="000F315B"/>
    <w:rsid w:val="000F344E"/>
    <w:rsid w:val="000F37F4"/>
    <w:rsid w:val="000F3EE9"/>
    <w:rsid w:val="000F4355"/>
    <w:rsid w:val="000F436C"/>
    <w:rsid w:val="000F4950"/>
    <w:rsid w:val="000F5859"/>
    <w:rsid w:val="000F5BC4"/>
    <w:rsid w:val="000F5F21"/>
    <w:rsid w:val="000F5F42"/>
    <w:rsid w:val="000F628C"/>
    <w:rsid w:val="000F78BB"/>
    <w:rsid w:val="000F7B7C"/>
    <w:rsid w:val="0010085C"/>
    <w:rsid w:val="00100E72"/>
    <w:rsid w:val="00100F50"/>
    <w:rsid w:val="0010136E"/>
    <w:rsid w:val="001014F7"/>
    <w:rsid w:val="0010281D"/>
    <w:rsid w:val="00103177"/>
    <w:rsid w:val="00103A05"/>
    <w:rsid w:val="00103A0D"/>
    <w:rsid w:val="0010429B"/>
    <w:rsid w:val="001042DC"/>
    <w:rsid w:val="0010451A"/>
    <w:rsid w:val="001045FE"/>
    <w:rsid w:val="00105423"/>
    <w:rsid w:val="00105828"/>
    <w:rsid w:val="001060EB"/>
    <w:rsid w:val="00106E16"/>
    <w:rsid w:val="001070A9"/>
    <w:rsid w:val="0010756C"/>
    <w:rsid w:val="00107634"/>
    <w:rsid w:val="0010765F"/>
    <w:rsid w:val="00107729"/>
    <w:rsid w:val="00107C29"/>
    <w:rsid w:val="00110024"/>
    <w:rsid w:val="00110242"/>
    <w:rsid w:val="00110C73"/>
    <w:rsid w:val="00110CE7"/>
    <w:rsid w:val="0011203A"/>
    <w:rsid w:val="001123FD"/>
    <w:rsid w:val="00112555"/>
    <w:rsid w:val="001135B8"/>
    <w:rsid w:val="00113670"/>
    <w:rsid w:val="0011370D"/>
    <w:rsid w:val="00113B31"/>
    <w:rsid w:val="0011408F"/>
    <w:rsid w:val="00114EC2"/>
    <w:rsid w:val="0011563B"/>
    <w:rsid w:val="00115682"/>
    <w:rsid w:val="00115CC9"/>
    <w:rsid w:val="0011615D"/>
    <w:rsid w:val="00116910"/>
    <w:rsid w:val="00116A1F"/>
    <w:rsid w:val="00116A5B"/>
    <w:rsid w:val="00117A69"/>
    <w:rsid w:val="00117EC3"/>
    <w:rsid w:val="001203A2"/>
    <w:rsid w:val="001210A8"/>
    <w:rsid w:val="00121B15"/>
    <w:rsid w:val="0012263C"/>
    <w:rsid w:val="0012294C"/>
    <w:rsid w:val="001229A5"/>
    <w:rsid w:val="00122F77"/>
    <w:rsid w:val="00123F1E"/>
    <w:rsid w:val="00123FC4"/>
    <w:rsid w:val="00124762"/>
    <w:rsid w:val="00124D88"/>
    <w:rsid w:val="00124E4C"/>
    <w:rsid w:val="0012508A"/>
    <w:rsid w:val="001254A3"/>
    <w:rsid w:val="00125806"/>
    <w:rsid w:val="001266A6"/>
    <w:rsid w:val="001266C2"/>
    <w:rsid w:val="0012684B"/>
    <w:rsid w:val="00126BC1"/>
    <w:rsid w:val="00127BAE"/>
    <w:rsid w:val="00130195"/>
    <w:rsid w:val="001301EF"/>
    <w:rsid w:val="0013087F"/>
    <w:rsid w:val="00130905"/>
    <w:rsid w:val="00130E42"/>
    <w:rsid w:val="001319C8"/>
    <w:rsid w:val="00131A48"/>
    <w:rsid w:val="00131F34"/>
    <w:rsid w:val="00132358"/>
    <w:rsid w:val="00132D32"/>
    <w:rsid w:val="00132E4D"/>
    <w:rsid w:val="0013443E"/>
    <w:rsid w:val="00134AA2"/>
    <w:rsid w:val="0013517B"/>
    <w:rsid w:val="001352DA"/>
    <w:rsid w:val="00135A0E"/>
    <w:rsid w:val="001376AF"/>
    <w:rsid w:val="001376CC"/>
    <w:rsid w:val="00137829"/>
    <w:rsid w:val="00140A73"/>
    <w:rsid w:val="00141757"/>
    <w:rsid w:val="00141BFD"/>
    <w:rsid w:val="0014284C"/>
    <w:rsid w:val="00143B51"/>
    <w:rsid w:val="00143FDB"/>
    <w:rsid w:val="0014411D"/>
    <w:rsid w:val="00144147"/>
    <w:rsid w:val="00144C5B"/>
    <w:rsid w:val="00144DA3"/>
    <w:rsid w:val="00144E64"/>
    <w:rsid w:val="001450D6"/>
    <w:rsid w:val="001456E3"/>
    <w:rsid w:val="001458F8"/>
    <w:rsid w:val="00145DD6"/>
    <w:rsid w:val="00145F1B"/>
    <w:rsid w:val="00146908"/>
    <w:rsid w:val="00147F11"/>
    <w:rsid w:val="00147F16"/>
    <w:rsid w:val="00151E19"/>
    <w:rsid w:val="001522FA"/>
    <w:rsid w:val="00152EC0"/>
    <w:rsid w:val="00153309"/>
    <w:rsid w:val="0015398A"/>
    <w:rsid w:val="00153A29"/>
    <w:rsid w:val="00154AD7"/>
    <w:rsid w:val="00154E19"/>
    <w:rsid w:val="00155004"/>
    <w:rsid w:val="00155197"/>
    <w:rsid w:val="0015653F"/>
    <w:rsid w:val="0015672A"/>
    <w:rsid w:val="00156C98"/>
    <w:rsid w:val="00156D37"/>
    <w:rsid w:val="00157C8C"/>
    <w:rsid w:val="00160499"/>
    <w:rsid w:val="00160FA1"/>
    <w:rsid w:val="001629B0"/>
    <w:rsid w:val="00163446"/>
    <w:rsid w:val="0016366D"/>
    <w:rsid w:val="001638B9"/>
    <w:rsid w:val="00164252"/>
    <w:rsid w:val="0016470E"/>
    <w:rsid w:val="00164E86"/>
    <w:rsid w:val="0016500E"/>
    <w:rsid w:val="001653F4"/>
    <w:rsid w:val="0016555B"/>
    <w:rsid w:val="001655B9"/>
    <w:rsid w:val="00165A7C"/>
    <w:rsid w:val="00166091"/>
    <w:rsid w:val="001663A4"/>
    <w:rsid w:val="00166687"/>
    <w:rsid w:val="001703F3"/>
    <w:rsid w:val="001709DD"/>
    <w:rsid w:val="0017145F"/>
    <w:rsid w:val="00171C4B"/>
    <w:rsid w:val="001723E1"/>
    <w:rsid w:val="00172BEF"/>
    <w:rsid w:val="001731DB"/>
    <w:rsid w:val="00173259"/>
    <w:rsid w:val="00174621"/>
    <w:rsid w:val="0017469F"/>
    <w:rsid w:val="00174EF0"/>
    <w:rsid w:val="0017516F"/>
    <w:rsid w:val="001751F3"/>
    <w:rsid w:val="001769D2"/>
    <w:rsid w:val="00177657"/>
    <w:rsid w:val="00177A76"/>
    <w:rsid w:val="00177CC1"/>
    <w:rsid w:val="00177EF5"/>
    <w:rsid w:val="00177FE8"/>
    <w:rsid w:val="00180532"/>
    <w:rsid w:val="00181CB4"/>
    <w:rsid w:val="00181FB8"/>
    <w:rsid w:val="00182515"/>
    <w:rsid w:val="00182C07"/>
    <w:rsid w:val="001832FE"/>
    <w:rsid w:val="0018529A"/>
    <w:rsid w:val="0018727B"/>
    <w:rsid w:val="00187BB7"/>
    <w:rsid w:val="00187E26"/>
    <w:rsid w:val="00190527"/>
    <w:rsid w:val="001918A7"/>
    <w:rsid w:val="00191908"/>
    <w:rsid w:val="001919DC"/>
    <w:rsid w:val="00191A82"/>
    <w:rsid w:val="00191C34"/>
    <w:rsid w:val="00191C7F"/>
    <w:rsid w:val="00191F33"/>
    <w:rsid w:val="001925BD"/>
    <w:rsid w:val="00192AF4"/>
    <w:rsid w:val="0019351C"/>
    <w:rsid w:val="001947C3"/>
    <w:rsid w:val="001949C0"/>
    <w:rsid w:val="00194B0C"/>
    <w:rsid w:val="00194E16"/>
    <w:rsid w:val="00195804"/>
    <w:rsid w:val="00196BFD"/>
    <w:rsid w:val="00197B81"/>
    <w:rsid w:val="001A0050"/>
    <w:rsid w:val="001A040F"/>
    <w:rsid w:val="001A0D7F"/>
    <w:rsid w:val="001A0F54"/>
    <w:rsid w:val="001A11FB"/>
    <w:rsid w:val="001A15A6"/>
    <w:rsid w:val="001A2734"/>
    <w:rsid w:val="001A2B9A"/>
    <w:rsid w:val="001A300A"/>
    <w:rsid w:val="001A368B"/>
    <w:rsid w:val="001A37C7"/>
    <w:rsid w:val="001A3C84"/>
    <w:rsid w:val="001A4A8C"/>
    <w:rsid w:val="001A4F93"/>
    <w:rsid w:val="001A5255"/>
    <w:rsid w:val="001A626E"/>
    <w:rsid w:val="001A6971"/>
    <w:rsid w:val="001A6B90"/>
    <w:rsid w:val="001A6D50"/>
    <w:rsid w:val="001A6EC2"/>
    <w:rsid w:val="001A6ED6"/>
    <w:rsid w:val="001A716E"/>
    <w:rsid w:val="001A796C"/>
    <w:rsid w:val="001B02E0"/>
    <w:rsid w:val="001B0758"/>
    <w:rsid w:val="001B079A"/>
    <w:rsid w:val="001B16B5"/>
    <w:rsid w:val="001B18C6"/>
    <w:rsid w:val="001B1E90"/>
    <w:rsid w:val="001B29AE"/>
    <w:rsid w:val="001B2C9A"/>
    <w:rsid w:val="001B2CE0"/>
    <w:rsid w:val="001B3004"/>
    <w:rsid w:val="001B30E1"/>
    <w:rsid w:val="001B3182"/>
    <w:rsid w:val="001B37E0"/>
    <w:rsid w:val="001B398D"/>
    <w:rsid w:val="001B4065"/>
    <w:rsid w:val="001B53D9"/>
    <w:rsid w:val="001B54F8"/>
    <w:rsid w:val="001B5535"/>
    <w:rsid w:val="001B5649"/>
    <w:rsid w:val="001B5790"/>
    <w:rsid w:val="001B5DC4"/>
    <w:rsid w:val="001B6BC9"/>
    <w:rsid w:val="001B7BDB"/>
    <w:rsid w:val="001C0345"/>
    <w:rsid w:val="001C1414"/>
    <w:rsid w:val="001C223C"/>
    <w:rsid w:val="001C2438"/>
    <w:rsid w:val="001C2CD2"/>
    <w:rsid w:val="001C3401"/>
    <w:rsid w:val="001C3AAD"/>
    <w:rsid w:val="001C4EC7"/>
    <w:rsid w:val="001D04F9"/>
    <w:rsid w:val="001D09D5"/>
    <w:rsid w:val="001D0CBF"/>
    <w:rsid w:val="001D1341"/>
    <w:rsid w:val="001D1C0D"/>
    <w:rsid w:val="001D238F"/>
    <w:rsid w:val="001D2733"/>
    <w:rsid w:val="001D373F"/>
    <w:rsid w:val="001D3980"/>
    <w:rsid w:val="001D40DF"/>
    <w:rsid w:val="001D4473"/>
    <w:rsid w:val="001D4605"/>
    <w:rsid w:val="001D4635"/>
    <w:rsid w:val="001D4C50"/>
    <w:rsid w:val="001D5F96"/>
    <w:rsid w:val="001D60C1"/>
    <w:rsid w:val="001D625C"/>
    <w:rsid w:val="001D6428"/>
    <w:rsid w:val="001D664D"/>
    <w:rsid w:val="001D6D6D"/>
    <w:rsid w:val="001D6E72"/>
    <w:rsid w:val="001D6F75"/>
    <w:rsid w:val="001E07A0"/>
    <w:rsid w:val="001E0A5A"/>
    <w:rsid w:val="001E0E7A"/>
    <w:rsid w:val="001E1335"/>
    <w:rsid w:val="001E1374"/>
    <w:rsid w:val="001E1AB7"/>
    <w:rsid w:val="001E2391"/>
    <w:rsid w:val="001E2C44"/>
    <w:rsid w:val="001E2CD7"/>
    <w:rsid w:val="001E30C3"/>
    <w:rsid w:val="001E3E3E"/>
    <w:rsid w:val="001E44CF"/>
    <w:rsid w:val="001E4734"/>
    <w:rsid w:val="001E4CDF"/>
    <w:rsid w:val="001E5D57"/>
    <w:rsid w:val="001E5F3E"/>
    <w:rsid w:val="001E6D66"/>
    <w:rsid w:val="001E710B"/>
    <w:rsid w:val="001E764A"/>
    <w:rsid w:val="001E79EA"/>
    <w:rsid w:val="001E7B18"/>
    <w:rsid w:val="001E7EE7"/>
    <w:rsid w:val="001F07D7"/>
    <w:rsid w:val="001F0AE5"/>
    <w:rsid w:val="001F0EB9"/>
    <w:rsid w:val="001F10FD"/>
    <w:rsid w:val="001F1FE4"/>
    <w:rsid w:val="001F2461"/>
    <w:rsid w:val="001F2E18"/>
    <w:rsid w:val="001F361F"/>
    <w:rsid w:val="001F3768"/>
    <w:rsid w:val="001F40EA"/>
    <w:rsid w:val="001F422E"/>
    <w:rsid w:val="001F434D"/>
    <w:rsid w:val="001F5212"/>
    <w:rsid w:val="001F53EF"/>
    <w:rsid w:val="001F5A82"/>
    <w:rsid w:val="001F5B53"/>
    <w:rsid w:val="001F6A39"/>
    <w:rsid w:val="001F773B"/>
    <w:rsid w:val="001F7CB6"/>
    <w:rsid w:val="001F7E86"/>
    <w:rsid w:val="00200268"/>
    <w:rsid w:val="00200532"/>
    <w:rsid w:val="002007F0"/>
    <w:rsid w:val="00200B17"/>
    <w:rsid w:val="00200E13"/>
    <w:rsid w:val="002012AD"/>
    <w:rsid w:val="00201989"/>
    <w:rsid w:val="00201E4D"/>
    <w:rsid w:val="00202AFC"/>
    <w:rsid w:val="00202D09"/>
    <w:rsid w:val="00202FD8"/>
    <w:rsid w:val="0020352B"/>
    <w:rsid w:val="00203A00"/>
    <w:rsid w:val="00204291"/>
    <w:rsid w:val="002042DB"/>
    <w:rsid w:val="00204402"/>
    <w:rsid w:val="00205350"/>
    <w:rsid w:val="002064AB"/>
    <w:rsid w:val="00207399"/>
    <w:rsid w:val="00207AC1"/>
    <w:rsid w:val="00212E7D"/>
    <w:rsid w:val="0021344F"/>
    <w:rsid w:val="002138D4"/>
    <w:rsid w:val="00213A5C"/>
    <w:rsid w:val="002144FD"/>
    <w:rsid w:val="002145BE"/>
    <w:rsid w:val="00214EF0"/>
    <w:rsid w:val="00215E0A"/>
    <w:rsid w:val="00216287"/>
    <w:rsid w:val="002177BA"/>
    <w:rsid w:val="002200B6"/>
    <w:rsid w:val="002205BB"/>
    <w:rsid w:val="0022062E"/>
    <w:rsid w:val="00220C23"/>
    <w:rsid w:val="00221034"/>
    <w:rsid w:val="002213B7"/>
    <w:rsid w:val="002217B9"/>
    <w:rsid w:val="00221C92"/>
    <w:rsid w:val="00222E15"/>
    <w:rsid w:val="00224E8D"/>
    <w:rsid w:val="00224F22"/>
    <w:rsid w:val="00225AF0"/>
    <w:rsid w:val="00225B7B"/>
    <w:rsid w:val="00225C7F"/>
    <w:rsid w:val="00225D22"/>
    <w:rsid w:val="00225E5B"/>
    <w:rsid w:val="00225EAF"/>
    <w:rsid w:val="0022631B"/>
    <w:rsid w:val="00226F79"/>
    <w:rsid w:val="002270CA"/>
    <w:rsid w:val="0022764D"/>
    <w:rsid w:val="00227F7F"/>
    <w:rsid w:val="00230A5A"/>
    <w:rsid w:val="002313BB"/>
    <w:rsid w:val="002313D8"/>
    <w:rsid w:val="002314A7"/>
    <w:rsid w:val="0023161E"/>
    <w:rsid w:val="00231C7A"/>
    <w:rsid w:val="00231E4F"/>
    <w:rsid w:val="002327F9"/>
    <w:rsid w:val="00232B5B"/>
    <w:rsid w:val="00233252"/>
    <w:rsid w:val="00233BF4"/>
    <w:rsid w:val="00234253"/>
    <w:rsid w:val="00234991"/>
    <w:rsid w:val="002349A7"/>
    <w:rsid w:val="00234F35"/>
    <w:rsid w:val="002351C4"/>
    <w:rsid w:val="00235AB3"/>
    <w:rsid w:val="00235C58"/>
    <w:rsid w:val="00236296"/>
    <w:rsid w:val="00236468"/>
    <w:rsid w:val="002364EF"/>
    <w:rsid w:val="00237519"/>
    <w:rsid w:val="00237A37"/>
    <w:rsid w:val="00237C73"/>
    <w:rsid w:val="00237D63"/>
    <w:rsid w:val="00237F81"/>
    <w:rsid w:val="00240455"/>
    <w:rsid w:val="002406B7"/>
    <w:rsid w:val="0024098B"/>
    <w:rsid w:val="00241518"/>
    <w:rsid w:val="002419C9"/>
    <w:rsid w:val="00241DB6"/>
    <w:rsid w:val="00243003"/>
    <w:rsid w:val="002439C6"/>
    <w:rsid w:val="002442A8"/>
    <w:rsid w:val="002458B9"/>
    <w:rsid w:val="00245FB9"/>
    <w:rsid w:val="00246004"/>
    <w:rsid w:val="00246FA1"/>
    <w:rsid w:val="0025162D"/>
    <w:rsid w:val="00251701"/>
    <w:rsid w:val="0025182D"/>
    <w:rsid w:val="00251B8A"/>
    <w:rsid w:val="00251CE9"/>
    <w:rsid w:val="00252485"/>
    <w:rsid w:val="002524E0"/>
    <w:rsid w:val="00252643"/>
    <w:rsid w:val="0025279D"/>
    <w:rsid w:val="002527E3"/>
    <w:rsid w:val="00252952"/>
    <w:rsid w:val="00252E43"/>
    <w:rsid w:val="00252FBA"/>
    <w:rsid w:val="002535F8"/>
    <w:rsid w:val="00253649"/>
    <w:rsid w:val="00253A52"/>
    <w:rsid w:val="00254A9B"/>
    <w:rsid w:val="00254CC1"/>
    <w:rsid w:val="00255E14"/>
    <w:rsid w:val="0025664B"/>
    <w:rsid w:val="0025666E"/>
    <w:rsid w:val="002569AF"/>
    <w:rsid w:val="00256C8B"/>
    <w:rsid w:val="00256E69"/>
    <w:rsid w:val="00256F46"/>
    <w:rsid w:val="002571A0"/>
    <w:rsid w:val="0025747F"/>
    <w:rsid w:val="00257DE2"/>
    <w:rsid w:val="00257F0B"/>
    <w:rsid w:val="002611C0"/>
    <w:rsid w:val="00261269"/>
    <w:rsid w:val="00261CDD"/>
    <w:rsid w:val="00262020"/>
    <w:rsid w:val="00262350"/>
    <w:rsid w:val="00262BFE"/>
    <w:rsid w:val="00262D3C"/>
    <w:rsid w:val="00262F75"/>
    <w:rsid w:val="002637F8"/>
    <w:rsid w:val="002638CF"/>
    <w:rsid w:val="00263A3C"/>
    <w:rsid w:val="00263E3F"/>
    <w:rsid w:val="002641A7"/>
    <w:rsid w:val="002644CE"/>
    <w:rsid w:val="0026451C"/>
    <w:rsid w:val="0026476F"/>
    <w:rsid w:val="00264E08"/>
    <w:rsid w:val="00265213"/>
    <w:rsid w:val="002658F5"/>
    <w:rsid w:val="002667BF"/>
    <w:rsid w:val="00266B90"/>
    <w:rsid w:val="00267597"/>
    <w:rsid w:val="00267758"/>
    <w:rsid w:val="00267A06"/>
    <w:rsid w:val="00267A39"/>
    <w:rsid w:val="00270204"/>
    <w:rsid w:val="00270D59"/>
    <w:rsid w:val="00271154"/>
    <w:rsid w:val="002715D8"/>
    <w:rsid w:val="00271646"/>
    <w:rsid w:val="00271BB4"/>
    <w:rsid w:val="00272710"/>
    <w:rsid w:val="00272E9B"/>
    <w:rsid w:val="00273029"/>
    <w:rsid w:val="002739AA"/>
    <w:rsid w:val="00273AF4"/>
    <w:rsid w:val="0027430F"/>
    <w:rsid w:val="00274668"/>
    <w:rsid w:val="002747A7"/>
    <w:rsid w:val="00274904"/>
    <w:rsid w:val="00274A4B"/>
    <w:rsid w:val="00274E80"/>
    <w:rsid w:val="00275292"/>
    <w:rsid w:val="0027545B"/>
    <w:rsid w:val="0027608A"/>
    <w:rsid w:val="00276475"/>
    <w:rsid w:val="00276883"/>
    <w:rsid w:val="002769C6"/>
    <w:rsid w:val="00276EAA"/>
    <w:rsid w:val="00277877"/>
    <w:rsid w:val="00277CEC"/>
    <w:rsid w:val="00280A2A"/>
    <w:rsid w:val="00280B5F"/>
    <w:rsid w:val="00282543"/>
    <w:rsid w:val="00282E57"/>
    <w:rsid w:val="002832F2"/>
    <w:rsid w:val="00283440"/>
    <w:rsid w:val="00283BCE"/>
    <w:rsid w:val="00283C9F"/>
    <w:rsid w:val="00283E4F"/>
    <w:rsid w:val="00284265"/>
    <w:rsid w:val="00284B11"/>
    <w:rsid w:val="00284F59"/>
    <w:rsid w:val="00285506"/>
    <w:rsid w:val="002859B6"/>
    <w:rsid w:val="00286070"/>
    <w:rsid w:val="00286842"/>
    <w:rsid w:val="0028694B"/>
    <w:rsid w:val="002869F6"/>
    <w:rsid w:val="002873FB"/>
    <w:rsid w:val="002875C5"/>
    <w:rsid w:val="00290B9C"/>
    <w:rsid w:val="00290BF0"/>
    <w:rsid w:val="0029110E"/>
    <w:rsid w:val="00291D48"/>
    <w:rsid w:val="00292859"/>
    <w:rsid w:val="002930A6"/>
    <w:rsid w:val="002932A5"/>
    <w:rsid w:val="00293D57"/>
    <w:rsid w:val="0029405D"/>
    <w:rsid w:val="0029455B"/>
    <w:rsid w:val="00295492"/>
    <w:rsid w:val="002956B6"/>
    <w:rsid w:val="00295F89"/>
    <w:rsid w:val="002963A6"/>
    <w:rsid w:val="00296967"/>
    <w:rsid w:val="002969D3"/>
    <w:rsid w:val="002970A4"/>
    <w:rsid w:val="0029750B"/>
    <w:rsid w:val="002A075B"/>
    <w:rsid w:val="002A08AC"/>
    <w:rsid w:val="002A0A52"/>
    <w:rsid w:val="002A1747"/>
    <w:rsid w:val="002A1835"/>
    <w:rsid w:val="002A1962"/>
    <w:rsid w:val="002A3207"/>
    <w:rsid w:val="002A347B"/>
    <w:rsid w:val="002A3520"/>
    <w:rsid w:val="002A466D"/>
    <w:rsid w:val="002A58C8"/>
    <w:rsid w:val="002A5F26"/>
    <w:rsid w:val="002A6096"/>
    <w:rsid w:val="002A677A"/>
    <w:rsid w:val="002A6B6A"/>
    <w:rsid w:val="002A6F58"/>
    <w:rsid w:val="002A7455"/>
    <w:rsid w:val="002A7656"/>
    <w:rsid w:val="002A7DEB"/>
    <w:rsid w:val="002A7FBC"/>
    <w:rsid w:val="002B02BE"/>
    <w:rsid w:val="002B0FD8"/>
    <w:rsid w:val="002B12A5"/>
    <w:rsid w:val="002B1793"/>
    <w:rsid w:val="002B1C59"/>
    <w:rsid w:val="002B2C2E"/>
    <w:rsid w:val="002B33B6"/>
    <w:rsid w:val="002B38A9"/>
    <w:rsid w:val="002B3DC8"/>
    <w:rsid w:val="002B5420"/>
    <w:rsid w:val="002B58F4"/>
    <w:rsid w:val="002B5CC3"/>
    <w:rsid w:val="002B6581"/>
    <w:rsid w:val="002B686C"/>
    <w:rsid w:val="002B70AD"/>
    <w:rsid w:val="002B7413"/>
    <w:rsid w:val="002B7427"/>
    <w:rsid w:val="002B7753"/>
    <w:rsid w:val="002B7DF2"/>
    <w:rsid w:val="002C003A"/>
    <w:rsid w:val="002C043B"/>
    <w:rsid w:val="002C0A0D"/>
    <w:rsid w:val="002C0BDF"/>
    <w:rsid w:val="002C1F7D"/>
    <w:rsid w:val="002C2F3A"/>
    <w:rsid w:val="002C3D1F"/>
    <w:rsid w:val="002C4708"/>
    <w:rsid w:val="002C4ABB"/>
    <w:rsid w:val="002C5733"/>
    <w:rsid w:val="002C5AFA"/>
    <w:rsid w:val="002C5DFB"/>
    <w:rsid w:val="002C71EF"/>
    <w:rsid w:val="002C7338"/>
    <w:rsid w:val="002C7412"/>
    <w:rsid w:val="002C7944"/>
    <w:rsid w:val="002C7E35"/>
    <w:rsid w:val="002D0275"/>
    <w:rsid w:val="002D15CC"/>
    <w:rsid w:val="002D1ACB"/>
    <w:rsid w:val="002D1DDC"/>
    <w:rsid w:val="002D1F71"/>
    <w:rsid w:val="002D2C50"/>
    <w:rsid w:val="002D31FF"/>
    <w:rsid w:val="002D32AE"/>
    <w:rsid w:val="002D3AD7"/>
    <w:rsid w:val="002D3AF4"/>
    <w:rsid w:val="002D3D58"/>
    <w:rsid w:val="002D3E45"/>
    <w:rsid w:val="002D4341"/>
    <w:rsid w:val="002D552B"/>
    <w:rsid w:val="002D577C"/>
    <w:rsid w:val="002D5B0E"/>
    <w:rsid w:val="002D5CA4"/>
    <w:rsid w:val="002D5CC4"/>
    <w:rsid w:val="002D6005"/>
    <w:rsid w:val="002D677D"/>
    <w:rsid w:val="002D6926"/>
    <w:rsid w:val="002D7F06"/>
    <w:rsid w:val="002E0370"/>
    <w:rsid w:val="002E090C"/>
    <w:rsid w:val="002E1139"/>
    <w:rsid w:val="002E2461"/>
    <w:rsid w:val="002E2BD5"/>
    <w:rsid w:val="002E2F3D"/>
    <w:rsid w:val="002E377B"/>
    <w:rsid w:val="002E3F73"/>
    <w:rsid w:val="002E4B3B"/>
    <w:rsid w:val="002E4C41"/>
    <w:rsid w:val="002E5067"/>
    <w:rsid w:val="002E536F"/>
    <w:rsid w:val="002E5F8C"/>
    <w:rsid w:val="002E6123"/>
    <w:rsid w:val="002E6191"/>
    <w:rsid w:val="002E7835"/>
    <w:rsid w:val="002E7C83"/>
    <w:rsid w:val="002F053B"/>
    <w:rsid w:val="002F0615"/>
    <w:rsid w:val="002F09DA"/>
    <w:rsid w:val="002F1252"/>
    <w:rsid w:val="002F16EC"/>
    <w:rsid w:val="002F1CAA"/>
    <w:rsid w:val="002F2040"/>
    <w:rsid w:val="002F24E0"/>
    <w:rsid w:val="002F2E30"/>
    <w:rsid w:val="002F2EAD"/>
    <w:rsid w:val="002F2FD7"/>
    <w:rsid w:val="002F35F7"/>
    <w:rsid w:val="002F5757"/>
    <w:rsid w:val="002F5BD5"/>
    <w:rsid w:val="002F67DC"/>
    <w:rsid w:val="002F689B"/>
    <w:rsid w:val="002F6933"/>
    <w:rsid w:val="002F6CBF"/>
    <w:rsid w:val="002F72FD"/>
    <w:rsid w:val="002F738D"/>
    <w:rsid w:val="002F76E2"/>
    <w:rsid w:val="002F7A79"/>
    <w:rsid w:val="002F7CDB"/>
    <w:rsid w:val="002F7E34"/>
    <w:rsid w:val="00300973"/>
    <w:rsid w:val="00300A50"/>
    <w:rsid w:val="00300F9A"/>
    <w:rsid w:val="0030116F"/>
    <w:rsid w:val="00301BD0"/>
    <w:rsid w:val="00301D29"/>
    <w:rsid w:val="0030229C"/>
    <w:rsid w:val="003024C7"/>
    <w:rsid w:val="00302898"/>
    <w:rsid w:val="00304787"/>
    <w:rsid w:val="003051AA"/>
    <w:rsid w:val="003068C4"/>
    <w:rsid w:val="00306F6B"/>
    <w:rsid w:val="00306FEE"/>
    <w:rsid w:val="003077A8"/>
    <w:rsid w:val="00310817"/>
    <w:rsid w:val="003108F6"/>
    <w:rsid w:val="00310CFD"/>
    <w:rsid w:val="00310E60"/>
    <w:rsid w:val="00311036"/>
    <w:rsid w:val="00312401"/>
    <w:rsid w:val="0031249D"/>
    <w:rsid w:val="0031352E"/>
    <w:rsid w:val="00313B10"/>
    <w:rsid w:val="00313E22"/>
    <w:rsid w:val="00314EFA"/>
    <w:rsid w:val="00315912"/>
    <w:rsid w:val="00315977"/>
    <w:rsid w:val="003164F1"/>
    <w:rsid w:val="00317639"/>
    <w:rsid w:val="00320932"/>
    <w:rsid w:val="00321E0B"/>
    <w:rsid w:val="00322047"/>
    <w:rsid w:val="00323024"/>
    <w:rsid w:val="00323352"/>
    <w:rsid w:val="0032384E"/>
    <w:rsid w:val="00323857"/>
    <w:rsid w:val="00323C70"/>
    <w:rsid w:val="0032405F"/>
    <w:rsid w:val="003242F0"/>
    <w:rsid w:val="00324E24"/>
    <w:rsid w:val="00325216"/>
    <w:rsid w:val="00326571"/>
    <w:rsid w:val="003272F0"/>
    <w:rsid w:val="003277A3"/>
    <w:rsid w:val="003317CE"/>
    <w:rsid w:val="0033261B"/>
    <w:rsid w:val="00332848"/>
    <w:rsid w:val="00332930"/>
    <w:rsid w:val="00332A7B"/>
    <w:rsid w:val="00332CB8"/>
    <w:rsid w:val="00333E1B"/>
    <w:rsid w:val="00333F15"/>
    <w:rsid w:val="00334935"/>
    <w:rsid w:val="003349FB"/>
    <w:rsid w:val="003355EB"/>
    <w:rsid w:val="003357C9"/>
    <w:rsid w:val="00335FF0"/>
    <w:rsid w:val="00336344"/>
    <w:rsid w:val="003368EB"/>
    <w:rsid w:val="0033692F"/>
    <w:rsid w:val="00336E25"/>
    <w:rsid w:val="00336EB8"/>
    <w:rsid w:val="003376AB"/>
    <w:rsid w:val="00337A67"/>
    <w:rsid w:val="00337B0E"/>
    <w:rsid w:val="00337B27"/>
    <w:rsid w:val="00337D2C"/>
    <w:rsid w:val="00337F1C"/>
    <w:rsid w:val="0034005B"/>
    <w:rsid w:val="0034066E"/>
    <w:rsid w:val="00340FA9"/>
    <w:rsid w:val="00341395"/>
    <w:rsid w:val="00341404"/>
    <w:rsid w:val="00342280"/>
    <w:rsid w:val="003426EF"/>
    <w:rsid w:val="00342888"/>
    <w:rsid w:val="00342FE6"/>
    <w:rsid w:val="00343115"/>
    <w:rsid w:val="00344BA3"/>
    <w:rsid w:val="00344FB0"/>
    <w:rsid w:val="00345B87"/>
    <w:rsid w:val="003462CE"/>
    <w:rsid w:val="0034691A"/>
    <w:rsid w:val="00346EE3"/>
    <w:rsid w:val="0034710E"/>
    <w:rsid w:val="0034799D"/>
    <w:rsid w:val="00347E55"/>
    <w:rsid w:val="00350E05"/>
    <w:rsid w:val="003517C2"/>
    <w:rsid w:val="003536B2"/>
    <w:rsid w:val="00353F9F"/>
    <w:rsid w:val="0035453C"/>
    <w:rsid w:val="0035497D"/>
    <w:rsid w:val="003558E2"/>
    <w:rsid w:val="0035596A"/>
    <w:rsid w:val="0035627C"/>
    <w:rsid w:val="0035694C"/>
    <w:rsid w:val="0035750B"/>
    <w:rsid w:val="0035775A"/>
    <w:rsid w:val="003579A7"/>
    <w:rsid w:val="00357D1B"/>
    <w:rsid w:val="00357F3E"/>
    <w:rsid w:val="00361CB0"/>
    <w:rsid w:val="003620BB"/>
    <w:rsid w:val="00362135"/>
    <w:rsid w:val="00362234"/>
    <w:rsid w:val="00363970"/>
    <w:rsid w:val="00363BA3"/>
    <w:rsid w:val="00363D4D"/>
    <w:rsid w:val="00363F56"/>
    <w:rsid w:val="00364565"/>
    <w:rsid w:val="00364DCC"/>
    <w:rsid w:val="00364F72"/>
    <w:rsid w:val="003655D5"/>
    <w:rsid w:val="003656F9"/>
    <w:rsid w:val="0036575B"/>
    <w:rsid w:val="00365AD8"/>
    <w:rsid w:val="00365C22"/>
    <w:rsid w:val="00366007"/>
    <w:rsid w:val="00366C4A"/>
    <w:rsid w:val="00367B9A"/>
    <w:rsid w:val="00367EE6"/>
    <w:rsid w:val="0037059A"/>
    <w:rsid w:val="003706C3"/>
    <w:rsid w:val="00370E73"/>
    <w:rsid w:val="0037121C"/>
    <w:rsid w:val="003713F9"/>
    <w:rsid w:val="003719D3"/>
    <w:rsid w:val="003724A3"/>
    <w:rsid w:val="00372839"/>
    <w:rsid w:val="00373AE0"/>
    <w:rsid w:val="00374824"/>
    <w:rsid w:val="00374988"/>
    <w:rsid w:val="00374A99"/>
    <w:rsid w:val="00374E25"/>
    <w:rsid w:val="003755D6"/>
    <w:rsid w:val="00375CAB"/>
    <w:rsid w:val="00375F35"/>
    <w:rsid w:val="00376095"/>
    <w:rsid w:val="00376CF9"/>
    <w:rsid w:val="0037742B"/>
    <w:rsid w:val="0037779F"/>
    <w:rsid w:val="003802CC"/>
    <w:rsid w:val="00380810"/>
    <w:rsid w:val="00380BA8"/>
    <w:rsid w:val="00381960"/>
    <w:rsid w:val="00381BE8"/>
    <w:rsid w:val="00382FBB"/>
    <w:rsid w:val="0038300C"/>
    <w:rsid w:val="0038342C"/>
    <w:rsid w:val="003844AC"/>
    <w:rsid w:val="003845F2"/>
    <w:rsid w:val="00384A9D"/>
    <w:rsid w:val="00384B01"/>
    <w:rsid w:val="00384CAB"/>
    <w:rsid w:val="00384D74"/>
    <w:rsid w:val="00385107"/>
    <w:rsid w:val="00385429"/>
    <w:rsid w:val="0038551A"/>
    <w:rsid w:val="003855FA"/>
    <w:rsid w:val="00385B68"/>
    <w:rsid w:val="00385C20"/>
    <w:rsid w:val="00385FCD"/>
    <w:rsid w:val="003864DC"/>
    <w:rsid w:val="003868B2"/>
    <w:rsid w:val="00386E36"/>
    <w:rsid w:val="0038720F"/>
    <w:rsid w:val="003877D5"/>
    <w:rsid w:val="00387CB4"/>
    <w:rsid w:val="0039002E"/>
    <w:rsid w:val="003901A8"/>
    <w:rsid w:val="00390254"/>
    <w:rsid w:val="00390331"/>
    <w:rsid w:val="00390617"/>
    <w:rsid w:val="00390690"/>
    <w:rsid w:val="00390AE7"/>
    <w:rsid w:val="00391477"/>
    <w:rsid w:val="00391DBD"/>
    <w:rsid w:val="00391F4D"/>
    <w:rsid w:val="003920BE"/>
    <w:rsid w:val="00392124"/>
    <w:rsid w:val="003927E9"/>
    <w:rsid w:val="00392CC9"/>
    <w:rsid w:val="00393ED5"/>
    <w:rsid w:val="00393F10"/>
    <w:rsid w:val="003944A8"/>
    <w:rsid w:val="00394CBF"/>
    <w:rsid w:val="00394DBC"/>
    <w:rsid w:val="00395535"/>
    <w:rsid w:val="003960F8"/>
    <w:rsid w:val="003965FF"/>
    <w:rsid w:val="003970BB"/>
    <w:rsid w:val="00397343"/>
    <w:rsid w:val="003A022F"/>
    <w:rsid w:val="003A0789"/>
    <w:rsid w:val="003A0947"/>
    <w:rsid w:val="003A09AD"/>
    <w:rsid w:val="003A0B9A"/>
    <w:rsid w:val="003A0D15"/>
    <w:rsid w:val="003A12EC"/>
    <w:rsid w:val="003A19F4"/>
    <w:rsid w:val="003A19FA"/>
    <w:rsid w:val="003A1DA9"/>
    <w:rsid w:val="003A1FAF"/>
    <w:rsid w:val="003A2799"/>
    <w:rsid w:val="003A3068"/>
    <w:rsid w:val="003A32F5"/>
    <w:rsid w:val="003A3516"/>
    <w:rsid w:val="003A3AF5"/>
    <w:rsid w:val="003A3FA8"/>
    <w:rsid w:val="003A49C8"/>
    <w:rsid w:val="003A4F84"/>
    <w:rsid w:val="003A516B"/>
    <w:rsid w:val="003A560D"/>
    <w:rsid w:val="003A603A"/>
    <w:rsid w:val="003A7364"/>
    <w:rsid w:val="003A7691"/>
    <w:rsid w:val="003A78A0"/>
    <w:rsid w:val="003A7D55"/>
    <w:rsid w:val="003B00E5"/>
    <w:rsid w:val="003B00E7"/>
    <w:rsid w:val="003B0C11"/>
    <w:rsid w:val="003B0F41"/>
    <w:rsid w:val="003B158D"/>
    <w:rsid w:val="003B174C"/>
    <w:rsid w:val="003B1DC5"/>
    <w:rsid w:val="003B2022"/>
    <w:rsid w:val="003B202F"/>
    <w:rsid w:val="003B2EE1"/>
    <w:rsid w:val="003B2F19"/>
    <w:rsid w:val="003B3D79"/>
    <w:rsid w:val="003B47C2"/>
    <w:rsid w:val="003B60CE"/>
    <w:rsid w:val="003B71CB"/>
    <w:rsid w:val="003B74DD"/>
    <w:rsid w:val="003B7564"/>
    <w:rsid w:val="003B75AD"/>
    <w:rsid w:val="003B7DBC"/>
    <w:rsid w:val="003C00E0"/>
    <w:rsid w:val="003C022A"/>
    <w:rsid w:val="003C0779"/>
    <w:rsid w:val="003C1073"/>
    <w:rsid w:val="003C1977"/>
    <w:rsid w:val="003C1B9E"/>
    <w:rsid w:val="003C203F"/>
    <w:rsid w:val="003C27C7"/>
    <w:rsid w:val="003C2C0C"/>
    <w:rsid w:val="003C3449"/>
    <w:rsid w:val="003C37F0"/>
    <w:rsid w:val="003C383F"/>
    <w:rsid w:val="003C6091"/>
    <w:rsid w:val="003C6975"/>
    <w:rsid w:val="003C75FD"/>
    <w:rsid w:val="003C7622"/>
    <w:rsid w:val="003C7872"/>
    <w:rsid w:val="003C7FDF"/>
    <w:rsid w:val="003D0678"/>
    <w:rsid w:val="003D0F63"/>
    <w:rsid w:val="003D18EE"/>
    <w:rsid w:val="003D1983"/>
    <w:rsid w:val="003D1BA6"/>
    <w:rsid w:val="003D1D83"/>
    <w:rsid w:val="003D2258"/>
    <w:rsid w:val="003D2C32"/>
    <w:rsid w:val="003D2C9E"/>
    <w:rsid w:val="003D3602"/>
    <w:rsid w:val="003D38D6"/>
    <w:rsid w:val="003D3CD9"/>
    <w:rsid w:val="003D44F1"/>
    <w:rsid w:val="003D467B"/>
    <w:rsid w:val="003D5B8C"/>
    <w:rsid w:val="003D613E"/>
    <w:rsid w:val="003D6D39"/>
    <w:rsid w:val="003D75C2"/>
    <w:rsid w:val="003E0E96"/>
    <w:rsid w:val="003E1239"/>
    <w:rsid w:val="003E134E"/>
    <w:rsid w:val="003E227A"/>
    <w:rsid w:val="003E2E27"/>
    <w:rsid w:val="003E338A"/>
    <w:rsid w:val="003E37D4"/>
    <w:rsid w:val="003E3CE0"/>
    <w:rsid w:val="003E3DA2"/>
    <w:rsid w:val="003E3E37"/>
    <w:rsid w:val="003E4682"/>
    <w:rsid w:val="003E48E6"/>
    <w:rsid w:val="003E5265"/>
    <w:rsid w:val="003E52EB"/>
    <w:rsid w:val="003E571B"/>
    <w:rsid w:val="003E5EC3"/>
    <w:rsid w:val="003E65A8"/>
    <w:rsid w:val="003F01E5"/>
    <w:rsid w:val="003F0733"/>
    <w:rsid w:val="003F1C5E"/>
    <w:rsid w:val="003F23C4"/>
    <w:rsid w:val="003F2AFE"/>
    <w:rsid w:val="003F2D78"/>
    <w:rsid w:val="003F2E23"/>
    <w:rsid w:val="003F3AC9"/>
    <w:rsid w:val="003F40DA"/>
    <w:rsid w:val="003F42C9"/>
    <w:rsid w:val="003F561B"/>
    <w:rsid w:val="003F5842"/>
    <w:rsid w:val="003F5A32"/>
    <w:rsid w:val="003F63B9"/>
    <w:rsid w:val="003F6932"/>
    <w:rsid w:val="003F7047"/>
    <w:rsid w:val="003F7299"/>
    <w:rsid w:val="00400289"/>
    <w:rsid w:val="004015D8"/>
    <w:rsid w:val="00401AD7"/>
    <w:rsid w:val="00402936"/>
    <w:rsid w:val="00402C97"/>
    <w:rsid w:val="00402F30"/>
    <w:rsid w:val="0040359F"/>
    <w:rsid w:val="0040387F"/>
    <w:rsid w:val="00403B53"/>
    <w:rsid w:val="00404AB5"/>
    <w:rsid w:val="00405072"/>
    <w:rsid w:val="00405574"/>
    <w:rsid w:val="00405A1F"/>
    <w:rsid w:val="00405F8B"/>
    <w:rsid w:val="00406656"/>
    <w:rsid w:val="00406682"/>
    <w:rsid w:val="00406FA4"/>
    <w:rsid w:val="004070FF"/>
    <w:rsid w:val="0040755C"/>
    <w:rsid w:val="004076D5"/>
    <w:rsid w:val="00407869"/>
    <w:rsid w:val="00407F3B"/>
    <w:rsid w:val="00407FC0"/>
    <w:rsid w:val="00410DCE"/>
    <w:rsid w:val="00410FC8"/>
    <w:rsid w:val="004115BF"/>
    <w:rsid w:val="004115D5"/>
    <w:rsid w:val="004116CA"/>
    <w:rsid w:val="004117AA"/>
    <w:rsid w:val="004125D4"/>
    <w:rsid w:val="004157B9"/>
    <w:rsid w:val="00416182"/>
    <w:rsid w:val="0041635E"/>
    <w:rsid w:val="004171B2"/>
    <w:rsid w:val="004176DD"/>
    <w:rsid w:val="004201D4"/>
    <w:rsid w:val="00420642"/>
    <w:rsid w:val="004206BF"/>
    <w:rsid w:val="00422845"/>
    <w:rsid w:val="00423074"/>
    <w:rsid w:val="00423379"/>
    <w:rsid w:val="0042348B"/>
    <w:rsid w:val="00423E06"/>
    <w:rsid w:val="00425690"/>
    <w:rsid w:val="0042584D"/>
    <w:rsid w:val="00425DF5"/>
    <w:rsid w:val="00426096"/>
    <w:rsid w:val="00426110"/>
    <w:rsid w:val="004264A1"/>
    <w:rsid w:val="00426F4C"/>
    <w:rsid w:val="004270E8"/>
    <w:rsid w:val="00427971"/>
    <w:rsid w:val="0042797F"/>
    <w:rsid w:val="00431AE3"/>
    <w:rsid w:val="004326E0"/>
    <w:rsid w:val="00432AA4"/>
    <w:rsid w:val="00433F44"/>
    <w:rsid w:val="004341D7"/>
    <w:rsid w:val="004347F8"/>
    <w:rsid w:val="004348A1"/>
    <w:rsid w:val="00434FCC"/>
    <w:rsid w:val="0043650A"/>
    <w:rsid w:val="00436BF5"/>
    <w:rsid w:val="004375A1"/>
    <w:rsid w:val="00437864"/>
    <w:rsid w:val="00437AA0"/>
    <w:rsid w:val="00437BDA"/>
    <w:rsid w:val="00440317"/>
    <w:rsid w:val="004408D4"/>
    <w:rsid w:val="00440BC5"/>
    <w:rsid w:val="00440E66"/>
    <w:rsid w:val="00441A0A"/>
    <w:rsid w:val="00441CE5"/>
    <w:rsid w:val="004424A7"/>
    <w:rsid w:val="00442903"/>
    <w:rsid w:val="00442B1D"/>
    <w:rsid w:val="00443334"/>
    <w:rsid w:val="004438A4"/>
    <w:rsid w:val="00443DE4"/>
    <w:rsid w:val="0044492D"/>
    <w:rsid w:val="00444F93"/>
    <w:rsid w:val="0044549A"/>
    <w:rsid w:val="0044587D"/>
    <w:rsid w:val="00445C1F"/>
    <w:rsid w:val="004460F6"/>
    <w:rsid w:val="0044643A"/>
    <w:rsid w:val="00447728"/>
    <w:rsid w:val="004479A8"/>
    <w:rsid w:val="00450107"/>
    <w:rsid w:val="0045028E"/>
    <w:rsid w:val="004502ED"/>
    <w:rsid w:val="004507AE"/>
    <w:rsid w:val="004508A4"/>
    <w:rsid w:val="004509CA"/>
    <w:rsid w:val="0045109B"/>
    <w:rsid w:val="00451963"/>
    <w:rsid w:val="00451CE3"/>
    <w:rsid w:val="0045202C"/>
    <w:rsid w:val="004523EF"/>
    <w:rsid w:val="00453053"/>
    <w:rsid w:val="00454398"/>
    <w:rsid w:val="00454EC6"/>
    <w:rsid w:val="00455B11"/>
    <w:rsid w:val="00455D4D"/>
    <w:rsid w:val="004566D6"/>
    <w:rsid w:val="00456CA9"/>
    <w:rsid w:val="00456D24"/>
    <w:rsid w:val="004576CB"/>
    <w:rsid w:val="004577A2"/>
    <w:rsid w:val="004603F0"/>
    <w:rsid w:val="00460AFC"/>
    <w:rsid w:val="00460BB8"/>
    <w:rsid w:val="00461058"/>
    <w:rsid w:val="004610D4"/>
    <w:rsid w:val="004612AD"/>
    <w:rsid w:val="0046193E"/>
    <w:rsid w:val="00462104"/>
    <w:rsid w:val="004623A9"/>
    <w:rsid w:val="004624CC"/>
    <w:rsid w:val="00462E6D"/>
    <w:rsid w:val="00463712"/>
    <w:rsid w:val="004637AD"/>
    <w:rsid w:val="00464139"/>
    <w:rsid w:val="00464868"/>
    <w:rsid w:val="00465C64"/>
    <w:rsid w:val="00466270"/>
    <w:rsid w:val="00466414"/>
    <w:rsid w:val="00466557"/>
    <w:rsid w:val="00466D80"/>
    <w:rsid w:val="0046713F"/>
    <w:rsid w:val="00470B90"/>
    <w:rsid w:val="00470DE7"/>
    <w:rsid w:val="004724A9"/>
    <w:rsid w:val="004725E7"/>
    <w:rsid w:val="00472E51"/>
    <w:rsid w:val="00473CD3"/>
    <w:rsid w:val="00473E23"/>
    <w:rsid w:val="00473F66"/>
    <w:rsid w:val="00474DDF"/>
    <w:rsid w:val="00476FF8"/>
    <w:rsid w:val="0047717E"/>
    <w:rsid w:val="004773CE"/>
    <w:rsid w:val="004779FA"/>
    <w:rsid w:val="00477A0E"/>
    <w:rsid w:val="0048018E"/>
    <w:rsid w:val="00480272"/>
    <w:rsid w:val="00480339"/>
    <w:rsid w:val="0048033E"/>
    <w:rsid w:val="00480358"/>
    <w:rsid w:val="004808DD"/>
    <w:rsid w:val="004811B6"/>
    <w:rsid w:val="00481F86"/>
    <w:rsid w:val="004820B0"/>
    <w:rsid w:val="00482B6D"/>
    <w:rsid w:val="004830D4"/>
    <w:rsid w:val="00483B35"/>
    <w:rsid w:val="004843D3"/>
    <w:rsid w:val="004847F0"/>
    <w:rsid w:val="00484F7D"/>
    <w:rsid w:val="00485191"/>
    <w:rsid w:val="004853AC"/>
    <w:rsid w:val="00485796"/>
    <w:rsid w:val="00485D2F"/>
    <w:rsid w:val="00485DB8"/>
    <w:rsid w:val="00486311"/>
    <w:rsid w:val="00486708"/>
    <w:rsid w:val="00486723"/>
    <w:rsid w:val="0048672B"/>
    <w:rsid w:val="004911EE"/>
    <w:rsid w:val="00491816"/>
    <w:rsid w:val="00491B7A"/>
    <w:rsid w:val="00492026"/>
    <w:rsid w:val="00492126"/>
    <w:rsid w:val="00492FB3"/>
    <w:rsid w:val="00492FD2"/>
    <w:rsid w:val="004955B2"/>
    <w:rsid w:val="004961DA"/>
    <w:rsid w:val="00496456"/>
    <w:rsid w:val="004978CD"/>
    <w:rsid w:val="004A02FF"/>
    <w:rsid w:val="004A09A0"/>
    <w:rsid w:val="004A1467"/>
    <w:rsid w:val="004A2E93"/>
    <w:rsid w:val="004A2FB0"/>
    <w:rsid w:val="004A308A"/>
    <w:rsid w:val="004A38AD"/>
    <w:rsid w:val="004A3A62"/>
    <w:rsid w:val="004A43D6"/>
    <w:rsid w:val="004A4897"/>
    <w:rsid w:val="004A5531"/>
    <w:rsid w:val="004A65CE"/>
    <w:rsid w:val="004A67A2"/>
    <w:rsid w:val="004A67B2"/>
    <w:rsid w:val="004A6E7B"/>
    <w:rsid w:val="004B03F9"/>
    <w:rsid w:val="004B0A8C"/>
    <w:rsid w:val="004B172E"/>
    <w:rsid w:val="004B1AA6"/>
    <w:rsid w:val="004B24D8"/>
    <w:rsid w:val="004B26F9"/>
    <w:rsid w:val="004B2F53"/>
    <w:rsid w:val="004B3242"/>
    <w:rsid w:val="004B4CD1"/>
    <w:rsid w:val="004B511B"/>
    <w:rsid w:val="004B5955"/>
    <w:rsid w:val="004B5C8C"/>
    <w:rsid w:val="004B610E"/>
    <w:rsid w:val="004B7527"/>
    <w:rsid w:val="004B7914"/>
    <w:rsid w:val="004B7EC2"/>
    <w:rsid w:val="004C02E5"/>
    <w:rsid w:val="004C1690"/>
    <w:rsid w:val="004C1A1F"/>
    <w:rsid w:val="004C1FCD"/>
    <w:rsid w:val="004C25C9"/>
    <w:rsid w:val="004C265A"/>
    <w:rsid w:val="004C2BE8"/>
    <w:rsid w:val="004C2FAD"/>
    <w:rsid w:val="004C37D1"/>
    <w:rsid w:val="004C3A2F"/>
    <w:rsid w:val="004C3AD3"/>
    <w:rsid w:val="004C3D0D"/>
    <w:rsid w:val="004C482A"/>
    <w:rsid w:val="004C4B55"/>
    <w:rsid w:val="004C4E36"/>
    <w:rsid w:val="004C51E6"/>
    <w:rsid w:val="004C5236"/>
    <w:rsid w:val="004C5990"/>
    <w:rsid w:val="004C5A63"/>
    <w:rsid w:val="004C5BF3"/>
    <w:rsid w:val="004C5EDD"/>
    <w:rsid w:val="004C62E6"/>
    <w:rsid w:val="004C6803"/>
    <w:rsid w:val="004C686F"/>
    <w:rsid w:val="004C6E62"/>
    <w:rsid w:val="004C6F53"/>
    <w:rsid w:val="004C78AD"/>
    <w:rsid w:val="004D147E"/>
    <w:rsid w:val="004D1705"/>
    <w:rsid w:val="004D1A7D"/>
    <w:rsid w:val="004D1B89"/>
    <w:rsid w:val="004D1E78"/>
    <w:rsid w:val="004D1EE1"/>
    <w:rsid w:val="004D2421"/>
    <w:rsid w:val="004D2BA6"/>
    <w:rsid w:val="004D32C1"/>
    <w:rsid w:val="004D35E6"/>
    <w:rsid w:val="004D3656"/>
    <w:rsid w:val="004D41A6"/>
    <w:rsid w:val="004D43EE"/>
    <w:rsid w:val="004D527F"/>
    <w:rsid w:val="004D5522"/>
    <w:rsid w:val="004D6B18"/>
    <w:rsid w:val="004D6D3E"/>
    <w:rsid w:val="004D6D83"/>
    <w:rsid w:val="004D74E0"/>
    <w:rsid w:val="004D7AEB"/>
    <w:rsid w:val="004E016E"/>
    <w:rsid w:val="004E057E"/>
    <w:rsid w:val="004E068E"/>
    <w:rsid w:val="004E06EC"/>
    <w:rsid w:val="004E097E"/>
    <w:rsid w:val="004E0E12"/>
    <w:rsid w:val="004E10FB"/>
    <w:rsid w:val="004E18F5"/>
    <w:rsid w:val="004E2500"/>
    <w:rsid w:val="004E286C"/>
    <w:rsid w:val="004E3271"/>
    <w:rsid w:val="004E337B"/>
    <w:rsid w:val="004E3BE1"/>
    <w:rsid w:val="004E3C87"/>
    <w:rsid w:val="004E45C7"/>
    <w:rsid w:val="004E4C09"/>
    <w:rsid w:val="004E5075"/>
    <w:rsid w:val="004E5A8B"/>
    <w:rsid w:val="004E5B94"/>
    <w:rsid w:val="004E613E"/>
    <w:rsid w:val="004E6BD8"/>
    <w:rsid w:val="004E71CE"/>
    <w:rsid w:val="004E7C95"/>
    <w:rsid w:val="004E7DDE"/>
    <w:rsid w:val="004E7F35"/>
    <w:rsid w:val="004F1190"/>
    <w:rsid w:val="004F129E"/>
    <w:rsid w:val="004F12FB"/>
    <w:rsid w:val="004F14C5"/>
    <w:rsid w:val="004F1E21"/>
    <w:rsid w:val="004F1F63"/>
    <w:rsid w:val="004F2462"/>
    <w:rsid w:val="004F3F74"/>
    <w:rsid w:val="004F3FD6"/>
    <w:rsid w:val="004F42A1"/>
    <w:rsid w:val="004F447E"/>
    <w:rsid w:val="004F4578"/>
    <w:rsid w:val="004F5A84"/>
    <w:rsid w:val="004F683F"/>
    <w:rsid w:val="004F6D76"/>
    <w:rsid w:val="004F6D9B"/>
    <w:rsid w:val="004F7634"/>
    <w:rsid w:val="004F76DE"/>
    <w:rsid w:val="00500CFA"/>
    <w:rsid w:val="0050148D"/>
    <w:rsid w:val="00502568"/>
    <w:rsid w:val="00502C36"/>
    <w:rsid w:val="0050371C"/>
    <w:rsid w:val="005039D2"/>
    <w:rsid w:val="00504123"/>
    <w:rsid w:val="0050436A"/>
    <w:rsid w:val="00504633"/>
    <w:rsid w:val="00504D1E"/>
    <w:rsid w:val="00504FF0"/>
    <w:rsid w:val="005056B8"/>
    <w:rsid w:val="00505B76"/>
    <w:rsid w:val="00505C1C"/>
    <w:rsid w:val="00506B42"/>
    <w:rsid w:val="005076BA"/>
    <w:rsid w:val="00507789"/>
    <w:rsid w:val="00507CD8"/>
    <w:rsid w:val="00510222"/>
    <w:rsid w:val="0051049E"/>
    <w:rsid w:val="005106A4"/>
    <w:rsid w:val="00510D9F"/>
    <w:rsid w:val="00512B8F"/>
    <w:rsid w:val="00513BF4"/>
    <w:rsid w:val="00513EE7"/>
    <w:rsid w:val="00513F5A"/>
    <w:rsid w:val="0051499B"/>
    <w:rsid w:val="005149C4"/>
    <w:rsid w:val="005154DD"/>
    <w:rsid w:val="00515509"/>
    <w:rsid w:val="005159A1"/>
    <w:rsid w:val="00515D29"/>
    <w:rsid w:val="00515EF5"/>
    <w:rsid w:val="005162B2"/>
    <w:rsid w:val="00516369"/>
    <w:rsid w:val="00517845"/>
    <w:rsid w:val="0052037C"/>
    <w:rsid w:val="0052071C"/>
    <w:rsid w:val="00520932"/>
    <w:rsid w:val="00520BE8"/>
    <w:rsid w:val="0052181A"/>
    <w:rsid w:val="00521B9A"/>
    <w:rsid w:val="005220F8"/>
    <w:rsid w:val="00523A7F"/>
    <w:rsid w:val="005245B1"/>
    <w:rsid w:val="00524695"/>
    <w:rsid w:val="00524CAF"/>
    <w:rsid w:val="0052537B"/>
    <w:rsid w:val="005254BA"/>
    <w:rsid w:val="00525BCD"/>
    <w:rsid w:val="00525BE7"/>
    <w:rsid w:val="00525E95"/>
    <w:rsid w:val="00525EE5"/>
    <w:rsid w:val="00526379"/>
    <w:rsid w:val="00526610"/>
    <w:rsid w:val="00526A07"/>
    <w:rsid w:val="00526A08"/>
    <w:rsid w:val="00526D6F"/>
    <w:rsid w:val="005277F6"/>
    <w:rsid w:val="005277FD"/>
    <w:rsid w:val="005278B0"/>
    <w:rsid w:val="00527C20"/>
    <w:rsid w:val="00527DE5"/>
    <w:rsid w:val="00530F67"/>
    <w:rsid w:val="005317AB"/>
    <w:rsid w:val="005319F2"/>
    <w:rsid w:val="00531CBF"/>
    <w:rsid w:val="00531CEC"/>
    <w:rsid w:val="005325AA"/>
    <w:rsid w:val="0053308A"/>
    <w:rsid w:val="00534867"/>
    <w:rsid w:val="005348BC"/>
    <w:rsid w:val="00534CA7"/>
    <w:rsid w:val="00534F67"/>
    <w:rsid w:val="005366CD"/>
    <w:rsid w:val="00536DF1"/>
    <w:rsid w:val="005378C6"/>
    <w:rsid w:val="005378E8"/>
    <w:rsid w:val="0054016F"/>
    <w:rsid w:val="005408EE"/>
    <w:rsid w:val="00540A71"/>
    <w:rsid w:val="00540BEE"/>
    <w:rsid w:val="00541843"/>
    <w:rsid w:val="00542875"/>
    <w:rsid w:val="00542C16"/>
    <w:rsid w:val="00542E26"/>
    <w:rsid w:val="0054356B"/>
    <w:rsid w:val="00543B85"/>
    <w:rsid w:val="00543D91"/>
    <w:rsid w:val="00543ED5"/>
    <w:rsid w:val="005447E5"/>
    <w:rsid w:val="0054506D"/>
    <w:rsid w:val="00545521"/>
    <w:rsid w:val="00545553"/>
    <w:rsid w:val="005457C3"/>
    <w:rsid w:val="00545867"/>
    <w:rsid w:val="005458FA"/>
    <w:rsid w:val="00546246"/>
    <w:rsid w:val="005476FD"/>
    <w:rsid w:val="005478F1"/>
    <w:rsid w:val="0055000B"/>
    <w:rsid w:val="005510A9"/>
    <w:rsid w:val="00551785"/>
    <w:rsid w:val="0055183B"/>
    <w:rsid w:val="00551B41"/>
    <w:rsid w:val="005520DE"/>
    <w:rsid w:val="00552418"/>
    <w:rsid w:val="0055262F"/>
    <w:rsid w:val="00552837"/>
    <w:rsid w:val="00552964"/>
    <w:rsid w:val="005536DE"/>
    <w:rsid w:val="00553866"/>
    <w:rsid w:val="00554064"/>
    <w:rsid w:val="0055480F"/>
    <w:rsid w:val="00555287"/>
    <w:rsid w:val="005555EC"/>
    <w:rsid w:val="0055686C"/>
    <w:rsid w:val="005577BA"/>
    <w:rsid w:val="0055785E"/>
    <w:rsid w:val="00557CB8"/>
    <w:rsid w:val="005600EF"/>
    <w:rsid w:val="00560898"/>
    <w:rsid w:val="00560ADF"/>
    <w:rsid w:val="005622FB"/>
    <w:rsid w:val="00562820"/>
    <w:rsid w:val="005628C2"/>
    <w:rsid w:val="005632BB"/>
    <w:rsid w:val="00563889"/>
    <w:rsid w:val="005639D4"/>
    <w:rsid w:val="0056403B"/>
    <w:rsid w:val="005642EA"/>
    <w:rsid w:val="00564562"/>
    <w:rsid w:val="00565328"/>
    <w:rsid w:val="00565CA3"/>
    <w:rsid w:val="005675D3"/>
    <w:rsid w:val="00567BB6"/>
    <w:rsid w:val="00567D14"/>
    <w:rsid w:val="0057114A"/>
    <w:rsid w:val="005715CD"/>
    <w:rsid w:val="005716F7"/>
    <w:rsid w:val="00571909"/>
    <w:rsid w:val="00571F28"/>
    <w:rsid w:val="005723E2"/>
    <w:rsid w:val="00573022"/>
    <w:rsid w:val="00573094"/>
    <w:rsid w:val="005732B4"/>
    <w:rsid w:val="005741F6"/>
    <w:rsid w:val="00574439"/>
    <w:rsid w:val="00574842"/>
    <w:rsid w:val="005748F2"/>
    <w:rsid w:val="005749DD"/>
    <w:rsid w:val="005756F2"/>
    <w:rsid w:val="0057645D"/>
    <w:rsid w:val="005770B6"/>
    <w:rsid w:val="0057734A"/>
    <w:rsid w:val="0057762C"/>
    <w:rsid w:val="0057774F"/>
    <w:rsid w:val="005777BB"/>
    <w:rsid w:val="00580257"/>
    <w:rsid w:val="0058033D"/>
    <w:rsid w:val="00581547"/>
    <w:rsid w:val="00581A30"/>
    <w:rsid w:val="00581B0A"/>
    <w:rsid w:val="00581E2E"/>
    <w:rsid w:val="0058240E"/>
    <w:rsid w:val="0058249D"/>
    <w:rsid w:val="005826D2"/>
    <w:rsid w:val="00583242"/>
    <w:rsid w:val="00583CD0"/>
    <w:rsid w:val="005842FF"/>
    <w:rsid w:val="0058555A"/>
    <w:rsid w:val="0058622E"/>
    <w:rsid w:val="005865D9"/>
    <w:rsid w:val="00586832"/>
    <w:rsid w:val="00587648"/>
    <w:rsid w:val="005904C1"/>
    <w:rsid w:val="00590560"/>
    <w:rsid w:val="0059141B"/>
    <w:rsid w:val="005914E5"/>
    <w:rsid w:val="005914F0"/>
    <w:rsid w:val="005915BB"/>
    <w:rsid w:val="00592569"/>
    <w:rsid w:val="00592574"/>
    <w:rsid w:val="00592F35"/>
    <w:rsid w:val="00593008"/>
    <w:rsid w:val="00593EC3"/>
    <w:rsid w:val="00593FC5"/>
    <w:rsid w:val="00594C65"/>
    <w:rsid w:val="0059529B"/>
    <w:rsid w:val="005953A1"/>
    <w:rsid w:val="005953E0"/>
    <w:rsid w:val="00595FAD"/>
    <w:rsid w:val="00596C4C"/>
    <w:rsid w:val="00597421"/>
    <w:rsid w:val="005977A6"/>
    <w:rsid w:val="0059786D"/>
    <w:rsid w:val="005A0031"/>
    <w:rsid w:val="005A01AE"/>
    <w:rsid w:val="005A033D"/>
    <w:rsid w:val="005A0543"/>
    <w:rsid w:val="005A065A"/>
    <w:rsid w:val="005A084E"/>
    <w:rsid w:val="005A0F54"/>
    <w:rsid w:val="005A1121"/>
    <w:rsid w:val="005A1193"/>
    <w:rsid w:val="005A1288"/>
    <w:rsid w:val="005A1540"/>
    <w:rsid w:val="005A1EE7"/>
    <w:rsid w:val="005A20B6"/>
    <w:rsid w:val="005A331C"/>
    <w:rsid w:val="005A3388"/>
    <w:rsid w:val="005A3514"/>
    <w:rsid w:val="005A35BD"/>
    <w:rsid w:val="005A377C"/>
    <w:rsid w:val="005A4133"/>
    <w:rsid w:val="005A4553"/>
    <w:rsid w:val="005A5475"/>
    <w:rsid w:val="005A5655"/>
    <w:rsid w:val="005A59E8"/>
    <w:rsid w:val="005A63DB"/>
    <w:rsid w:val="005A64D3"/>
    <w:rsid w:val="005A6581"/>
    <w:rsid w:val="005A6FC7"/>
    <w:rsid w:val="005A716D"/>
    <w:rsid w:val="005A7E0A"/>
    <w:rsid w:val="005B02AD"/>
    <w:rsid w:val="005B035F"/>
    <w:rsid w:val="005B06A1"/>
    <w:rsid w:val="005B078D"/>
    <w:rsid w:val="005B16D5"/>
    <w:rsid w:val="005B2FF0"/>
    <w:rsid w:val="005B309D"/>
    <w:rsid w:val="005B329F"/>
    <w:rsid w:val="005B35AF"/>
    <w:rsid w:val="005B3823"/>
    <w:rsid w:val="005B3D8F"/>
    <w:rsid w:val="005B4811"/>
    <w:rsid w:val="005B4ABE"/>
    <w:rsid w:val="005B4C94"/>
    <w:rsid w:val="005B5130"/>
    <w:rsid w:val="005B5817"/>
    <w:rsid w:val="005B5E37"/>
    <w:rsid w:val="005B6DC1"/>
    <w:rsid w:val="005B6EA7"/>
    <w:rsid w:val="005B720F"/>
    <w:rsid w:val="005B72AB"/>
    <w:rsid w:val="005B7B16"/>
    <w:rsid w:val="005C01FA"/>
    <w:rsid w:val="005C182E"/>
    <w:rsid w:val="005C2008"/>
    <w:rsid w:val="005C21E7"/>
    <w:rsid w:val="005C3554"/>
    <w:rsid w:val="005C4317"/>
    <w:rsid w:val="005C4353"/>
    <w:rsid w:val="005C43F4"/>
    <w:rsid w:val="005C4C3E"/>
    <w:rsid w:val="005C4DCB"/>
    <w:rsid w:val="005C4E8D"/>
    <w:rsid w:val="005C55E9"/>
    <w:rsid w:val="005C591C"/>
    <w:rsid w:val="005C776C"/>
    <w:rsid w:val="005C7AA8"/>
    <w:rsid w:val="005C7E17"/>
    <w:rsid w:val="005D03FA"/>
    <w:rsid w:val="005D0DFC"/>
    <w:rsid w:val="005D1285"/>
    <w:rsid w:val="005D12ED"/>
    <w:rsid w:val="005D15A2"/>
    <w:rsid w:val="005D18C2"/>
    <w:rsid w:val="005D1A93"/>
    <w:rsid w:val="005D1C4F"/>
    <w:rsid w:val="005D202D"/>
    <w:rsid w:val="005D2605"/>
    <w:rsid w:val="005D34A4"/>
    <w:rsid w:val="005D3D85"/>
    <w:rsid w:val="005D49B8"/>
    <w:rsid w:val="005D4A0F"/>
    <w:rsid w:val="005D52FC"/>
    <w:rsid w:val="005D54EA"/>
    <w:rsid w:val="005D6738"/>
    <w:rsid w:val="005D6D57"/>
    <w:rsid w:val="005D7BFB"/>
    <w:rsid w:val="005E128B"/>
    <w:rsid w:val="005E1674"/>
    <w:rsid w:val="005E16D6"/>
    <w:rsid w:val="005E17B4"/>
    <w:rsid w:val="005E17E5"/>
    <w:rsid w:val="005E188E"/>
    <w:rsid w:val="005E1890"/>
    <w:rsid w:val="005E1B9D"/>
    <w:rsid w:val="005E1E68"/>
    <w:rsid w:val="005E21F3"/>
    <w:rsid w:val="005E29EB"/>
    <w:rsid w:val="005E37C5"/>
    <w:rsid w:val="005E3A60"/>
    <w:rsid w:val="005E44BF"/>
    <w:rsid w:val="005E571C"/>
    <w:rsid w:val="005E5E37"/>
    <w:rsid w:val="005E7DA6"/>
    <w:rsid w:val="005E7FB5"/>
    <w:rsid w:val="005F17B8"/>
    <w:rsid w:val="005F1A67"/>
    <w:rsid w:val="005F258F"/>
    <w:rsid w:val="005F3087"/>
    <w:rsid w:val="005F329B"/>
    <w:rsid w:val="005F392F"/>
    <w:rsid w:val="005F3AE4"/>
    <w:rsid w:val="005F3FEE"/>
    <w:rsid w:val="005F43FE"/>
    <w:rsid w:val="005F5236"/>
    <w:rsid w:val="005F5310"/>
    <w:rsid w:val="005F5406"/>
    <w:rsid w:val="005F544A"/>
    <w:rsid w:val="005F55E9"/>
    <w:rsid w:val="005F6729"/>
    <w:rsid w:val="005F7362"/>
    <w:rsid w:val="005F73B5"/>
    <w:rsid w:val="005F7B48"/>
    <w:rsid w:val="005F7DE2"/>
    <w:rsid w:val="0060025F"/>
    <w:rsid w:val="00600453"/>
    <w:rsid w:val="0060137D"/>
    <w:rsid w:val="0060169C"/>
    <w:rsid w:val="0060184D"/>
    <w:rsid w:val="00601B5A"/>
    <w:rsid w:val="00601EC2"/>
    <w:rsid w:val="006020F7"/>
    <w:rsid w:val="006022EF"/>
    <w:rsid w:val="00602663"/>
    <w:rsid w:val="00602706"/>
    <w:rsid w:val="006028AC"/>
    <w:rsid w:val="00602BF8"/>
    <w:rsid w:val="00602C3F"/>
    <w:rsid w:val="00602D7B"/>
    <w:rsid w:val="00603696"/>
    <w:rsid w:val="00603F31"/>
    <w:rsid w:val="00604236"/>
    <w:rsid w:val="0060426B"/>
    <w:rsid w:val="006044D8"/>
    <w:rsid w:val="00605B3F"/>
    <w:rsid w:val="00605C1C"/>
    <w:rsid w:val="00606399"/>
    <w:rsid w:val="006070EE"/>
    <w:rsid w:val="00607B2B"/>
    <w:rsid w:val="00607F26"/>
    <w:rsid w:val="00607F73"/>
    <w:rsid w:val="006101C9"/>
    <w:rsid w:val="0061029A"/>
    <w:rsid w:val="006107D0"/>
    <w:rsid w:val="006107DB"/>
    <w:rsid w:val="00610977"/>
    <w:rsid w:val="00610E84"/>
    <w:rsid w:val="00611138"/>
    <w:rsid w:val="006112E7"/>
    <w:rsid w:val="00611E45"/>
    <w:rsid w:val="00611FFC"/>
    <w:rsid w:val="0061263A"/>
    <w:rsid w:val="00612921"/>
    <w:rsid w:val="00612E3B"/>
    <w:rsid w:val="006133B9"/>
    <w:rsid w:val="00614286"/>
    <w:rsid w:val="00614554"/>
    <w:rsid w:val="00614FC9"/>
    <w:rsid w:val="006158B8"/>
    <w:rsid w:val="0061675E"/>
    <w:rsid w:val="00616AF1"/>
    <w:rsid w:val="006177C2"/>
    <w:rsid w:val="00617AE9"/>
    <w:rsid w:val="006200D9"/>
    <w:rsid w:val="0062029B"/>
    <w:rsid w:val="00620493"/>
    <w:rsid w:val="00620E6B"/>
    <w:rsid w:val="00621390"/>
    <w:rsid w:val="006213FE"/>
    <w:rsid w:val="006225E5"/>
    <w:rsid w:val="0062429E"/>
    <w:rsid w:val="00624959"/>
    <w:rsid w:val="00624C1B"/>
    <w:rsid w:val="00625169"/>
    <w:rsid w:val="006253D2"/>
    <w:rsid w:val="006258F4"/>
    <w:rsid w:val="00625C4F"/>
    <w:rsid w:val="006268C6"/>
    <w:rsid w:val="00626A69"/>
    <w:rsid w:val="00627305"/>
    <w:rsid w:val="006279C3"/>
    <w:rsid w:val="00627EE2"/>
    <w:rsid w:val="0063019E"/>
    <w:rsid w:val="00630BFF"/>
    <w:rsid w:val="0063108F"/>
    <w:rsid w:val="00631DCA"/>
    <w:rsid w:val="00632174"/>
    <w:rsid w:val="00632EDA"/>
    <w:rsid w:val="00632FB8"/>
    <w:rsid w:val="00633DCC"/>
    <w:rsid w:val="0063485D"/>
    <w:rsid w:val="0063494A"/>
    <w:rsid w:val="00634ED1"/>
    <w:rsid w:val="00634F0E"/>
    <w:rsid w:val="006351AC"/>
    <w:rsid w:val="00635EB7"/>
    <w:rsid w:val="006364CB"/>
    <w:rsid w:val="00636E08"/>
    <w:rsid w:val="00637ED0"/>
    <w:rsid w:val="00637FF9"/>
    <w:rsid w:val="0064094A"/>
    <w:rsid w:val="00640A33"/>
    <w:rsid w:val="006410F5"/>
    <w:rsid w:val="00641F9F"/>
    <w:rsid w:val="0064293C"/>
    <w:rsid w:val="00642F2A"/>
    <w:rsid w:val="0064326B"/>
    <w:rsid w:val="0064366A"/>
    <w:rsid w:val="00643734"/>
    <w:rsid w:val="00643E1C"/>
    <w:rsid w:val="006442EE"/>
    <w:rsid w:val="006443AB"/>
    <w:rsid w:val="006461FC"/>
    <w:rsid w:val="0064665F"/>
    <w:rsid w:val="00646A82"/>
    <w:rsid w:val="00646D14"/>
    <w:rsid w:val="00647307"/>
    <w:rsid w:val="00647B53"/>
    <w:rsid w:val="0065019E"/>
    <w:rsid w:val="006506BF"/>
    <w:rsid w:val="00650A00"/>
    <w:rsid w:val="006515D0"/>
    <w:rsid w:val="00651665"/>
    <w:rsid w:val="00651C58"/>
    <w:rsid w:val="00651EF3"/>
    <w:rsid w:val="00652AED"/>
    <w:rsid w:val="00652DE4"/>
    <w:rsid w:val="0065343B"/>
    <w:rsid w:val="00653E97"/>
    <w:rsid w:val="00654047"/>
    <w:rsid w:val="00655815"/>
    <w:rsid w:val="006567D7"/>
    <w:rsid w:val="00656D22"/>
    <w:rsid w:val="00657266"/>
    <w:rsid w:val="0065734E"/>
    <w:rsid w:val="006579CA"/>
    <w:rsid w:val="00660CD0"/>
    <w:rsid w:val="0066197C"/>
    <w:rsid w:val="00661B46"/>
    <w:rsid w:val="00662718"/>
    <w:rsid w:val="00662892"/>
    <w:rsid w:val="00662A3E"/>
    <w:rsid w:val="00662D94"/>
    <w:rsid w:val="0066397F"/>
    <w:rsid w:val="00663D53"/>
    <w:rsid w:val="006643E3"/>
    <w:rsid w:val="00664E8C"/>
    <w:rsid w:val="006651BB"/>
    <w:rsid w:val="006657A3"/>
    <w:rsid w:val="00666090"/>
    <w:rsid w:val="00667069"/>
    <w:rsid w:val="00667C1D"/>
    <w:rsid w:val="00667F15"/>
    <w:rsid w:val="00667F32"/>
    <w:rsid w:val="0067000F"/>
    <w:rsid w:val="00670CFB"/>
    <w:rsid w:val="0067102C"/>
    <w:rsid w:val="00671784"/>
    <w:rsid w:val="006719F3"/>
    <w:rsid w:val="00671D2D"/>
    <w:rsid w:val="00671F61"/>
    <w:rsid w:val="0067201D"/>
    <w:rsid w:val="006730E8"/>
    <w:rsid w:val="00673837"/>
    <w:rsid w:val="00673867"/>
    <w:rsid w:val="00674075"/>
    <w:rsid w:val="00674107"/>
    <w:rsid w:val="0067434D"/>
    <w:rsid w:val="006754C7"/>
    <w:rsid w:val="00675D77"/>
    <w:rsid w:val="006767FB"/>
    <w:rsid w:val="00676E8E"/>
    <w:rsid w:val="00677438"/>
    <w:rsid w:val="006776F9"/>
    <w:rsid w:val="00680658"/>
    <w:rsid w:val="006806AC"/>
    <w:rsid w:val="00680A3F"/>
    <w:rsid w:val="00681001"/>
    <w:rsid w:val="00681840"/>
    <w:rsid w:val="0068237B"/>
    <w:rsid w:val="006826DE"/>
    <w:rsid w:val="00682D1D"/>
    <w:rsid w:val="00683581"/>
    <w:rsid w:val="00683E55"/>
    <w:rsid w:val="00684360"/>
    <w:rsid w:val="006846A3"/>
    <w:rsid w:val="00686462"/>
    <w:rsid w:val="00686B56"/>
    <w:rsid w:val="00687130"/>
    <w:rsid w:val="006871E7"/>
    <w:rsid w:val="006875B7"/>
    <w:rsid w:val="00687C32"/>
    <w:rsid w:val="006907D6"/>
    <w:rsid w:val="00690BF8"/>
    <w:rsid w:val="006919C4"/>
    <w:rsid w:val="00692192"/>
    <w:rsid w:val="00693172"/>
    <w:rsid w:val="00693435"/>
    <w:rsid w:val="00693570"/>
    <w:rsid w:val="006942C8"/>
    <w:rsid w:val="00694496"/>
    <w:rsid w:val="00694AA7"/>
    <w:rsid w:val="00694B80"/>
    <w:rsid w:val="00694F66"/>
    <w:rsid w:val="00697316"/>
    <w:rsid w:val="00697500"/>
    <w:rsid w:val="006A027F"/>
    <w:rsid w:val="006A0375"/>
    <w:rsid w:val="006A0412"/>
    <w:rsid w:val="006A15CA"/>
    <w:rsid w:val="006A177B"/>
    <w:rsid w:val="006A1D87"/>
    <w:rsid w:val="006A296B"/>
    <w:rsid w:val="006A2B58"/>
    <w:rsid w:val="006A2DAA"/>
    <w:rsid w:val="006A3212"/>
    <w:rsid w:val="006A37FD"/>
    <w:rsid w:val="006A389C"/>
    <w:rsid w:val="006A3D42"/>
    <w:rsid w:val="006A3D51"/>
    <w:rsid w:val="006A424A"/>
    <w:rsid w:val="006A4841"/>
    <w:rsid w:val="006A5A15"/>
    <w:rsid w:val="006A5C1B"/>
    <w:rsid w:val="006A6362"/>
    <w:rsid w:val="006A6AFD"/>
    <w:rsid w:val="006A7754"/>
    <w:rsid w:val="006B02C4"/>
    <w:rsid w:val="006B0304"/>
    <w:rsid w:val="006B041C"/>
    <w:rsid w:val="006B1284"/>
    <w:rsid w:val="006B139F"/>
    <w:rsid w:val="006B1490"/>
    <w:rsid w:val="006B23A4"/>
    <w:rsid w:val="006B24C6"/>
    <w:rsid w:val="006B26B6"/>
    <w:rsid w:val="006B2DF6"/>
    <w:rsid w:val="006B2E07"/>
    <w:rsid w:val="006B388B"/>
    <w:rsid w:val="006B3CFB"/>
    <w:rsid w:val="006B434C"/>
    <w:rsid w:val="006B588C"/>
    <w:rsid w:val="006B6067"/>
    <w:rsid w:val="006B667A"/>
    <w:rsid w:val="006B6A97"/>
    <w:rsid w:val="006B6B7E"/>
    <w:rsid w:val="006B71C1"/>
    <w:rsid w:val="006B75C2"/>
    <w:rsid w:val="006B7DD0"/>
    <w:rsid w:val="006C07F7"/>
    <w:rsid w:val="006C0A9C"/>
    <w:rsid w:val="006C0ABF"/>
    <w:rsid w:val="006C0B21"/>
    <w:rsid w:val="006C1E85"/>
    <w:rsid w:val="006C1E9D"/>
    <w:rsid w:val="006C1ECB"/>
    <w:rsid w:val="006C1FC6"/>
    <w:rsid w:val="006C200A"/>
    <w:rsid w:val="006C2726"/>
    <w:rsid w:val="006C371A"/>
    <w:rsid w:val="006C3915"/>
    <w:rsid w:val="006C3921"/>
    <w:rsid w:val="006C3A62"/>
    <w:rsid w:val="006C3E00"/>
    <w:rsid w:val="006C4493"/>
    <w:rsid w:val="006C59F0"/>
    <w:rsid w:val="006C6610"/>
    <w:rsid w:val="006C67EB"/>
    <w:rsid w:val="006C6D76"/>
    <w:rsid w:val="006D01F0"/>
    <w:rsid w:val="006D04BA"/>
    <w:rsid w:val="006D0B21"/>
    <w:rsid w:val="006D114F"/>
    <w:rsid w:val="006D1812"/>
    <w:rsid w:val="006D1B5D"/>
    <w:rsid w:val="006D280B"/>
    <w:rsid w:val="006D400E"/>
    <w:rsid w:val="006D6283"/>
    <w:rsid w:val="006D640D"/>
    <w:rsid w:val="006D6556"/>
    <w:rsid w:val="006D739D"/>
    <w:rsid w:val="006D76AC"/>
    <w:rsid w:val="006D79A2"/>
    <w:rsid w:val="006D7F6F"/>
    <w:rsid w:val="006E01C9"/>
    <w:rsid w:val="006E0215"/>
    <w:rsid w:val="006E08F1"/>
    <w:rsid w:val="006E09B4"/>
    <w:rsid w:val="006E0DFF"/>
    <w:rsid w:val="006E0E2D"/>
    <w:rsid w:val="006E113D"/>
    <w:rsid w:val="006E1CFF"/>
    <w:rsid w:val="006E2B0A"/>
    <w:rsid w:val="006E2C73"/>
    <w:rsid w:val="006E372C"/>
    <w:rsid w:val="006E40F8"/>
    <w:rsid w:val="006E4614"/>
    <w:rsid w:val="006E4EF6"/>
    <w:rsid w:val="006E4F4C"/>
    <w:rsid w:val="006E520F"/>
    <w:rsid w:val="006E52C3"/>
    <w:rsid w:val="006E5EA9"/>
    <w:rsid w:val="006E6137"/>
    <w:rsid w:val="006E63D9"/>
    <w:rsid w:val="006E6FF2"/>
    <w:rsid w:val="006E795C"/>
    <w:rsid w:val="006F172D"/>
    <w:rsid w:val="006F1D29"/>
    <w:rsid w:val="006F2798"/>
    <w:rsid w:val="006F2EF8"/>
    <w:rsid w:val="006F2F5B"/>
    <w:rsid w:val="006F385D"/>
    <w:rsid w:val="006F3A63"/>
    <w:rsid w:val="006F3F3E"/>
    <w:rsid w:val="006F4094"/>
    <w:rsid w:val="006F51E5"/>
    <w:rsid w:val="006F54A7"/>
    <w:rsid w:val="006F54CC"/>
    <w:rsid w:val="006F5B76"/>
    <w:rsid w:val="006F5DC4"/>
    <w:rsid w:val="006F64D9"/>
    <w:rsid w:val="006F6B62"/>
    <w:rsid w:val="006F7D7D"/>
    <w:rsid w:val="007002B0"/>
    <w:rsid w:val="007006AE"/>
    <w:rsid w:val="00700FA0"/>
    <w:rsid w:val="00702349"/>
    <w:rsid w:val="00702379"/>
    <w:rsid w:val="007026E8"/>
    <w:rsid w:val="007035D5"/>
    <w:rsid w:val="0070393F"/>
    <w:rsid w:val="0070525E"/>
    <w:rsid w:val="007052C6"/>
    <w:rsid w:val="00705996"/>
    <w:rsid w:val="00705D20"/>
    <w:rsid w:val="00705FC9"/>
    <w:rsid w:val="007060C6"/>
    <w:rsid w:val="0070649D"/>
    <w:rsid w:val="00706660"/>
    <w:rsid w:val="007067DD"/>
    <w:rsid w:val="00706811"/>
    <w:rsid w:val="00706B58"/>
    <w:rsid w:val="00710071"/>
    <w:rsid w:val="007109DD"/>
    <w:rsid w:val="00710E95"/>
    <w:rsid w:val="00710FD5"/>
    <w:rsid w:val="007114AC"/>
    <w:rsid w:val="007117A1"/>
    <w:rsid w:val="00711B5B"/>
    <w:rsid w:val="00712480"/>
    <w:rsid w:val="0071263D"/>
    <w:rsid w:val="0071477C"/>
    <w:rsid w:val="00714BBE"/>
    <w:rsid w:val="00714C6C"/>
    <w:rsid w:val="00714F01"/>
    <w:rsid w:val="007157A4"/>
    <w:rsid w:val="007157FB"/>
    <w:rsid w:val="00715D8E"/>
    <w:rsid w:val="00716AC4"/>
    <w:rsid w:val="0072012E"/>
    <w:rsid w:val="007208CA"/>
    <w:rsid w:val="00720F2C"/>
    <w:rsid w:val="0072139E"/>
    <w:rsid w:val="0072254D"/>
    <w:rsid w:val="007240C6"/>
    <w:rsid w:val="00725271"/>
    <w:rsid w:val="00725CFF"/>
    <w:rsid w:val="00726401"/>
    <w:rsid w:val="007267BF"/>
    <w:rsid w:val="007275FD"/>
    <w:rsid w:val="007301A6"/>
    <w:rsid w:val="0073073B"/>
    <w:rsid w:val="00730AA2"/>
    <w:rsid w:val="00731D12"/>
    <w:rsid w:val="00732279"/>
    <w:rsid w:val="00732988"/>
    <w:rsid w:val="00732A82"/>
    <w:rsid w:val="007336CE"/>
    <w:rsid w:val="007336DB"/>
    <w:rsid w:val="00734307"/>
    <w:rsid w:val="00734612"/>
    <w:rsid w:val="00734B0E"/>
    <w:rsid w:val="00734B8A"/>
    <w:rsid w:val="00735122"/>
    <w:rsid w:val="0073516D"/>
    <w:rsid w:val="00735861"/>
    <w:rsid w:val="00735FC0"/>
    <w:rsid w:val="0073705D"/>
    <w:rsid w:val="00737BBD"/>
    <w:rsid w:val="00737D16"/>
    <w:rsid w:val="0074040F"/>
    <w:rsid w:val="007404E0"/>
    <w:rsid w:val="007405A2"/>
    <w:rsid w:val="00740B9C"/>
    <w:rsid w:val="00740C90"/>
    <w:rsid w:val="00740D51"/>
    <w:rsid w:val="00740FCF"/>
    <w:rsid w:val="0074147C"/>
    <w:rsid w:val="00741BD4"/>
    <w:rsid w:val="00741EAC"/>
    <w:rsid w:val="00742225"/>
    <w:rsid w:val="0074239B"/>
    <w:rsid w:val="0074296E"/>
    <w:rsid w:val="00742A07"/>
    <w:rsid w:val="00743325"/>
    <w:rsid w:val="007433A4"/>
    <w:rsid w:val="00743858"/>
    <w:rsid w:val="00744636"/>
    <w:rsid w:val="00745385"/>
    <w:rsid w:val="00745A2F"/>
    <w:rsid w:val="00746E9C"/>
    <w:rsid w:val="007475D0"/>
    <w:rsid w:val="00747859"/>
    <w:rsid w:val="007500BF"/>
    <w:rsid w:val="00751460"/>
    <w:rsid w:val="00751556"/>
    <w:rsid w:val="00751D2B"/>
    <w:rsid w:val="00751F35"/>
    <w:rsid w:val="00752BE0"/>
    <w:rsid w:val="0075326B"/>
    <w:rsid w:val="007533DC"/>
    <w:rsid w:val="00753B40"/>
    <w:rsid w:val="00753E92"/>
    <w:rsid w:val="00754299"/>
    <w:rsid w:val="0075476B"/>
    <w:rsid w:val="00754E69"/>
    <w:rsid w:val="00754ECC"/>
    <w:rsid w:val="00755FE8"/>
    <w:rsid w:val="00756432"/>
    <w:rsid w:val="00757B16"/>
    <w:rsid w:val="00757D80"/>
    <w:rsid w:val="007613CC"/>
    <w:rsid w:val="00761BF8"/>
    <w:rsid w:val="00761EA3"/>
    <w:rsid w:val="007621FF"/>
    <w:rsid w:val="00762375"/>
    <w:rsid w:val="007624B9"/>
    <w:rsid w:val="0076264D"/>
    <w:rsid w:val="00762C6E"/>
    <w:rsid w:val="00762CC5"/>
    <w:rsid w:val="00762D17"/>
    <w:rsid w:val="00762D55"/>
    <w:rsid w:val="007632E8"/>
    <w:rsid w:val="0076342D"/>
    <w:rsid w:val="0076351B"/>
    <w:rsid w:val="0076357E"/>
    <w:rsid w:val="00763E98"/>
    <w:rsid w:val="00763EA3"/>
    <w:rsid w:val="007642CD"/>
    <w:rsid w:val="00764335"/>
    <w:rsid w:val="0076493D"/>
    <w:rsid w:val="00764CCA"/>
    <w:rsid w:val="007651BE"/>
    <w:rsid w:val="00765ADF"/>
    <w:rsid w:val="00766450"/>
    <w:rsid w:val="007666A9"/>
    <w:rsid w:val="007668C8"/>
    <w:rsid w:val="00766E10"/>
    <w:rsid w:val="0076700F"/>
    <w:rsid w:val="00767827"/>
    <w:rsid w:val="00767AE4"/>
    <w:rsid w:val="00770592"/>
    <w:rsid w:val="0077077F"/>
    <w:rsid w:val="00770C24"/>
    <w:rsid w:val="007710AF"/>
    <w:rsid w:val="00771525"/>
    <w:rsid w:val="00771953"/>
    <w:rsid w:val="00771C86"/>
    <w:rsid w:val="0077206E"/>
    <w:rsid w:val="00772650"/>
    <w:rsid w:val="00772AE2"/>
    <w:rsid w:val="00772FD0"/>
    <w:rsid w:val="0077312D"/>
    <w:rsid w:val="00773F1D"/>
    <w:rsid w:val="00774662"/>
    <w:rsid w:val="00776083"/>
    <w:rsid w:val="007762F8"/>
    <w:rsid w:val="00776886"/>
    <w:rsid w:val="007802C5"/>
    <w:rsid w:val="007810E4"/>
    <w:rsid w:val="007814E4"/>
    <w:rsid w:val="00781B06"/>
    <w:rsid w:val="00781CD7"/>
    <w:rsid w:val="00782487"/>
    <w:rsid w:val="00782BF5"/>
    <w:rsid w:val="00782C22"/>
    <w:rsid w:val="00782C35"/>
    <w:rsid w:val="00782C65"/>
    <w:rsid w:val="00783849"/>
    <w:rsid w:val="007838AF"/>
    <w:rsid w:val="00783A5C"/>
    <w:rsid w:val="00784399"/>
    <w:rsid w:val="007845C0"/>
    <w:rsid w:val="00785637"/>
    <w:rsid w:val="00785938"/>
    <w:rsid w:val="00786694"/>
    <w:rsid w:val="00787BF8"/>
    <w:rsid w:val="00787E0D"/>
    <w:rsid w:val="0079015E"/>
    <w:rsid w:val="007907DA"/>
    <w:rsid w:val="00790A26"/>
    <w:rsid w:val="00790A4D"/>
    <w:rsid w:val="00791228"/>
    <w:rsid w:val="00791949"/>
    <w:rsid w:val="007921F1"/>
    <w:rsid w:val="00792393"/>
    <w:rsid w:val="00792EF1"/>
    <w:rsid w:val="007946E3"/>
    <w:rsid w:val="00795213"/>
    <w:rsid w:val="0079540A"/>
    <w:rsid w:val="00795711"/>
    <w:rsid w:val="00796989"/>
    <w:rsid w:val="00796A4B"/>
    <w:rsid w:val="00796D29"/>
    <w:rsid w:val="00797059"/>
    <w:rsid w:val="0079746F"/>
    <w:rsid w:val="00797656"/>
    <w:rsid w:val="00797C4C"/>
    <w:rsid w:val="007A0AA5"/>
    <w:rsid w:val="007A1309"/>
    <w:rsid w:val="007A2150"/>
    <w:rsid w:val="007A27DF"/>
    <w:rsid w:val="007A2850"/>
    <w:rsid w:val="007A286E"/>
    <w:rsid w:val="007A37D9"/>
    <w:rsid w:val="007A3890"/>
    <w:rsid w:val="007A3BC4"/>
    <w:rsid w:val="007A3CBA"/>
    <w:rsid w:val="007A3DC1"/>
    <w:rsid w:val="007A4CD6"/>
    <w:rsid w:val="007A537D"/>
    <w:rsid w:val="007A55EA"/>
    <w:rsid w:val="007A59D7"/>
    <w:rsid w:val="007A676A"/>
    <w:rsid w:val="007A6860"/>
    <w:rsid w:val="007A68B5"/>
    <w:rsid w:val="007A73D8"/>
    <w:rsid w:val="007A73ED"/>
    <w:rsid w:val="007A7E1A"/>
    <w:rsid w:val="007B0095"/>
    <w:rsid w:val="007B01FD"/>
    <w:rsid w:val="007B0452"/>
    <w:rsid w:val="007B0835"/>
    <w:rsid w:val="007B0859"/>
    <w:rsid w:val="007B0C72"/>
    <w:rsid w:val="007B1956"/>
    <w:rsid w:val="007B2376"/>
    <w:rsid w:val="007B237D"/>
    <w:rsid w:val="007B2672"/>
    <w:rsid w:val="007B2DCC"/>
    <w:rsid w:val="007B3B7B"/>
    <w:rsid w:val="007B448A"/>
    <w:rsid w:val="007B509E"/>
    <w:rsid w:val="007B5566"/>
    <w:rsid w:val="007B5F9D"/>
    <w:rsid w:val="007B686B"/>
    <w:rsid w:val="007B6CAF"/>
    <w:rsid w:val="007C0BE5"/>
    <w:rsid w:val="007C373B"/>
    <w:rsid w:val="007C3EB5"/>
    <w:rsid w:val="007C3FE0"/>
    <w:rsid w:val="007C4EB3"/>
    <w:rsid w:val="007C5769"/>
    <w:rsid w:val="007C5F76"/>
    <w:rsid w:val="007C6591"/>
    <w:rsid w:val="007C672F"/>
    <w:rsid w:val="007C7477"/>
    <w:rsid w:val="007C7965"/>
    <w:rsid w:val="007C7E77"/>
    <w:rsid w:val="007D0025"/>
    <w:rsid w:val="007D08B4"/>
    <w:rsid w:val="007D0926"/>
    <w:rsid w:val="007D1078"/>
    <w:rsid w:val="007D1929"/>
    <w:rsid w:val="007D22FD"/>
    <w:rsid w:val="007D2310"/>
    <w:rsid w:val="007D2454"/>
    <w:rsid w:val="007D2985"/>
    <w:rsid w:val="007D2E20"/>
    <w:rsid w:val="007D313D"/>
    <w:rsid w:val="007D348A"/>
    <w:rsid w:val="007D359E"/>
    <w:rsid w:val="007D3994"/>
    <w:rsid w:val="007D40C9"/>
    <w:rsid w:val="007D4365"/>
    <w:rsid w:val="007D444E"/>
    <w:rsid w:val="007D4A7B"/>
    <w:rsid w:val="007D5284"/>
    <w:rsid w:val="007D5996"/>
    <w:rsid w:val="007D59EB"/>
    <w:rsid w:val="007D5D9A"/>
    <w:rsid w:val="007D644E"/>
    <w:rsid w:val="007D71BC"/>
    <w:rsid w:val="007E02C9"/>
    <w:rsid w:val="007E0827"/>
    <w:rsid w:val="007E08C7"/>
    <w:rsid w:val="007E1155"/>
    <w:rsid w:val="007E164D"/>
    <w:rsid w:val="007E22C9"/>
    <w:rsid w:val="007E2982"/>
    <w:rsid w:val="007E2B55"/>
    <w:rsid w:val="007E2D68"/>
    <w:rsid w:val="007E3905"/>
    <w:rsid w:val="007E4869"/>
    <w:rsid w:val="007E49A1"/>
    <w:rsid w:val="007E4B30"/>
    <w:rsid w:val="007E5492"/>
    <w:rsid w:val="007E5E9F"/>
    <w:rsid w:val="007E5F28"/>
    <w:rsid w:val="007E77DC"/>
    <w:rsid w:val="007E789B"/>
    <w:rsid w:val="007E798D"/>
    <w:rsid w:val="007F03E4"/>
    <w:rsid w:val="007F1096"/>
    <w:rsid w:val="007F10C5"/>
    <w:rsid w:val="007F1802"/>
    <w:rsid w:val="007F219D"/>
    <w:rsid w:val="007F21FA"/>
    <w:rsid w:val="007F231E"/>
    <w:rsid w:val="007F3196"/>
    <w:rsid w:val="007F3507"/>
    <w:rsid w:val="007F3C58"/>
    <w:rsid w:val="007F4827"/>
    <w:rsid w:val="007F484B"/>
    <w:rsid w:val="007F5780"/>
    <w:rsid w:val="007F60A0"/>
    <w:rsid w:val="007F6578"/>
    <w:rsid w:val="007F678A"/>
    <w:rsid w:val="007F6900"/>
    <w:rsid w:val="007F755B"/>
    <w:rsid w:val="007F7A77"/>
    <w:rsid w:val="00800745"/>
    <w:rsid w:val="00800767"/>
    <w:rsid w:val="008009A8"/>
    <w:rsid w:val="00800BE2"/>
    <w:rsid w:val="00801735"/>
    <w:rsid w:val="00801EC7"/>
    <w:rsid w:val="00802A16"/>
    <w:rsid w:val="00802D1F"/>
    <w:rsid w:val="00802DCE"/>
    <w:rsid w:val="0080312D"/>
    <w:rsid w:val="00803275"/>
    <w:rsid w:val="00804597"/>
    <w:rsid w:val="00804737"/>
    <w:rsid w:val="00804BD4"/>
    <w:rsid w:val="00804E27"/>
    <w:rsid w:val="00805308"/>
    <w:rsid w:val="008060AC"/>
    <w:rsid w:val="00806262"/>
    <w:rsid w:val="00806F6A"/>
    <w:rsid w:val="008077A7"/>
    <w:rsid w:val="008079E1"/>
    <w:rsid w:val="00807CDD"/>
    <w:rsid w:val="00807EDA"/>
    <w:rsid w:val="00810664"/>
    <w:rsid w:val="00810BF6"/>
    <w:rsid w:val="00810F18"/>
    <w:rsid w:val="00810F3D"/>
    <w:rsid w:val="0081114A"/>
    <w:rsid w:val="00812754"/>
    <w:rsid w:val="00813438"/>
    <w:rsid w:val="00813759"/>
    <w:rsid w:val="00814CE9"/>
    <w:rsid w:val="0081547F"/>
    <w:rsid w:val="00816297"/>
    <w:rsid w:val="00816357"/>
    <w:rsid w:val="008163BB"/>
    <w:rsid w:val="00817228"/>
    <w:rsid w:val="008178D4"/>
    <w:rsid w:val="00817961"/>
    <w:rsid w:val="00817F51"/>
    <w:rsid w:val="00817FE4"/>
    <w:rsid w:val="00820B1E"/>
    <w:rsid w:val="00820E69"/>
    <w:rsid w:val="00821644"/>
    <w:rsid w:val="00823FAE"/>
    <w:rsid w:val="008262D3"/>
    <w:rsid w:val="00826574"/>
    <w:rsid w:val="00827274"/>
    <w:rsid w:val="00827E4E"/>
    <w:rsid w:val="00827F4B"/>
    <w:rsid w:val="00830099"/>
    <w:rsid w:val="00830626"/>
    <w:rsid w:val="0083091C"/>
    <w:rsid w:val="008309A1"/>
    <w:rsid w:val="00830EC9"/>
    <w:rsid w:val="00831369"/>
    <w:rsid w:val="00831748"/>
    <w:rsid w:val="0083185E"/>
    <w:rsid w:val="0083449E"/>
    <w:rsid w:val="00834E7E"/>
    <w:rsid w:val="00834FD6"/>
    <w:rsid w:val="0083545B"/>
    <w:rsid w:val="00835FC1"/>
    <w:rsid w:val="0083604B"/>
    <w:rsid w:val="0083682D"/>
    <w:rsid w:val="00836B07"/>
    <w:rsid w:val="00836FF0"/>
    <w:rsid w:val="0083772F"/>
    <w:rsid w:val="00837EAB"/>
    <w:rsid w:val="00840071"/>
    <w:rsid w:val="0084022C"/>
    <w:rsid w:val="008402D6"/>
    <w:rsid w:val="00840F06"/>
    <w:rsid w:val="00841B0D"/>
    <w:rsid w:val="00842E6B"/>
    <w:rsid w:val="008434B2"/>
    <w:rsid w:val="00843CD7"/>
    <w:rsid w:val="00843CEF"/>
    <w:rsid w:val="00843E48"/>
    <w:rsid w:val="00844930"/>
    <w:rsid w:val="00844C8F"/>
    <w:rsid w:val="00845356"/>
    <w:rsid w:val="008455B6"/>
    <w:rsid w:val="0084566D"/>
    <w:rsid w:val="00845F02"/>
    <w:rsid w:val="0084609B"/>
    <w:rsid w:val="008463E3"/>
    <w:rsid w:val="008464E1"/>
    <w:rsid w:val="00846F80"/>
    <w:rsid w:val="00847182"/>
    <w:rsid w:val="00847B50"/>
    <w:rsid w:val="00847D55"/>
    <w:rsid w:val="00847EDA"/>
    <w:rsid w:val="00847FA4"/>
    <w:rsid w:val="00847FBB"/>
    <w:rsid w:val="008504FF"/>
    <w:rsid w:val="008507D7"/>
    <w:rsid w:val="00850910"/>
    <w:rsid w:val="00850A69"/>
    <w:rsid w:val="00850C54"/>
    <w:rsid w:val="00850FBB"/>
    <w:rsid w:val="008514BF"/>
    <w:rsid w:val="00851E48"/>
    <w:rsid w:val="00851ED6"/>
    <w:rsid w:val="00852534"/>
    <w:rsid w:val="00852556"/>
    <w:rsid w:val="00852A76"/>
    <w:rsid w:val="008539F4"/>
    <w:rsid w:val="00853F28"/>
    <w:rsid w:val="0085414D"/>
    <w:rsid w:val="008550AD"/>
    <w:rsid w:val="0085579F"/>
    <w:rsid w:val="008559D1"/>
    <w:rsid w:val="00856178"/>
    <w:rsid w:val="00857698"/>
    <w:rsid w:val="00860540"/>
    <w:rsid w:val="00860613"/>
    <w:rsid w:val="00860BB4"/>
    <w:rsid w:val="00860CFE"/>
    <w:rsid w:val="00861BDE"/>
    <w:rsid w:val="00861CF4"/>
    <w:rsid w:val="00862384"/>
    <w:rsid w:val="00862A67"/>
    <w:rsid w:val="00862C37"/>
    <w:rsid w:val="00862DCA"/>
    <w:rsid w:val="008635BD"/>
    <w:rsid w:val="008635C9"/>
    <w:rsid w:val="008636BA"/>
    <w:rsid w:val="00863767"/>
    <w:rsid w:val="008637F5"/>
    <w:rsid w:val="00863910"/>
    <w:rsid w:val="00863A0B"/>
    <w:rsid w:val="00863BBB"/>
    <w:rsid w:val="008645A7"/>
    <w:rsid w:val="008656DF"/>
    <w:rsid w:val="00865A62"/>
    <w:rsid w:val="00865B34"/>
    <w:rsid w:val="0086670E"/>
    <w:rsid w:val="00866B65"/>
    <w:rsid w:val="00866CEF"/>
    <w:rsid w:val="00866DFC"/>
    <w:rsid w:val="00867780"/>
    <w:rsid w:val="00867E34"/>
    <w:rsid w:val="00871092"/>
    <w:rsid w:val="00871530"/>
    <w:rsid w:val="008719FD"/>
    <w:rsid w:val="00871BEE"/>
    <w:rsid w:val="00871EDC"/>
    <w:rsid w:val="008723AB"/>
    <w:rsid w:val="00872E0D"/>
    <w:rsid w:val="00872FD8"/>
    <w:rsid w:val="0087338B"/>
    <w:rsid w:val="00873663"/>
    <w:rsid w:val="00873826"/>
    <w:rsid w:val="008739F7"/>
    <w:rsid w:val="0087440B"/>
    <w:rsid w:val="008749F6"/>
    <w:rsid w:val="00874D62"/>
    <w:rsid w:val="008751AC"/>
    <w:rsid w:val="00876432"/>
    <w:rsid w:val="00876596"/>
    <w:rsid w:val="0087661A"/>
    <w:rsid w:val="0087709D"/>
    <w:rsid w:val="0087735A"/>
    <w:rsid w:val="00877D53"/>
    <w:rsid w:val="00877D96"/>
    <w:rsid w:val="00877FE7"/>
    <w:rsid w:val="0088020F"/>
    <w:rsid w:val="008805B3"/>
    <w:rsid w:val="008813C2"/>
    <w:rsid w:val="00881D24"/>
    <w:rsid w:val="00881EA7"/>
    <w:rsid w:val="00881FBF"/>
    <w:rsid w:val="0088200F"/>
    <w:rsid w:val="0088246D"/>
    <w:rsid w:val="00882833"/>
    <w:rsid w:val="00883567"/>
    <w:rsid w:val="00883DEF"/>
    <w:rsid w:val="00884C3F"/>
    <w:rsid w:val="008853D8"/>
    <w:rsid w:val="00885B2F"/>
    <w:rsid w:val="00885C8C"/>
    <w:rsid w:val="0088636D"/>
    <w:rsid w:val="00891154"/>
    <w:rsid w:val="008926B3"/>
    <w:rsid w:val="00892CBA"/>
    <w:rsid w:val="00892E97"/>
    <w:rsid w:val="00892ED7"/>
    <w:rsid w:val="0089315F"/>
    <w:rsid w:val="00893280"/>
    <w:rsid w:val="0089430E"/>
    <w:rsid w:val="00895535"/>
    <w:rsid w:val="00895628"/>
    <w:rsid w:val="00895B47"/>
    <w:rsid w:val="00896441"/>
    <w:rsid w:val="008965C6"/>
    <w:rsid w:val="00896BF3"/>
    <w:rsid w:val="008974D3"/>
    <w:rsid w:val="008A05A9"/>
    <w:rsid w:val="008A0DAC"/>
    <w:rsid w:val="008A0F93"/>
    <w:rsid w:val="008A1D3D"/>
    <w:rsid w:val="008A1D85"/>
    <w:rsid w:val="008A1F2F"/>
    <w:rsid w:val="008A22A6"/>
    <w:rsid w:val="008A2355"/>
    <w:rsid w:val="008A2B0D"/>
    <w:rsid w:val="008A2FD7"/>
    <w:rsid w:val="008A357A"/>
    <w:rsid w:val="008A3725"/>
    <w:rsid w:val="008A3728"/>
    <w:rsid w:val="008A3A97"/>
    <w:rsid w:val="008A4980"/>
    <w:rsid w:val="008A5B76"/>
    <w:rsid w:val="008A60E1"/>
    <w:rsid w:val="008A64F8"/>
    <w:rsid w:val="008A7184"/>
    <w:rsid w:val="008A73E4"/>
    <w:rsid w:val="008A7691"/>
    <w:rsid w:val="008A79AA"/>
    <w:rsid w:val="008A7F94"/>
    <w:rsid w:val="008B00CA"/>
    <w:rsid w:val="008B02BD"/>
    <w:rsid w:val="008B084B"/>
    <w:rsid w:val="008B23BE"/>
    <w:rsid w:val="008B2493"/>
    <w:rsid w:val="008B29D1"/>
    <w:rsid w:val="008B2CB4"/>
    <w:rsid w:val="008B5612"/>
    <w:rsid w:val="008B5B9A"/>
    <w:rsid w:val="008B657C"/>
    <w:rsid w:val="008B658B"/>
    <w:rsid w:val="008B7DB4"/>
    <w:rsid w:val="008C004F"/>
    <w:rsid w:val="008C00C3"/>
    <w:rsid w:val="008C0787"/>
    <w:rsid w:val="008C0909"/>
    <w:rsid w:val="008C09EA"/>
    <w:rsid w:val="008C197D"/>
    <w:rsid w:val="008C1B83"/>
    <w:rsid w:val="008C1EE9"/>
    <w:rsid w:val="008C2FFF"/>
    <w:rsid w:val="008C3079"/>
    <w:rsid w:val="008C317E"/>
    <w:rsid w:val="008C3C07"/>
    <w:rsid w:val="008C43CD"/>
    <w:rsid w:val="008C49A8"/>
    <w:rsid w:val="008C4A9E"/>
    <w:rsid w:val="008C4E57"/>
    <w:rsid w:val="008C7013"/>
    <w:rsid w:val="008C7CD0"/>
    <w:rsid w:val="008D08A1"/>
    <w:rsid w:val="008D09C6"/>
    <w:rsid w:val="008D0F29"/>
    <w:rsid w:val="008D18B3"/>
    <w:rsid w:val="008D195B"/>
    <w:rsid w:val="008D1E82"/>
    <w:rsid w:val="008D2C6A"/>
    <w:rsid w:val="008D2D0E"/>
    <w:rsid w:val="008D2FE5"/>
    <w:rsid w:val="008D3165"/>
    <w:rsid w:val="008D3274"/>
    <w:rsid w:val="008D356C"/>
    <w:rsid w:val="008D3993"/>
    <w:rsid w:val="008D3B01"/>
    <w:rsid w:val="008D3E3D"/>
    <w:rsid w:val="008D44EC"/>
    <w:rsid w:val="008D562B"/>
    <w:rsid w:val="008D5CAF"/>
    <w:rsid w:val="008D5F16"/>
    <w:rsid w:val="008D614E"/>
    <w:rsid w:val="008D6AB4"/>
    <w:rsid w:val="008D6FF0"/>
    <w:rsid w:val="008D7282"/>
    <w:rsid w:val="008D7416"/>
    <w:rsid w:val="008D7823"/>
    <w:rsid w:val="008D7A03"/>
    <w:rsid w:val="008D7EB1"/>
    <w:rsid w:val="008D7EF7"/>
    <w:rsid w:val="008E051E"/>
    <w:rsid w:val="008E0BDF"/>
    <w:rsid w:val="008E14D5"/>
    <w:rsid w:val="008E1707"/>
    <w:rsid w:val="008E1B1D"/>
    <w:rsid w:val="008E1C1A"/>
    <w:rsid w:val="008E1CAD"/>
    <w:rsid w:val="008E1D8A"/>
    <w:rsid w:val="008E1FCC"/>
    <w:rsid w:val="008E204A"/>
    <w:rsid w:val="008E26E2"/>
    <w:rsid w:val="008E2BA2"/>
    <w:rsid w:val="008E3517"/>
    <w:rsid w:val="008E41EF"/>
    <w:rsid w:val="008E478F"/>
    <w:rsid w:val="008E4EC2"/>
    <w:rsid w:val="008E56C2"/>
    <w:rsid w:val="008E61A5"/>
    <w:rsid w:val="008E6456"/>
    <w:rsid w:val="008E6EC6"/>
    <w:rsid w:val="008E7250"/>
    <w:rsid w:val="008E7E94"/>
    <w:rsid w:val="008F0391"/>
    <w:rsid w:val="008F07F9"/>
    <w:rsid w:val="008F0B18"/>
    <w:rsid w:val="008F1C0D"/>
    <w:rsid w:val="008F26E0"/>
    <w:rsid w:val="008F2C11"/>
    <w:rsid w:val="008F2E74"/>
    <w:rsid w:val="008F2ECF"/>
    <w:rsid w:val="008F3BED"/>
    <w:rsid w:val="008F4A29"/>
    <w:rsid w:val="008F50E5"/>
    <w:rsid w:val="008F51B2"/>
    <w:rsid w:val="008F543F"/>
    <w:rsid w:val="008F7693"/>
    <w:rsid w:val="008F794C"/>
    <w:rsid w:val="008F7AA0"/>
    <w:rsid w:val="008F7BD2"/>
    <w:rsid w:val="008F7DB3"/>
    <w:rsid w:val="008F7FD8"/>
    <w:rsid w:val="00900C77"/>
    <w:rsid w:val="0090372F"/>
    <w:rsid w:val="00903E4A"/>
    <w:rsid w:val="00903FE9"/>
    <w:rsid w:val="00904533"/>
    <w:rsid w:val="00904CB9"/>
    <w:rsid w:val="00905F31"/>
    <w:rsid w:val="009068D2"/>
    <w:rsid w:val="009076B8"/>
    <w:rsid w:val="009078B5"/>
    <w:rsid w:val="00907988"/>
    <w:rsid w:val="00907A57"/>
    <w:rsid w:val="0091028C"/>
    <w:rsid w:val="00910448"/>
    <w:rsid w:val="00910CCB"/>
    <w:rsid w:val="009112A6"/>
    <w:rsid w:val="0091139C"/>
    <w:rsid w:val="009114E5"/>
    <w:rsid w:val="00911D2B"/>
    <w:rsid w:val="00912BFC"/>
    <w:rsid w:val="0091313A"/>
    <w:rsid w:val="00913672"/>
    <w:rsid w:val="009136FC"/>
    <w:rsid w:val="00914557"/>
    <w:rsid w:val="0091474C"/>
    <w:rsid w:val="009153CB"/>
    <w:rsid w:val="0091627F"/>
    <w:rsid w:val="009169C5"/>
    <w:rsid w:val="00916C45"/>
    <w:rsid w:val="00916D85"/>
    <w:rsid w:val="009170BF"/>
    <w:rsid w:val="00920A58"/>
    <w:rsid w:val="00920AFC"/>
    <w:rsid w:val="00920EDF"/>
    <w:rsid w:val="00921984"/>
    <w:rsid w:val="00921E4F"/>
    <w:rsid w:val="00921E65"/>
    <w:rsid w:val="00922667"/>
    <w:rsid w:val="00922802"/>
    <w:rsid w:val="009228BF"/>
    <w:rsid w:val="00922DDF"/>
    <w:rsid w:val="00923552"/>
    <w:rsid w:val="009239D5"/>
    <w:rsid w:val="00923CE5"/>
    <w:rsid w:val="0092401C"/>
    <w:rsid w:val="009241A2"/>
    <w:rsid w:val="009242C4"/>
    <w:rsid w:val="00924C9A"/>
    <w:rsid w:val="00924CBF"/>
    <w:rsid w:val="00924DBB"/>
    <w:rsid w:val="00926124"/>
    <w:rsid w:val="009263A7"/>
    <w:rsid w:val="0092752D"/>
    <w:rsid w:val="00927561"/>
    <w:rsid w:val="0092760E"/>
    <w:rsid w:val="00927D64"/>
    <w:rsid w:val="00930818"/>
    <w:rsid w:val="00931342"/>
    <w:rsid w:val="009318AF"/>
    <w:rsid w:val="009323CB"/>
    <w:rsid w:val="00932872"/>
    <w:rsid w:val="00933935"/>
    <w:rsid w:val="00933BD0"/>
    <w:rsid w:val="00934DFB"/>
    <w:rsid w:val="00934F2D"/>
    <w:rsid w:val="00935762"/>
    <w:rsid w:val="009359DF"/>
    <w:rsid w:val="009359E9"/>
    <w:rsid w:val="00936AD1"/>
    <w:rsid w:val="00936E86"/>
    <w:rsid w:val="009371CC"/>
    <w:rsid w:val="00937746"/>
    <w:rsid w:val="009403A5"/>
    <w:rsid w:val="009408C1"/>
    <w:rsid w:val="00941ACA"/>
    <w:rsid w:val="009421D5"/>
    <w:rsid w:val="009421E2"/>
    <w:rsid w:val="00942565"/>
    <w:rsid w:val="00944261"/>
    <w:rsid w:val="00944803"/>
    <w:rsid w:val="00944B10"/>
    <w:rsid w:val="009455BF"/>
    <w:rsid w:val="0094565D"/>
    <w:rsid w:val="00945C56"/>
    <w:rsid w:val="00945DC6"/>
    <w:rsid w:val="009460CA"/>
    <w:rsid w:val="00946D1E"/>
    <w:rsid w:val="00947338"/>
    <w:rsid w:val="00947DF9"/>
    <w:rsid w:val="00950191"/>
    <w:rsid w:val="00950458"/>
    <w:rsid w:val="00950906"/>
    <w:rsid w:val="00950DE7"/>
    <w:rsid w:val="00950E0A"/>
    <w:rsid w:val="00951210"/>
    <w:rsid w:val="0095210E"/>
    <w:rsid w:val="00952452"/>
    <w:rsid w:val="00952A18"/>
    <w:rsid w:val="0095327A"/>
    <w:rsid w:val="00953491"/>
    <w:rsid w:val="009537F3"/>
    <w:rsid w:val="0095423B"/>
    <w:rsid w:val="009545AD"/>
    <w:rsid w:val="009547B6"/>
    <w:rsid w:val="00954897"/>
    <w:rsid w:val="00955301"/>
    <w:rsid w:val="00955DD9"/>
    <w:rsid w:val="00955DE1"/>
    <w:rsid w:val="00957034"/>
    <w:rsid w:val="0096058A"/>
    <w:rsid w:val="0096079B"/>
    <w:rsid w:val="00961456"/>
    <w:rsid w:val="009615BF"/>
    <w:rsid w:val="00962118"/>
    <w:rsid w:val="00962440"/>
    <w:rsid w:val="009629F6"/>
    <w:rsid w:val="00962A9E"/>
    <w:rsid w:val="00963093"/>
    <w:rsid w:val="0096330E"/>
    <w:rsid w:val="00963C03"/>
    <w:rsid w:val="00963C08"/>
    <w:rsid w:val="00963D6E"/>
    <w:rsid w:val="009645F6"/>
    <w:rsid w:val="00964A6F"/>
    <w:rsid w:val="009653CB"/>
    <w:rsid w:val="009653D3"/>
    <w:rsid w:val="00965E7B"/>
    <w:rsid w:val="009661D8"/>
    <w:rsid w:val="009664A5"/>
    <w:rsid w:val="00966E20"/>
    <w:rsid w:val="00967179"/>
    <w:rsid w:val="009671D3"/>
    <w:rsid w:val="009706D5"/>
    <w:rsid w:val="009709AF"/>
    <w:rsid w:val="00970AB4"/>
    <w:rsid w:val="00970B18"/>
    <w:rsid w:val="009717F4"/>
    <w:rsid w:val="00972192"/>
    <w:rsid w:val="009738A9"/>
    <w:rsid w:val="00973C36"/>
    <w:rsid w:val="00973EEA"/>
    <w:rsid w:val="0097412D"/>
    <w:rsid w:val="00974D7F"/>
    <w:rsid w:val="00975496"/>
    <w:rsid w:val="009755EC"/>
    <w:rsid w:val="00975FA1"/>
    <w:rsid w:val="009762D3"/>
    <w:rsid w:val="0097656A"/>
    <w:rsid w:val="009765B1"/>
    <w:rsid w:val="00976864"/>
    <w:rsid w:val="00976FD8"/>
    <w:rsid w:val="009770F4"/>
    <w:rsid w:val="009773EA"/>
    <w:rsid w:val="00977582"/>
    <w:rsid w:val="00977A63"/>
    <w:rsid w:val="00977B0D"/>
    <w:rsid w:val="00980069"/>
    <w:rsid w:val="0098076F"/>
    <w:rsid w:val="00980B01"/>
    <w:rsid w:val="00981491"/>
    <w:rsid w:val="009815AB"/>
    <w:rsid w:val="00981A02"/>
    <w:rsid w:val="00982955"/>
    <w:rsid w:val="00984846"/>
    <w:rsid w:val="00984A95"/>
    <w:rsid w:val="00985903"/>
    <w:rsid w:val="00986854"/>
    <w:rsid w:val="009868F7"/>
    <w:rsid w:val="009869A5"/>
    <w:rsid w:val="00987248"/>
    <w:rsid w:val="00987342"/>
    <w:rsid w:val="009877C0"/>
    <w:rsid w:val="009904B6"/>
    <w:rsid w:val="00990788"/>
    <w:rsid w:val="00992226"/>
    <w:rsid w:val="0099316F"/>
    <w:rsid w:val="00993529"/>
    <w:rsid w:val="0099372D"/>
    <w:rsid w:val="00993DFE"/>
    <w:rsid w:val="00993FCD"/>
    <w:rsid w:val="0099409A"/>
    <w:rsid w:val="0099476B"/>
    <w:rsid w:val="00994954"/>
    <w:rsid w:val="00994F54"/>
    <w:rsid w:val="00995DBF"/>
    <w:rsid w:val="0099616A"/>
    <w:rsid w:val="009966D5"/>
    <w:rsid w:val="00996EFD"/>
    <w:rsid w:val="009970D8"/>
    <w:rsid w:val="0099720B"/>
    <w:rsid w:val="009A0893"/>
    <w:rsid w:val="009A12FC"/>
    <w:rsid w:val="009A1CE2"/>
    <w:rsid w:val="009A22D6"/>
    <w:rsid w:val="009A25F7"/>
    <w:rsid w:val="009A2E73"/>
    <w:rsid w:val="009A334B"/>
    <w:rsid w:val="009A3A52"/>
    <w:rsid w:val="009A41F7"/>
    <w:rsid w:val="009A4DDD"/>
    <w:rsid w:val="009A4ED7"/>
    <w:rsid w:val="009A5934"/>
    <w:rsid w:val="009A7319"/>
    <w:rsid w:val="009B1E0B"/>
    <w:rsid w:val="009B20C4"/>
    <w:rsid w:val="009B233B"/>
    <w:rsid w:val="009B2C4D"/>
    <w:rsid w:val="009B3738"/>
    <w:rsid w:val="009B43FD"/>
    <w:rsid w:val="009B5452"/>
    <w:rsid w:val="009B58B9"/>
    <w:rsid w:val="009B5CC4"/>
    <w:rsid w:val="009B646F"/>
    <w:rsid w:val="009B7EAE"/>
    <w:rsid w:val="009C039F"/>
    <w:rsid w:val="009C087F"/>
    <w:rsid w:val="009C0A54"/>
    <w:rsid w:val="009C0F9A"/>
    <w:rsid w:val="009C105D"/>
    <w:rsid w:val="009C1B17"/>
    <w:rsid w:val="009C2386"/>
    <w:rsid w:val="009C255D"/>
    <w:rsid w:val="009C2984"/>
    <w:rsid w:val="009C3144"/>
    <w:rsid w:val="009C46ED"/>
    <w:rsid w:val="009C54EC"/>
    <w:rsid w:val="009C5AC1"/>
    <w:rsid w:val="009C5E05"/>
    <w:rsid w:val="009C77B6"/>
    <w:rsid w:val="009C7961"/>
    <w:rsid w:val="009C7E3E"/>
    <w:rsid w:val="009D0B9F"/>
    <w:rsid w:val="009D15FA"/>
    <w:rsid w:val="009D22CD"/>
    <w:rsid w:val="009D2413"/>
    <w:rsid w:val="009D2685"/>
    <w:rsid w:val="009D2BA7"/>
    <w:rsid w:val="009D2D3B"/>
    <w:rsid w:val="009D34F5"/>
    <w:rsid w:val="009D357E"/>
    <w:rsid w:val="009D4010"/>
    <w:rsid w:val="009D40BF"/>
    <w:rsid w:val="009D41DE"/>
    <w:rsid w:val="009D4361"/>
    <w:rsid w:val="009D461E"/>
    <w:rsid w:val="009D61DA"/>
    <w:rsid w:val="009D66D0"/>
    <w:rsid w:val="009D6724"/>
    <w:rsid w:val="009D7105"/>
    <w:rsid w:val="009D72CC"/>
    <w:rsid w:val="009D740C"/>
    <w:rsid w:val="009D76EF"/>
    <w:rsid w:val="009E0462"/>
    <w:rsid w:val="009E0E5E"/>
    <w:rsid w:val="009E133B"/>
    <w:rsid w:val="009E27D9"/>
    <w:rsid w:val="009E2922"/>
    <w:rsid w:val="009E2A7F"/>
    <w:rsid w:val="009E3497"/>
    <w:rsid w:val="009E3BF1"/>
    <w:rsid w:val="009E49B8"/>
    <w:rsid w:val="009E4D6A"/>
    <w:rsid w:val="009E4E64"/>
    <w:rsid w:val="009E5301"/>
    <w:rsid w:val="009E5696"/>
    <w:rsid w:val="009E7A2B"/>
    <w:rsid w:val="009F00BF"/>
    <w:rsid w:val="009F0416"/>
    <w:rsid w:val="009F052C"/>
    <w:rsid w:val="009F0D4A"/>
    <w:rsid w:val="009F0F2A"/>
    <w:rsid w:val="009F10F7"/>
    <w:rsid w:val="009F15AF"/>
    <w:rsid w:val="009F1B50"/>
    <w:rsid w:val="009F2864"/>
    <w:rsid w:val="009F2B2A"/>
    <w:rsid w:val="009F33BE"/>
    <w:rsid w:val="009F37A8"/>
    <w:rsid w:val="009F3A21"/>
    <w:rsid w:val="009F3A82"/>
    <w:rsid w:val="009F3BF1"/>
    <w:rsid w:val="009F3E7C"/>
    <w:rsid w:val="009F3F93"/>
    <w:rsid w:val="009F40F5"/>
    <w:rsid w:val="009F421C"/>
    <w:rsid w:val="009F4950"/>
    <w:rsid w:val="009F4A6B"/>
    <w:rsid w:val="009F4DDA"/>
    <w:rsid w:val="009F5504"/>
    <w:rsid w:val="009F5D77"/>
    <w:rsid w:val="00A00270"/>
    <w:rsid w:val="00A0055F"/>
    <w:rsid w:val="00A00F2D"/>
    <w:rsid w:val="00A0273B"/>
    <w:rsid w:val="00A0418C"/>
    <w:rsid w:val="00A04DA6"/>
    <w:rsid w:val="00A05419"/>
    <w:rsid w:val="00A05BA2"/>
    <w:rsid w:val="00A05BD3"/>
    <w:rsid w:val="00A05F21"/>
    <w:rsid w:val="00A06513"/>
    <w:rsid w:val="00A06690"/>
    <w:rsid w:val="00A067E7"/>
    <w:rsid w:val="00A06897"/>
    <w:rsid w:val="00A068CE"/>
    <w:rsid w:val="00A07FB7"/>
    <w:rsid w:val="00A10098"/>
    <w:rsid w:val="00A102B1"/>
    <w:rsid w:val="00A11154"/>
    <w:rsid w:val="00A11A0E"/>
    <w:rsid w:val="00A11C5A"/>
    <w:rsid w:val="00A11DD5"/>
    <w:rsid w:val="00A12561"/>
    <w:rsid w:val="00A143F1"/>
    <w:rsid w:val="00A144D8"/>
    <w:rsid w:val="00A15A15"/>
    <w:rsid w:val="00A15DD3"/>
    <w:rsid w:val="00A164B5"/>
    <w:rsid w:val="00A168AA"/>
    <w:rsid w:val="00A16CAF"/>
    <w:rsid w:val="00A16F2D"/>
    <w:rsid w:val="00A173D5"/>
    <w:rsid w:val="00A17A86"/>
    <w:rsid w:val="00A20378"/>
    <w:rsid w:val="00A20567"/>
    <w:rsid w:val="00A2078A"/>
    <w:rsid w:val="00A21502"/>
    <w:rsid w:val="00A21D47"/>
    <w:rsid w:val="00A21F3C"/>
    <w:rsid w:val="00A21FBC"/>
    <w:rsid w:val="00A220FB"/>
    <w:rsid w:val="00A22830"/>
    <w:rsid w:val="00A2361F"/>
    <w:rsid w:val="00A243EC"/>
    <w:rsid w:val="00A24932"/>
    <w:rsid w:val="00A24DA7"/>
    <w:rsid w:val="00A250D2"/>
    <w:rsid w:val="00A257F8"/>
    <w:rsid w:val="00A26D8E"/>
    <w:rsid w:val="00A27434"/>
    <w:rsid w:val="00A27BA5"/>
    <w:rsid w:val="00A30A98"/>
    <w:rsid w:val="00A30C5D"/>
    <w:rsid w:val="00A32596"/>
    <w:rsid w:val="00A327EC"/>
    <w:rsid w:val="00A3299D"/>
    <w:rsid w:val="00A330BA"/>
    <w:rsid w:val="00A33854"/>
    <w:rsid w:val="00A33CCD"/>
    <w:rsid w:val="00A342A3"/>
    <w:rsid w:val="00A349DB"/>
    <w:rsid w:val="00A34DCA"/>
    <w:rsid w:val="00A3561C"/>
    <w:rsid w:val="00A3570B"/>
    <w:rsid w:val="00A35A8F"/>
    <w:rsid w:val="00A35F9B"/>
    <w:rsid w:val="00A37826"/>
    <w:rsid w:val="00A37982"/>
    <w:rsid w:val="00A40452"/>
    <w:rsid w:val="00A44866"/>
    <w:rsid w:val="00A45A3E"/>
    <w:rsid w:val="00A45B66"/>
    <w:rsid w:val="00A45D24"/>
    <w:rsid w:val="00A46C89"/>
    <w:rsid w:val="00A47115"/>
    <w:rsid w:val="00A476EA"/>
    <w:rsid w:val="00A47998"/>
    <w:rsid w:val="00A47D4A"/>
    <w:rsid w:val="00A47E32"/>
    <w:rsid w:val="00A500D9"/>
    <w:rsid w:val="00A50235"/>
    <w:rsid w:val="00A502A3"/>
    <w:rsid w:val="00A504FE"/>
    <w:rsid w:val="00A50907"/>
    <w:rsid w:val="00A50B3D"/>
    <w:rsid w:val="00A50BBE"/>
    <w:rsid w:val="00A51302"/>
    <w:rsid w:val="00A517C6"/>
    <w:rsid w:val="00A51E51"/>
    <w:rsid w:val="00A52153"/>
    <w:rsid w:val="00A521E3"/>
    <w:rsid w:val="00A52846"/>
    <w:rsid w:val="00A528F1"/>
    <w:rsid w:val="00A52E2D"/>
    <w:rsid w:val="00A53129"/>
    <w:rsid w:val="00A53225"/>
    <w:rsid w:val="00A5371C"/>
    <w:rsid w:val="00A53C29"/>
    <w:rsid w:val="00A53E86"/>
    <w:rsid w:val="00A53F2E"/>
    <w:rsid w:val="00A54926"/>
    <w:rsid w:val="00A55738"/>
    <w:rsid w:val="00A559C9"/>
    <w:rsid w:val="00A55B9B"/>
    <w:rsid w:val="00A55CBC"/>
    <w:rsid w:val="00A55F8F"/>
    <w:rsid w:val="00A55FF5"/>
    <w:rsid w:val="00A5643E"/>
    <w:rsid w:val="00A5654F"/>
    <w:rsid w:val="00A5729D"/>
    <w:rsid w:val="00A604AF"/>
    <w:rsid w:val="00A60B77"/>
    <w:rsid w:val="00A60BB8"/>
    <w:rsid w:val="00A61083"/>
    <w:rsid w:val="00A6163E"/>
    <w:rsid w:val="00A61B1A"/>
    <w:rsid w:val="00A61BCD"/>
    <w:rsid w:val="00A61E94"/>
    <w:rsid w:val="00A63346"/>
    <w:rsid w:val="00A635B2"/>
    <w:rsid w:val="00A63731"/>
    <w:rsid w:val="00A63781"/>
    <w:rsid w:val="00A64012"/>
    <w:rsid w:val="00A644C8"/>
    <w:rsid w:val="00A64C95"/>
    <w:rsid w:val="00A65121"/>
    <w:rsid w:val="00A66369"/>
    <w:rsid w:val="00A6678F"/>
    <w:rsid w:val="00A66B66"/>
    <w:rsid w:val="00A66C56"/>
    <w:rsid w:val="00A67441"/>
    <w:rsid w:val="00A6760B"/>
    <w:rsid w:val="00A67D4C"/>
    <w:rsid w:val="00A67DD3"/>
    <w:rsid w:val="00A67E4F"/>
    <w:rsid w:val="00A70290"/>
    <w:rsid w:val="00A706D6"/>
    <w:rsid w:val="00A70936"/>
    <w:rsid w:val="00A725F9"/>
    <w:rsid w:val="00A72E25"/>
    <w:rsid w:val="00A72F1B"/>
    <w:rsid w:val="00A7307F"/>
    <w:rsid w:val="00A73915"/>
    <w:rsid w:val="00A74804"/>
    <w:rsid w:val="00A74A1E"/>
    <w:rsid w:val="00A74A6D"/>
    <w:rsid w:val="00A75655"/>
    <w:rsid w:val="00A75870"/>
    <w:rsid w:val="00A75C6F"/>
    <w:rsid w:val="00A75E9B"/>
    <w:rsid w:val="00A76450"/>
    <w:rsid w:val="00A775F5"/>
    <w:rsid w:val="00A77BC9"/>
    <w:rsid w:val="00A77EAF"/>
    <w:rsid w:val="00A800A5"/>
    <w:rsid w:val="00A806A7"/>
    <w:rsid w:val="00A80C5F"/>
    <w:rsid w:val="00A812CE"/>
    <w:rsid w:val="00A81704"/>
    <w:rsid w:val="00A81B41"/>
    <w:rsid w:val="00A822D2"/>
    <w:rsid w:val="00A827BF"/>
    <w:rsid w:val="00A83490"/>
    <w:rsid w:val="00A8410B"/>
    <w:rsid w:val="00A842AD"/>
    <w:rsid w:val="00A845E8"/>
    <w:rsid w:val="00A85102"/>
    <w:rsid w:val="00A85571"/>
    <w:rsid w:val="00A8574C"/>
    <w:rsid w:val="00A85E86"/>
    <w:rsid w:val="00A8645D"/>
    <w:rsid w:val="00A868D9"/>
    <w:rsid w:val="00A86ADF"/>
    <w:rsid w:val="00A879D5"/>
    <w:rsid w:val="00A90356"/>
    <w:rsid w:val="00A9061B"/>
    <w:rsid w:val="00A906FF"/>
    <w:rsid w:val="00A90704"/>
    <w:rsid w:val="00A91ECC"/>
    <w:rsid w:val="00A92964"/>
    <w:rsid w:val="00A92D15"/>
    <w:rsid w:val="00A92F6D"/>
    <w:rsid w:val="00A93309"/>
    <w:rsid w:val="00A93C61"/>
    <w:rsid w:val="00A93D8B"/>
    <w:rsid w:val="00A94698"/>
    <w:rsid w:val="00A94B12"/>
    <w:rsid w:val="00A94D53"/>
    <w:rsid w:val="00A950B8"/>
    <w:rsid w:val="00A955EC"/>
    <w:rsid w:val="00A957C6"/>
    <w:rsid w:val="00A960DA"/>
    <w:rsid w:val="00A968A0"/>
    <w:rsid w:val="00A96DDB"/>
    <w:rsid w:val="00A97B9A"/>
    <w:rsid w:val="00A97D12"/>
    <w:rsid w:val="00AA0406"/>
    <w:rsid w:val="00AA0B0E"/>
    <w:rsid w:val="00AA1022"/>
    <w:rsid w:val="00AA124D"/>
    <w:rsid w:val="00AA12E2"/>
    <w:rsid w:val="00AA1E07"/>
    <w:rsid w:val="00AA2BAE"/>
    <w:rsid w:val="00AA2C52"/>
    <w:rsid w:val="00AA30BC"/>
    <w:rsid w:val="00AA30E0"/>
    <w:rsid w:val="00AA32C1"/>
    <w:rsid w:val="00AA342B"/>
    <w:rsid w:val="00AA45FC"/>
    <w:rsid w:val="00AA4BDE"/>
    <w:rsid w:val="00AA563D"/>
    <w:rsid w:val="00AA5900"/>
    <w:rsid w:val="00AA5A67"/>
    <w:rsid w:val="00AA6D1C"/>
    <w:rsid w:val="00AA7070"/>
    <w:rsid w:val="00AA7252"/>
    <w:rsid w:val="00AA74DB"/>
    <w:rsid w:val="00AA7534"/>
    <w:rsid w:val="00AA77C1"/>
    <w:rsid w:val="00AA7A1A"/>
    <w:rsid w:val="00AB0DDE"/>
    <w:rsid w:val="00AB0E03"/>
    <w:rsid w:val="00AB15DB"/>
    <w:rsid w:val="00AB1C3C"/>
    <w:rsid w:val="00AB221B"/>
    <w:rsid w:val="00AB26D7"/>
    <w:rsid w:val="00AB2D84"/>
    <w:rsid w:val="00AB3119"/>
    <w:rsid w:val="00AB363B"/>
    <w:rsid w:val="00AB3722"/>
    <w:rsid w:val="00AB4B31"/>
    <w:rsid w:val="00AB4BD1"/>
    <w:rsid w:val="00AB4C39"/>
    <w:rsid w:val="00AB5013"/>
    <w:rsid w:val="00AB5308"/>
    <w:rsid w:val="00AB54ED"/>
    <w:rsid w:val="00AB58E4"/>
    <w:rsid w:val="00AB5A1E"/>
    <w:rsid w:val="00AB5A5D"/>
    <w:rsid w:val="00AB696D"/>
    <w:rsid w:val="00AB6B05"/>
    <w:rsid w:val="00AB76A4"/>
    <w:rsid w:val="00AB77BE"/>
    <w:rsid w:val="00AB7D41"/>
    <w:rsid w:val="00AC00B6"/>
    <w:rsid w:val="00AC03E9"/>
    <w:rsid w:val="00AC0940"/>
    <w:rsid w:val="00AC0E40"/>
    <w:rsid w:val="00AC0FEB"/>
    <w:rsid w:val="00AC1107"/>
    <w:rsid w:val="00AC21B2"/>
    <w:rsid w:val="00AC250F"/>
    <w:rsid w:val="00AC2546"/>
    <w:rsid w:val="00AC2D6C"/>
    <w:rsid w:val="00AC2EF5"/>
    <w:rsid w:val="00AC2F0A"/>
    <w:rsid w:val="00AC311F"/>
    <w:rsid w:val="00AC3859"/>
    <w:rsid w:val="00AC41F3"/>
    <w:rsid w:val="00AC4395"/>
    <w:rsid w:val="00AC4970"/>
    <w:rsid w:val="00AC4F56"/>
    <w:rsid w:val="00AC4FB6"/>
    <w:rsid w:val="00AC542A"/>
    <w:rsid w:val="00AC5716"/>
    <w:rsid w:val="00AC6C47"/>
    <w:rsid w:val="00AC78DD"/>
    <w:rsid w:val="00AC7D0D"/>
    <w:rsid w:val="00AC7D48"/>
    <w:rsid w:val="00AC7DA2"/>
    <w:rsid w:val="00AD03E1"/>
    <w:rsid w:val="00AD08D4"/>
    <w:rsid w:val="00AD0B76"/>
    <w:rsid w:val="00AD0ED6"/>
    <w:rsid w:val="00AD166F"/>
    <w:rsid w:val="00AD1A42"/>
    <w:rsid w:val="00AD1A83"/>
    <w:rsid w:val="00AD1DC4"/>
    <w:rsid w:val="00AD2094"/>
    <w:rsid w:val="00AD21D6"/>
    <w:rsid w:val="00AD3B6E"/>
    <w:rsid w:val="00AD445A"/>
    <w:rsid w:val="00AD44E6"/>
    <w:rsid w:val="00AD52E4"/>
    <w:rsid w:val="00AD535E"/>
    <w:rsid w:val="00AD5637"/>
    <w:rsid w:val="00AD56F4"/>
    <w:rsid w:val="00AD61B6"/>
    <w:rsid w:val="00AD7207"/>
    <w:rsid w:val="00AD7404"/>
    <w:rsid w:val="00AD77C0"/>
    <w:rsid w:val="00AD7C8D"/>
    <w:rsid w:val="00AE002C"/>
    <w:rsid w:val="00AE0705"/>
    <w:rsid w:val="00AE0ACE"/>
    <w:rsid w:val="00AE187E"/>
    <w:rsid w:val="00AE188B"/>
    <w:rsid w:val="00AE1A8D"/>
    <w:rsid w:val="00AE1B68"/>
    <w:rsid w:val="00AE2699"/>
    <w:rsid w:val="00AE26EF"/>
    <w:rsid w:val="00AE3052"/>
    <w:rsid w:val="00AE42D5"/>
    <w:rsid w:val="00AE45B6"/>
    <w:rsid w:val="00AE4A0A"/>
    <w:rsid w:val="00AE5B3D"/>
    <w:rsid w:val="00AE60FC"/>
    <w:rsid w:val="00AE6215"/>
    <w:rsid w:val="00AE6769"/>
    <w:rsid w:val="00AE6884"/>
    <w:rsid w:val="00AE6B89"/>
    <w:rsid w:val="00AE7D6E"/>
    <w:rsid w:val="00AF1A42"/>
    <w:rsid w:val="00AF2AD5"/>
    <w:rsid w:val="00AF4253"/>
    <w:rsid w:val="00AF441C"/>
    <w:rsid w:val="00AF4831"/>
    <w:rsid w:val="00AF5015"/>
    <w:rsid w:val="00AF56DE"/>
    <w:rsid w:val="00AF6AB2"/>
    <w:rsid w:val="00AF6CAC"/>
    <w:rsid w:val="00AF6D55"/>
    <w:rsid w:val="00B00188"/>
    <w:rsid w:val="00B002EB"/>
    <w:rsid w:val="00B00A14"/>
    <w:rsid w:val="00B00E86"/>
    <w:rsid w:val="00B01538"/>
    <w:rsid w:val="00B01E96"/>
    <w:rsid w:val="00B02494"/>
    <w:rsid w:val="00B028F2"/>
    <w:rsid w:val="00B02EBE"/>
    <w:rsid w:val="00B03851"/>
    <w:rsid w:val="00B03F00"/>
    <w:rsid w:val="00B044DC"/>
    <w:rsid w:val="00B05586"/>
    <w:rsid w:val="00B05734"/>
    <w:rsid w:val="00B05A8A"/>
    <w:rsid w:val="00B0672C"/>
    <w:rsid w:val="00B06C2E"/>
    <w:rsid w:val="00B0731F"/>
    <w:rsid w:val="00B07BB6"/>
    <w:rsid w:val="00B07E40"/>
    <w:rsid w:val="00B10429"/>
    <w:rsid w:val="00B1134A"/>
    <w:rsid w:val="00B1149B"/>
    <w:rsid w:val="00B11D8C"/>
    <w:rsid w:val="00B11E0F"/>
    <w:rsid w:val="00B1200B"/>
    <w:rsid w:val="00B125C2"/>
    <w:rsid w:val="00B1270F"/>
    <w:rsid w:val="00B127C6"/>
    <w:rsid w:val="00B12D69"/>
    <w:rsid w:val="00B13024"/>
    <w:rsid w:val="00B137D1"/>
    <w:rsid w:val="00B13D0A"/>
    <w:rsid w:val="00B14601"/>
    <w:rsid w:val="00B14697"/>
    <w:rsid w:val="00B14B18"/>
    <w:rsid w:val="00B1528E"/>
    <w:rsid w:val="00B15A74"/>
    <w:rsid w:val="00B16F0F"/>
    <w:rsid w:val="00B20AB4"/>
    <w:rsid w:val="00B20D36"/>
    <w:rsid w:val="00B21019"/>
    <w:rsid w:val="00B21147"/>
    <w:rsid w:val="00B21160"/>
    <w:rsid w:val="00B22017"/>
    <w:rsid w:val="00B22693"/>
    <w:rsid w:val="00B22BFD"/>
    <w:rsid w:val="00B23BCA"/>
    <w:rsid w:val="00B23D02"/>
    <w:rsid w:val="00B241DA"/>
    <w:rsid w:val="00B2453D"/>
    <w:rsid w:val="00B24723"/>
    <w:rsid w:val="00B24A24"/>
    <w:rsid w:val="00B24A69"/>
    <w:rsid w:val="00B24D0D"/>
    <w:rsid w:val="00B25020"/>
    <w:rsid w:val="00B2591F"/>
    <w:rsid w:val="00B25951"/>
    <w:rsid w:val="00B277E5"/>
    <w:rsid w:val="00B30107"/>
    <w:rsid w:val="00B30AEF"/>
    <w:rsid w:val="00B310D3"/>
    <w:rsid w:val="00B31861"/>
    <w:rsid w:val="00B31EE8"/>
    <w:rsid w:val="00B321DC"/>
    <w:rsid w:val="00B3287F"/>
    <w:rsid w:val="00B328B4"/>
    <w:rsid w:val="00B32B1C"/>
    <w:rsid w:val="00B32FC8"/>
    <w:rsid w:val="00B3368C"/>
    <w:rsid w:val="00B341D4"/>
    <w:rsid w:val="00B3422C"/>
    <w:rsid w:val="00B34311"/>
    <w:rsid w:val="00B343A4"/>
    <w:rsid w:val="00B34404"/>
    <w:rsid w:val="00B34456"/>
    <w:rsid w:val="00B357F5"/>
    <w:rsid w:val="00B35C92"/>
    <w:rsid w:val="00B36E43"/>
    <w:rsid w:val="00B37138"/>
    <w:rsid w:val="00B371AC"/>
    <w:rsid w:val="00B371E3"/>
    <w:rsid w:val="00B37436"/>
    <w:rsid w:val="00B37DA2"/>
    <w:rsid w:val="00B4004E"/>
    <w:rsid w:val="00B40FBB"/>
    <w:rsid w:val="00B42221"/>
    <w:rsid w:val="00B428C5"/>
    <w:rsid w:val="00B42F6B"/>
    <w:rsid w:val="00B43B00"/>
    <w:rsid w:val="00B43FCB"/>
    <w:rsid w:val="00B440E7"/>
    <w:rsid w:val="00B44201"/>
    <w:rsid w:val="00B4430C"/>
    <w:rsid w:val="00B44768"/>
    <w:rsid w:val="00B44A8D"/>
    <w:rsid w:val="00B45E7D"/>
    <w:rsid w:val="00B4657A"/>
    <w:rsid w:val="00B465C5"/>
    <w:rsid w:val="00B467F1"/>
    <w:rsid w:val="00B474D2"/>
    <w:rsid w:val="00B47CDC"/>
    <w:rsid w:val="00B50506"/>
    <w:rsid w:val="00B50FC4"/>
    <w:rsid w:val="00B51968"/>
    <w:rsid w:val="00B51FFB"/>
    <w:rsid w:val="00B529AE"/>
    <w:rsid w:val="00B52F0A"/>
    <w:rsid w:val="00B53B6E"/>
    <w:rsid w:val="00B541CA"/>
    <w:rsid w:val="00B54423"/>
    <w:rsid w:val="00B545B6"/>
    <w:rsid w:val="00B54A19"/>
    <w:rsid w:val="00B54C82"/>
    <w:rsid w:val="00B54E73"/>
    <w:rsid w:val="00B55595"/>
    <w:rsid w:val="00B56D37"/>
    <w:rsid w:val="00B56F90"/>
    <w:rsid w:val="00B571B8"/>
    <w:rsid w:val="00B5768A"/>
    <w:rsid w:val="00B579B5"/>
    <w:rsid w:val="00B57C3E"/>
    <w:rsid w:val="00B6054C"/>
    <w:rsid w:val="00B610BA"/>
    <w:rsid w:val="00B61272"/>
    <w:rsid w:val="00B6183F"/>
    <w:rsid w:val="00B623A6"/>
    <w:rsid w:val="00B62658"/>
    <w:rsid w:val="00B62ABA"/>
    <w:rsid w:val="00B639EA"/>
    <w:rsid w:val="00B64153"/>
    <w:rsid w:val="00B64389"/>
    <w:rsid w:val="00B64580"/>
    <w:rsid w:val="00B648E2"/>
    <w:rsid w:val="00B64B41"/>
    <w:rsid w:val="00B65CD7"/>
    <w:rsid w:val="00B66178"/>
    <w:rsid w:val="00B66C54"/>
    <w:rsid w:val="00B6702D"/>
    <w:rsid w:val="00B67512"/>
    <w:rsid w:val="00B679F4"/>
    <w:rsid w:val="00B70E70"/>
    <w:rsid w:val="00B710CE"/>
    <w:rsid w:val="00B71BFC"/>
    <w:rsid w:val="00B720B4"/>
    <w:rsid w:val="00B7212C"/>
    <w:rsid w:val="00B72381"/>
    <w:rsid w:val="00B72DB1"/>
    <w:rsid w:val="00B730A6"/>
    <w:rsid w:val="00B7332B"/>
    <w:rsid w:val="00B73A41"/>
    <w:rsid w:val="00B73BDA"/>
    <w:rsid w:val="00B743DF"/>
    <w:rsid w:val="00B744BB"/>
    <w:rsid w:val="00B74665"/>
    <w:rsid w:val="00B74ECC"/>
    <w:rsid w:val="00B75EE4"/>
    <w:rsid w:val="00B777FA"/>
    <w:rsid w:val="00B803D3"/>
    <w:rsid w:val="00B804DC"/>
    <w:rsid w:val="00B80CE4"/>
    <w:rsid w:val="00B810A9"/>
    <w:rsid w:val="00B810C0"/>
    <w:rsid w:val="00B812B1"/>
    <w:rsid w:val="00B812DE"/>
    <w:rsid w:val="00B814CD"/>
    <w:rsid w:val="00B81989"/>
    <w:rsid w:val="00B8322F"/>
    <w:rsid w:val="00B832E7"/>
    <w:rsid w:val="00B83AE5"/>
    <w:rsid w:val="00B83B17"/>
    <w:rsid w:val="00B83E3F"/>
    <w:rsid w:val="00B83E92"/>
    <w:rsid w:val="00B84471"/>
    <w:rsid w:val="00B846E5"/>
    <w:rsid w:val="00B8493D"/>
    <w:rsid w:val="00B84E29"/>
    <w:rsid w:val="00B85B8E"/>
    <w:rsid w:val="00B866CB"/>
    <w:rsid w:val="00B866E9"/>
    <w:rsid w:val="00B867AF"/>
    <w:rsid w:val="00B86D2C"/>
    <w:rsid w:val="00B86E39"/>
    <w:rsid w:val="00B86F10"/>
    <w:rsid w:val="00B8706C"/>
    <w:rsid w:val="00B90F45"/>
    <w:rsid w:val="00B92DBF"/>
    <w:rsid w:val="00B93ABB"/>
    <w:rsid w:val="00B94359"/>
    <w:rsid w:val="00B94462"/>
    <w:rsid w:val="00B944F0"/>
    <w:rsid w:val="00B94D5A"/>
    <w:rsid w:val="00B952AF"/>
    <w:rsid w:val="00B9565F"/>
    <w:rsid w:val="00B9647B"/>
    <w:rsid w:val="00B967F0"/>
    <w:rsid w:val="00B968B4"/>
    <w:rsid w:val="00B968C3"/>
    <w:rsid w:val="00B972D8"/>
    <w:rsid w:val="00B973D3"/>
    <w:rsid w:val="00B9794F"/>
    <w:rsid w:val="00B979CD"/>
    <w:rsid w:val="00B97AFE"/>
    <w:rsid w:val="00B97F09"/>
    <w:rsid w:val="00B97FAD"/>
    <w:rsid w:val="00BA02CD"/>
    <w:rsid w:val="00BA02DF"/>
    <w:rsid w:val="00BA05A7"/>
    <w:rsid w:val="00BA0F48"/>
    <w:rsid w:val="00BA17B1"/>
    <w:rsid w:val="00BA18E2"/>
    <w:rsid w:val="00BA1DB5"/>
    <w:rsid w:val="00BA2E2B"/>
    <w:rsid w:val="00BA30D4"/>
    <w:rsid w:val="00BA3851"/>
    <w:rsid w:val="00BA47D3"/>
    <w:rsid w:val="00BA4878"/>
    <w:rsid w:val="00BA5A44"/>
    <w:rsid w:val="00BA6B99"/>
    <w:rsid w:val="00BA700E"/>
    <w:rsid w:val="00BA7600"/>
    <w:rsid w:val="00BA7C67"/>
    <w:rsid w:val="00BA7C9D"/>
    <w:rsid w:val="00BA7CF6"/>
    <w:rsid w:val="00BA7DBD"/>
    <w:rsid w:val="00BB0C94"/>
    <w:rsid w:val="00BB124F"/>
    <w:rsid w:val="00BB18E0"/>
    <w:rsid w:val="00BB1C9C"/>
    <w:rsid w:val="00BB1F62"/>
    <w:rsid w:val="00BB24C0"/>
    <w:rsid w:val="00BB24CE"/>
    <w:rsid w:val="00BB377D"/>
    <w:rsid w:val="00BB398C"/>
    <w:rsid w:val="00BB477A"/>
    <w:rsid w:val="00BB4967"/>
    <w:rsid w:val="00BB5749"/>
    <w:rsid w:val="00BB575F"/>
    <w:rsid w:val="00BB7863"/>
    <w:rsid w:val="00BB7E24"/>
    <w:rsid w:val="00BC0A46"/>
    <w:rsid w:val="00BC1178"/>
    <w:rsid w:val="00BC1283"/>
    <w:rsid w:val="00BC1319"/>
    <w:rsid w:val="00BC22FA"/>
    <w:rsid w:val="00BC2EB1"/>
    <w:rsid w:val="00BC3048"/>
    <w:rsid w:val="00BC3F3B"/>
    <w:rsid w:val="00BC5150"/>
    <w:rsid w:val="00BC5E97"/>
    <w:rsid w:val="00BC61ED"/>
    <w:rsid w:val="00BC65F7"/>
    <w:rsid w:val="00BC69C1"/>
    <w:rsid w:val="00BC79FC"/>
    <w:rsid w:val="00BC7CF4"/>
    <w:rsid w:val="00BD010A"/>
    <w:rsid w:val="00BD069A"/>
    <w:rsid w:val="00BD1259"/>
    <w:rsid w:val="00BD2047"/>
    <w:rsid w:val="00BD225F"/>
    <w:rsid w:val="00BD29A5"/>
    <w:rsid w:val="00BD2E2E"/>
    <w:rsid w:val="00BD3C03"/>
    <w:rsid w:val="00BD47CB"/>
    <w:rsid w:val="00BD5173"/>
    <w:rsid w:val="00BD59E9"/>
    <w:rsid w:val="00BD5D3A"/>
    <w:rsid w:val="00BD6E23"/>
    <w:rsid w:val="00BD72E8"/>
    <w:rsid w:val="00BE0084"/>
    <w:rsid w:val="00BE031D"/>
    <w:rsid w:val="00BE06A1"/>
    <w:rsid w:val="00BE0BA2"/>
    <w:rsid w:val="00BE0C69"/>
    <w:rsid w:val="00BE0CBD"/>
    <w:rsid w:val="00BE139E"/>
    <w:rsid w:val="00BE1685"/>
    <w:rsid w:val="00BE1BA1"/>
    <w:rsid w:val="00BE231C"/>
    <w:rsid w:val="00BE31D7"/>
    <w:rsid w:val="00BE329C"/>
    <w:rsid w:val="00BE343E"/>
    <w:rsid w:val="00BE3599"/>
    <w:rsid w:val="00BE38D1"/>
    <w:rsid w:val="00BE3B34"/>
    <w:rsid w:val="00BE47C2"/>
    <w:rsid w:val="00BE4E5B"/>
    <w:rsid w:val="00BE4F49"/>
    <w:rsid w:val="00BE50F7"/>
    <w:rsid w:val="00BE510D"/>
    <w:rsid w:val="00BE56A1"/>
    <w:rsid w:val="00BE699F"/>
    <w:rsid w:val="00BE6B28"/>
    <w:rsid w:val="00BE7231"/>
    <w:rsid w:val="00BE74C0"/>
    <w:rsid w:val="00BE76E6"/>
    <w:rsid w:val="00BF1A50"/>
    <w:rsid w:val="00BF23B9"/>
    <w:rsid w:val="00BF2817"/>
    <w:rsid w:val="00BF2937"/>
    <w:rsid w:val="00BF2B0C"/>
    <w:rsid w:val="00BF32A4"/>
    <w:rsid w:val="00BF3832"/>
    <w:rsid w:val="00BF4557"/>
    <w:rsid w:val="00BF461B"/>
    <w:rsid w:val="00BF4E85"/>
    <w:rsid w:val="00BF4FC1"/>
    <w:rsid w:val="00BF570C"/>
    <w:rsid w:val="00BF57E2"/>
    <w:rsid w:val="00BF5B72"/>
    <w:rsid w:val="00BF5DD3"/>
    <w:rsid w:val="00BF6053"/>
    <w:rsid w:val="00BF63F2"/>
    <w:rsid w:val="00BF64E9"/>
    <w:rsid w:val="00BF65DE"/>
    <w:rsid w:val="00BF6D48"/>
    <w:rsid w:val="00BF7077"/>
    <w:rsid w:val="00BF7781"/>
    <w:rsid w:val="00C00266"/>
    <w:rsid w:val="00C00900"/>
    <w:rsid w:val="00C01CDA"/>
    <w:rsid w:val="00C04BE9"/>
    <w:rsid w:val="00C056A8"/>
    <w:rsid w:val="00C05985"/>
    <w:rsid w:val="00C05FD6"/>
    <w:rsid w:val="00C06AB0"/>
    <w:rsid w:val="00C07668"/>
    <w:rsid w:val="00C07D43"/>
    <w:rsid w:val="00C07DB1"/>
    <w:rsid w:val="00C07F8D"/>
    <w:rsid w:val="00C10135"/>
    <w:rsid w:val="00C1025C"/>
    <w:rsid w:val="00C110FF"/>
    <w:rsid w:val="00C1123F"/>
    <w:rsid w:val="00C113F4"/>
    <w:rsid w:val="00C117A3"/>
    <w:rsid w:val="00C11C45"/>
    <w:rsid w:val="00C11FB1"/>
    <w:rsid w:val="00C123A1"/>
    <w:rsid w:val="00C12AE4"/>
    <w:rsid w:val="00C149C1"/>
    <w:rsid w:val="00C14F22"/>
    <w:rsid w:val="00C15950"/>
    <w:rsid w:val="00C15F17"/>
    <w:rsid w:val="00C1621C"/>
    <w:rsid w:val="00C16302"/>
    <w:rsid w:val="00C164FC"/>
    <w:rsid w:val="00C178D6"/>
    <w:rsid w:val="00C17CED"/>
    <w:rsid w:val="00C208F1"/>
    <w:rsid w:val="00C20D54"/>
    <w:rsid w:val="00C2112F"/>
    <w:rsid w:val="00C215A6"/>
    <w:rsid w:val="00C21F6E"/>
    <w:rsid w:val="00C22882"/>
    <w:rsid w:val="00C229F7"/>
    <w:rsid w:val="00C23107"/>
    <w:rsid w:val="00C23D34"/>
    <w:rsid w:val="00C23E5A"/>
    <w:rsid w:val="00C24544"/>
    <w:rsid w:val="00C248AC"/>
    <w:rsid w:val="00C24AC0"/>
    <w:rsid w:val="00C26360"/>
    <w:rsid w:val="00C272F4"/>
    <w:rsid w:val="00C312FC"/>
    <w:rsid w:val="00C31C13"/>
    <w:rsid w:val="00C31C9A"/>
    <w:rsid w:val="00C33452"/>
    <w:rsid w:val="00C33C38"/>
    <w:rsid w:val="00C34B7E"/>
    <w:rsid w:val="00C350BE"/>
    <w:rsid w:val="00C35405"/>
    <w:rsid w:val="00C35A20"/>
    <w:rsid w:val="00C366F0"/>
    <w:rsid w:val="00C37478"/>
    <w:rsid w:val="00C3796F"/>
    <w:rsid w:val="00C401B4"/>
    <w:rsid w:val="00C40D15"/>
    <w:rsid w:val="00C40DC9"/>
    <w:rsid w:val="00C41506"/>
    <w:rsid w:val="00C41BE1"/>
    <w:rsid w:val="00C41DDF"/>
    <w:rsid w:val="00C42399"/>
    <w:rsid w:val="00C42AA9"/>
    <w:rsid w:val="00C42DCD"/>
    <w:rsid w:val="00C43083"/>
    <w:rsid w:val="00C430D4"/>
    <w:rsid w:val="00C434E3"/>
    <w:rsid w:val="00C4395B"/>
    <w:rsid w:val="00C44BF1"/>
    <w:rsid w:val="00C45010"/>
    <w:rsid w:val="00C45724"/>
    <w:rsid w:val="00C45B52"/>
    <w:rsid w:val="00C4740A"/>
    <w:rsid w:val="00C4750D"/>
    <w:rsid w:val="00C4769B"/>
    <w:rsid w:val="00C478C0"/>
    <w:rsid w:val="00C47C3E"/>
    <w:rsid w:val="00C50573"/>
    <w:rsid w:val="00C5116B"/>
    <w:rsid w:val="00C51B3A"/>
    <w:rsid w:val="00C52441"/>
    <w:rsid w:val="00C527B5"/>
    <w:rsid w:val="00C536B3"/>
    <w:rsid w:val="00C5440D"/>
    <w:rsid w:val="00C544EB"/>
    <w:rsid w:val="00C54BFF"/>
    <w:rsid w:val="00C56003"/>
    <w:rsid w:val="00C57252"/>
    <w:rsid w:val="00C572E5"/>
    <w:rsid w:val="00C5767D"/>
    <w:rsid w:val="00C57A9F"/>
    <w:rsid w:val="00C608DA"/>
    <w:rsid w:val="00C614DF"/>
    <w:rsid w:val="00C619C5"/>
    <w:rsid w:val="00C61FAD"/>
    <w:rsid w:val="00C62306"/>
    <w:rsid w:val="00C627A7"/>
    <w:rsid w:val="00C62990"/>
    <w:rsid w:val="00C63092"/>
    <w:rsid w:val="00C63136"/>
    <w:rsid w:val="00C646EE"/>
    <w:rsid w:val="00C65439"/>
    <w:rsid w:val="00C6588B"/>
    <w:rsid w:val="00C65F75"/>
    <w:rsid w:val="00C6681A"/>
    <w:rsid w:val="00C670B5"/>
    <w:rsid w:val="00C67108"/>
    <w:rsid w:val="00C673D5"/>
    <w:rsid w:val="00C679A1"/>
    <w:rsid w:val="00C70132"/>
    <w:rsid w:val="00C702E3"/>
    <w:rsid w:val="00C707C8"/>
    <w:rsid w:val="00C70C0A"/>
    <w:rsid w:val="00C70F44"/>
    <w:rsid w:val="00C7163E"/>
    <w:rsid w:val="00C71831"/>
    <w:rsid w:val="00C71D16"/>
    <w:rsid w:val="00C71EBC"/>
    <w:rsid w:val="00C72BAC"/>
    <w:rsid w:val="00C7317D"/>
    <w:rsid w:val="00C7355A"/>
    <w:rsid w:val="00C736C2"/>
    <w:rsid w:val="00C73BFD"/>
    <w:rsid w:val="00C743C3"/>
    <w:rsid w:val="00C74751"/>
    <w:rsid w:val="00C74915"/>
    <w:rsid w:val="00C74EB9"/>
    <w:rsid w:val="00C7537D"/>
    <w:rsid w:val="00C766CE"/>
    <w:rsid w:val="00C76833"/>
    <w:rsid w:val="00C76B38"/>
    <w:rsid w:val="00C770F8"/>
    <w:rsid w:val="00C77729"/>
    <w:rsid w:val="00C77A79"/>
    <w:rsid w:val="00C77B9C"/>
    <w:rsid w:val="00C8024C"/>
    <w:rsid w:val="00C80E7E"/>
    <w:rsid w:val="00C81190"/>
    <w:rsid w:val="00C81A13"/>
    <w:rsid w:val="00C81C65"/>
    <w:rsid w:val="00C82081"/>
    <w:rsid w:val="00C8284A"/>
    <w:rsid w:val="00C82AA0"/>
    <w:rsid w:val="00C82CD7"/>
    <w:rsid w:val="00C83419"/>
    <w:rsid w:val="00C83D26"/>
    <w:rsid w:val="00C83E6C"/>
    <w:rsid w:val="00C8471F"/>
    <w:rsid w:val="00C85276"/>
    <w:rsid w:val="00C85A84"/>
    <w:rsid w:val="00C85E4C"/>
    <w:rsid w:val="00C85F4C"/>
    <w:rsid w:val="00C9005E"/>
    <w:rsid w:val="00C9102E"/>
    <w:rsid w:val="00C9108B"/>
    <w:rsid w:val="00C912C0"/>
    <w:rsid w:val="00C91AC3"/>
    <w:rsid w:val="00C91BD0"/>
    <w:rsid w:val="00C92986"/>
    <w:rsid w:val="00C92CE7"/>
    <w:rsid w:val="00C92FDB"/>
    <w:rsid w:val="00C935FF"/>
    <w:rsid w:val="00C93B6D"/>
    <w:rsid w:val="00C93BBF"/>
    <w:rsid w:val="00C945C4"/>
    <w:rsid w:val="00C95AB7"/>
    <w:rsid w:val="00C96862"/>
    <w:rsid w:val="00C96B50"/>
    <w:rsid w:val="00C96DD7"/>
    <w:rsid w:val="00C972DD"/>
    <w:rsid w:val="00C9796E"/>
    <w:rsid w:val="00CA02B5"/>
    <w:rsid w:val="00CA0733"/>
    <w:rsid w:val="00CA096F"/>
    <w:rsid w:val="00CA0CD1"/>
    <w:rsid w:val="00CA0D03"/>
    <w:rsid w:val="00CA1197"/>
    <w:rsid w:val="00CA1639"/>
    <w:rsid w:val="00CA18A5"/>
    <w:rsid w:val="00CA1EA8"/>
    <w:rsid w:val="00CA22B1"/>
    <w:rsid w:val="00CA3165"/>
    <w:rsid w:val="00CA31F6"/>
    <w:rsid w:val="00CA44C3"/>
    <w:rsid w:val="00CA5F38"/>
    <w:rsid w:val="00CA64B3"/>
    <w:rsid w:val="00CA7AF8"/>
    <w:rsid w:val="00CA7DDB"/>
    <w:rsid w:val="00CB0561"/>
    <w:rsid w:val="00CB15EE"/>
    <w:rsid w:val="00CB16DD"/>
    <w:rsid w:val="00CB2A4A"/>
    <w:rsid w:val="00CB2F59"/>
    <w:rsid w:val="00CB3308"/>
    <w:rsid w:val="00CB4DF3"/>
    <w:rsid w:val="00CB4E44"/>
    <w:rsid w:val="00CB579A"/>
    <w:rsid w:val="00CB5F58"/>
    <w:rsid w:val="00CB6860"/>
    <w:rsid w:val="00CB6FCD"/>
    <w:rsid w:val="00CB7336"/>
    <w:rsid w:val="00CB73CD"/>
    <w:rsid w:val="00CB7911"/>
    <w:rsid w:val="00CC028B"/>
    <w:rsid w:val="00CC05EB"/>
    <w:rsid w:val="00CC0BB5"/>
    <w:rsid w:val="00CC1E08"/>
    <w:rsid w:val="00CC1F6C"/>
    <w:rsid w:val="00CC24B5"/>
    <w:rsid w:val="00CC4142"/>
    <w:rsid w:val="00CC4496"/>
    <w:rsid w:val="00CC4BB6"/>
    <w:rsid w:val="00CC4CC8"/>
    <w:rsid w:val="00CC59C0"/>
    <w:rsid w:val="00CC6278"/>
    <w:rsid w:val="00CC6379"/>
    <w:rsid w:val="00CC71CC"/>
    <w:rsid w:val="00CD0325"/>
    <w:rsid w:val="00CD05D8"/>
    <w:rsid w:val="00CD0986"/>
    <w:rsid w:val="00CD0BE5"/>
    <w:rsid w:val="00CD0D0B"/>
    <w:rsid w:val="00CD16BF"/>
    <w:rsid w:val="00CD16EF"/>
    <w:rsid w:val="00CD1DC5"/>
    <w:rsid w:val="00CD220E"/>
    <w:rsid w:val="00CD2BBC"/>
    <w:rsid w:val="00CD2D34"/>
    <w:rsid w:val="00CD34F4"/>
    <w:rsid w:val="00CD3BDE"/>
    <w:rsid w:val="00CD3D04"/>
    <w:rsid w:val="00CD3FC9"/>
    <w:rsid w:val="00CD4976"/>
    <w:rsid w:val="00CD4EC7"/>
    <w:rsid w:val="00CD53AA"/>
    <w:rsid w:val="00CD5950"/>
    <w:rsid w:val="00CD66EB"/>
    <w:rsid w:val="00CD676E"/>
    <w:rsid w:val="00CD6DAB"/>
    <w:rsid w:val="00CD7749"/>
    <w:rsid w:val="00CD7901"/>
    <w:rsid w:val="00CE0B77"/>
    <w:rsid w:val="00CE10C0"/>
    <w:rsid w:val="00CE1782"/>
    <w:rsid w:val="00CE2967"/>
    <w:rsid w:val="00CE32BC"/>
    <w:rsid w:val="00CE3691"/>
    <w:rsid w:val="00CE3F30"/>
    <w:rsid w:val="00CE4360"/>
    <w:rsid w:val="00CE4666"/>
    <w:rsid w:val="00CE48E7"/>
    <w:rsid w:val="00CE4C4C"/>
    <w:rsid w:val="00CE4F25"/>
    <w:rsid w:val="00CE7F1C"/>
    <w:rsid w:val="00CF0C98"/>
    <w:rsid w:val="00CF1D88"/>
    <w:rsid w:val="00CF1EE0"/>
    <w:rsid w:val="00CF36CD"/>
    <w:rsid w:val="00CF3735"/>
    <w:rsid w:val="00CF38B2"/>
    <w:rsid w:val="00CF399F"/>
    <w:rsid w:val="00CF419F"/>
    <w:rsid w:val="00CF422B"/>
    <w:rsid w:val="00CF5623"/>
    <w:rsid w:val="00CF5793"/>
    <w:rsid w:val="00CF58E8"/>
    <w:rsid w:val="00CF5B65"/>
    <w:rsid w:val="00CF7711"/>
    <w:rsid w:val="00CF7CBB"/>
    <w:rsid w:val="00D00408"/>
    <w:rsid w:val="00D02A02"/>
    <w:rsid w:val="00D02B21"/>
    <w:rsid w:val="00D03C8D"/>
    <w:rsid w:val="00D04B7D"/>
    <w:rsid w:val="00D04DBF"/>
    <w:rsid w:val="00D05AED"/>
    <w:rsid w:val="00D05DEC"/>
    <w:rsid w:val="00D05EB3"/>
    <w:rsid w:val="00D06321"/>
    <w:rsid w:val="00D066D3"/>
    <w:rsid w:val="00D07002"/>
    <w:rsid w:val="00D0731F"/>
    <w:rsid w:val="00D07881"/>
    <w:rsid w:val="00D0790D"/>
    <w:rsid w:val="00D07A92"/>
    <w:rsid w:val="00D10B0D"/>
    <w:rsid w:val="00D10C5A"/>
    <w:rsid w:val="00D110BD"/>
    <w:rsid w:val="00D114B2"/>
    <w:rsid w:val="00D120DE"/>
    <w:rsid w:val="00D12395"/>
    <w:rsid w:val="00D123E8"/>
    <w:rsid w:val="00D12F73"/>
    <w:rsid w:val="00D13AC7"/>
    <w:rsid w:val="00D13F2E"/>
    <w:rsid w:val="00D1427B"/>
    <w:rsid w:val="00D14873"/>
    <w:rsid w:val="00D1555C"/>
    <w:rsid w:val="00D157F8"/>
    <w:rsid w:val="00D15C55"/>
    <w:rsid w:val="00D15E4F"/>
    <w:rsid w:val="00D1669C"/>
    <w:rsid w:val="00D17254"/>
    <w:rsid w:val="00D20725"/>
    <w:rsid w:val="00D207F9"/>
    <w:rsid w:val="00D2091E"/>
    <w:rsid w:val="00D20F4B"/>
    <w:rsid w:val="00D211AA"/>
    <w:rsid w:val="00D212EC"/>
    <w:rsid w:val="00D21656"/>
    <w:rsid w:val="00D218EC"/>
    <w:rsid w:val="00D21A55"/>
    <w:rsid w:val="00D225CD"/>
    <w:rsid w:val="00D2269F"/>
    <w:rsid w:val="00D23153"/>
    <w:rsid w:val="00D23719"/>
    <w:rsid w:val="00D23896"/>
    <w:rsid w:val="00D23C4E"/>
    <w:rsid w:val="00D24746"/>
    <w:rsid w:val="00D25172"/>
    <w:rsid w:val="00D25459"/>
    <w:rsid w:val="00D26AB3"/>
    <w:rsid w:val="00D26ABA"/>
    <w:rsid w:val="00D26EB7"/>
    <w:rsid w:val="00D274D9"/>
    <w:rsid w:val="00D27EA7"/>
    <w:rsid w:val="00D27F3F"/>
    <w:rsid w:val="00D3101B"/>
    <w:rsid w:val="00D31055"/>
    <w:rsid w:val="00D31426"/>
    <w:rsid w:val="00D31993"/>
    <w:rsid w:val="00D31BC6"/>
    <w:rsid w:val="00D326AA"/>
    <w:rsid w:val="00D32B18"/>
    <w:rsid w:val="00D32BA9"/>
    <w:rsid w:val="00D33DE7"/>
    <w:rsid w:val="00D33E8A"/>
    <w:rsid w:val="00D34890"/>
    <w:rsid w:val="00D3490D"/>
    <w:rsid w:val="00D35128"/>
    <w:rsid w:val="00D35499"/>
    <w:rsid w:val="00D356C9"/>
    <w:rsid w:val="00D35D11"/>
    <w:rsid w:val="00D36368"/>
    <w:rsid w:val="00D36BC4"/>
    <w:rsid w:val="00D37691"/>
    <w:rsid w:val="00D37B29"/>
    <w:rsid w:val="00D37DAC"/>
    <w:rsid w:val="00D41944"/>
    <w:rsid w:val="00D423CD"/>
    <w:rsid w:val="00D42664"/>
    <w:rsid w:val="00D43596"/>
    <w:rsid w:val="00D43B8D"/>
    <w:rsid w:val="00D4490D"/>
    <w:rsid w:val="00D44C17"/>
    <w:rsid w:val="00D44D14"/>
    <w:rsid w:val="00D44F10"/>
    <w:rsid w:val="00D45522"/>
    <w:rsid w:val="00D45FE8"/>
    <w:rsid w:val="00D460BE"/>
    <w:rsid w:val="00D464BD"/>
    <w:rsid w:val="00D47B8C"/>
    <w:rsid w:val="00D47DFF"/>
    <w:rsid w:val="00D50346"/>
    <w:rsid w:val="00D5089F"/>
    <w:rsid w:val="00D50C54"/>
    <w:rsid w:val="00D516B5"/>
    <w:rsid w:val="00D51B06"/>
    <w:rsid w:val="00D51CC3"/>
    <w:rsid w:val="00D51D57"/>
    <w:rsid w:val="00D51F5F"/>
    <w:rsid w:val="00D52735"/>
    <w:rsid w:val="00D52DE6"/>
    <w:rsid w:val="00D530A3"/>
    <w:rsid w:val="00D53446"/>
    <w:rsid w:val="00D5365F"/>
    <w:rsid w:val="00D53822"/>
    <w:rsid w:val="00D544CE"/>
    <w:rsid w:val="00D546D0"/>
    <w:rsid w:val="00D55134"/>
    <w:rsid w:val="00D55E85"/>
    <w:rsid w:val="00D5625C"/>
    <w:rsid w:val="00D562E1"/>
    <w:rsid w:val="00D5641F"/>
    <w:rsid w:val="00D56D49"/>
    <w:rsid w:val="00D57881"/>
    <w:rsid w:val="00D613DD"/>
    <w:rsid w:val="00D61A36"/>
    <w:rsid w:val="00D61B68"/>
    <w:rsid w:val="00D61FFB"/>
    <w:rsid w:val="00D6277F"/>
    <w:rsid w:val="00D6384F"/>
    <w:rsid w:val="00D639B5"/>
    <w:rsid w:val="00D63BBE"/>
    <w:rsid w:val="00D640AA"/>
    <w:rsid w:val="00D64327"/>
    <w:rsid w:val="00D64995"/>
    <w:rsid w:val="00D65438"/>
    <w:rsid w:val="00D65A8F"/>
    <w:rsid w:val="00D665B5"/>
    <w:rsid w:val="00D66F25"/>
    <w:rsid w:val="00D67E95"/>
    <w:rsid w:val="00D702A8"/>
    <w:rsid w:val="00D707F6"/>
    <w:rsid w:val="00D71749"/>
    <w:rsid w:val="00D71FA2"/>
    <w:rsid w:val="00D71FEE"/>
    <w:rsid w:val="00D729CD"/>
    <w:rsid w:val="00D72C98"/>
    <w:rsid w:val="00D73525"/>
    <w:rsid w:val="00D7490E"/>
    <w:rsid w:val="00D74DAD"/>
    <w:rsid w:val="00D74E33"/>
    <w:rsid w:val="00D7539B"/>
    <w:rsid w:val="00D75714"/>
    <w:rsid w:val="00D7591E"/>
    <w:rsid w:val="00D75C68"/>
    <w:rsid w:val="00D76122"/>
    <w:rsid w:val="00D764B7"/>
    <w:rsid w:val="00D76591"/>
    <w:rsid w:val="00D76ED8"/>
    <w:rsid w:val="00D773F9"/>
    <w:rsid w:val="00D773FD"/>
    <w:rsid w:val="00D77E98"/>
    <w:rsid w:val="00D80127"/>
    <w:rsid w:val="00D809F4"/>
    <w:rsid w:val="00D80FD0"/>
    <w:rsid w:val="00D819C4"/>
    <w:rsid w:val="00D81AAA"/>
    <w:rsid w:val="00D81CBF"/>
    <w:rsid w:val="00D82BFF"/>
    <w:rsid w:val="00D83490"/>
    <w:rsid w:val="00D83B6B"/>
    <w:rsid w:val="00D83B99"/>
    <w:rsid w:val="00D844DB"/>
    <w:rsid w:val="00D844E4"/>
    <w:rsid w:val="00D848A4"/>
    <w:rsid w:val="00D849AD"/>
    <w:rsid w:val="00D84F35"/>
    <w:rsid w:val="00D85B09"/>
    <w:rsid w:val="00D85FC9"/>
    <w:rsid w:val="00D863E4"/>
    <w:rsid w:val="00D868EE"/>
    <w:rsid w:val="00D87A88"/>
    <w:rsid w:val="00D87F86"/>
    <w:rsid w:val="00D905DC"/>
    <w:rsid w:val="00D907E2"/>
    <w:rsid w:val="00D92C12"/>
    <w:rsid w:val="00D92E37"/>
    <w:rsid w:val="00D92FB2"/>
    <w:rsid w:val="00D9325E"/>
    <w:rsid w:val="00D93918"/>
    <w:rsid w:val="00D93BFC"/>
    <w:rsid w:val="00D94BEE"/>
    <w:rsid w:val="00D95622"/>
    <w:rsid w:val="00D95753"/>
    <w:rsid w:val="00D95E80"/>
    <w:rsid w:val="00D96332"/>
    <w:rsid w:val="00D96824"/>
    <w:rsid w:val="00D9692B"/>
    <w:rsid w:val="00D974FD"/>
    <w:rsid w:val="00D97532"/>
    <w:rsid w:val="00D975F9"/>
    <w:rsid w:val="00D97CD0"/>
    <w:rsid w:val="00DA0410"/>
    <w:rsid w:val="00DA07E3"/>
    <w:rsid w:val="00DA108F"/>
    <w:rsid w:val="00DA1B75"/>
    <w:rsid w:val="00DA279A"/>
    <w:rsid w:val="00DA27D9"/>
    <w:rsid w:val="00DA2823"/>
    <w:rsid w:val="00DA2918"/>
    <w:rsid w:val="00DA2DF5"/>
    <w:rsid w:val="00DA3214"/>
    <w:rsid w:val="00DA398C"/>
    <w:rsid w:val="00DA3F98"/>
    <w:rsid w:val="00DA4268"/>
    <w:rsid w:val="00DA4B4D"/>
    <w:rsid w:val="00DA5470"/>
    <w:rsid w:val="00DA653C"/>
    <w:rsid w:val="00DB0862"/>
    <w:rsid w:val="00DB0938"/>
    <w:rsid w:val="00DB2B9B"/>
    <w:rsid w:val="00DB2CA4"/>
    <w:rsid w:val="00DB3FD7"/>
    <w:rsid w:val="00DB4193"/>
    <w:rsid w:val="00DB4236"/>
    <w:rsid w:val="00DB45C4"/>
    <w:rsid w:val="00DB4992"/>
    <w:rsid w:val="00DB4C03"/>
    <w:rsid w:val="00DB582F"/>
    <w:rsid w:val="00DB6984"/>
    <w:rsid w:val="00DB69C9"/>
    <w:rsid w:val="00DB6B97"/>
    <w:rsid w:val="00DB74D0"/>
    <w:rsid w:val="00DC021D"/>
    <w:rsid w:val="00DC06A5"/>
    <w:rsid w:val="00DC1A54"/>
    <w:rsid w:val="00DC37DF"/>
    <w:rsid w:val="00DC404E"/>
    <w:rsid w:val="00DC4167"/>
    <w:rsid w:val="00DC539E"/>
    <w:rsid w:val="00DC53B7"/>
    <w:rsid w:val="00DC64E5"/>
    <w:rsid w:val="00DC6D03"/>
    <w:rsid w:val="00DC6E12"/>
    <w:rsid w:val="00DC749C"/>
    <w:rsid w:val="00DC7AA8"/>
    <w:rsid w:val="00DD06F0"/>
    <w:rsid w:val="00DD0872"/>
    <w:rsid w:val="00DD12C6"/>
    <w:rsid w:val="00DD1E75"/>
    <w:rsid w:val="00DD2801"/>
    <w:rsid w:val="00DD2E06"/>
    <w:rsid w:val="00DD2EB3"/>
    <w:rsid w:val="00DD307E"/>
    <w:rsid w:val="00DD37D7"/>
    <w:rsid w:val="00DD3898"/>
    <w:rsid w:val="00DD51BA"/>
    <w:rsid w:val="00DD54F0"/>
    <w:rsid w:val="00DD5FCB"/>
    <w:rsid w:val="00DD6962"/>
    <w:rsid w:val="00DD6C08"/>
    <w:rsid w:val="00DD6DE9"/>
    <w:rsid w:val="00DD760B"/>
    <w:rsid w:val="00DE0680"/>
    <w:rsid w:val="00DE06A1"/>
    <w:rsid w:val="00DE0DB7"/>
    <w:rsid w:val="00DE1353"/>
    <w:rsid w:val="00DE15E8"/>
    <w:rsid w:val="00DE17E2"/>
    <w:rsid w:val="00DE1BF1"/>
    <w:rsid w:val="00DE36C7"/>
    <w:rsid w:val="00DE3B43"/>
    <w:rsid w:val="00DE3FFE"/>
    <w:rsid w:val="00DE40C7"/>
    <w:rsid w:val="00DE41AB"/>
    <w:rsid w:val="00DE4667"/>
    <w:rsid w:val="00DE65FC"/>
    <w:rsid w:val="00DE6BFD"/>
    <w:rsid w:val="00DE7655"/>
    <w:rsid w:val="00DE7814"/>
    <w:rsid w:val="00DE79CD"/>
    <w:rsid w:val="00DF08B0"/>
    <w:rsid w:val="00DF0DCE"/>
    <w:rsid w:val="00DF0EA9"/>
    <w:rsid w:val="00DF1075"/>
    <w:rsid w:val="00DF2BF4"/>
    <w:rsid w:val="00DF2D0D"/>
    <w:rsid w:val="00DF329B"/>
    <w:rsid w:val="00DF3F47"/>
    <w:rsid w:val="00DF40BA"/>
    <w:rsid w:val="00DF4407"/>
    <w:rsid w:val="00DF50AF"/>
    <w:rsid w:val="00DF57F2"/>
    <w:rsid w:val="00DF5B5B"/>
    <w:rsid w:val="00DF5E62"/>
    <w:rsid w:val="00DF5FB7"/>
    <w:rsid w:val="00DF697C"/>
    <w:rsid w:val="00DF7B39"/>
    <w:rsid w:val="00DF7C8F"/>
    <w:rsid w:val="00DF7F23"/>
    <w:rsid w:val="00E010FC"/>
    <w:rsid w:val="00E01361"/>
    <w:rsid w:val="00E01B3C"/>
    <w:rsid w:val="00E02A07"/>
    <w:rsid w:val="00E02A31"/>
    <w:rsid w:val="00E02D61"/>
    <w:rsid w:val="00E035C0"/>
    <w:rsid w:val="00E03F6C"/>
    <w:rsid w:val="00E041B0"/>
    <w:rsid w:val="00E04A13"/>
    <w:rsid w:val="00E04AB4"/>
    <w:rsid w:val="00E04F2B"/>
    <w:rsid w:val="00E05350"/>
    <w:rsid w:val="00E06F13"/>
    <w:rsid w:val="00E06FA9"/>
    <w:rsid w:val="00E07262"/>
    <w:rsid w:val="00E07565"/>
    <w:rsid w:val="00E10411"/>
    <w:rsid w:val="00E11E5E"/>
    <w:rsid w:val="00E11ED2"/>
    <w:rsid w:val="00E12B3C"/>
    <w:rsid w:val="00E12DE1"/>
    <w:rsid w:val="00E14099"/>
    <w:rsid w:val="00E14C24"/>
    <w:rsid w:val="00E15B2B"/>
    <w:rsid w:val="00E164B6"/>
    <w:rsid w:val="00E167DD"/>
    <w:rsid w:val="00E16A63"/>
    <w:rsid w:val="00E16A83"/>
    <w:rsid w:val="00E171AF"/>
    <w:rsid w:val="00E17332"/>
    <w:rsid w:val="00E17C23"/>
    <w:rsid w:val="00E17D22"/>
    <w:rsid w:val="00E17F73"/>
    <w:rsid w:val="00E20258"/>
    <w:rsid w:val="00E202C6"/>
    <w:rsid w:val="00E20964"/>
    <w:rsid w:val="00E20E7B"/>
    <w:rsid w:val="00E2124A"/>
    <w:rsid w:val="00E222AA"/>
    <w:rsid w:val="00E2250A"/>
    <w:rsid w:val="00E22D25"/>
    <w:rsid w:val="00E23573"/>
    <w:rsid w:val="00E23C0F"/>
    <w:rsid w:val="00E2441A"/>
    <w:rsid w:val="00E252A3"/>
    <w:rsid w:val="00E25C5C"/>
    <w:rsid w:val="00E26A72"/>
    <w:rsid w:val="00E26B99"/>
    <w:rsid w:val="00E26BDE"/>
    <w:rsid w:val="00E26F16"/>
    <w:rsid w:val="00E272D2"/>
    <w:rsid w:val="00E273A3"/>
    <w:rsid w:val="00E273B2"/>
    <w:rsid w:val="00E279AD"/>
    <w:rsid w:val="00E27C06"/>
    <w:rsid w:val="00E302B7"/>
    <w:rsid w:val="00E30B36"/>
    <w:rsid w:val="00E30D54"/>
    <w:rsid w:val="00E314CE"/>
    <w:rsid w:val="00E318D3"/>
    <w:rsid w:val="00E31ECE"/>
    <w:rsid w:val="00E331D0"/>
    <w:rsid w:val="00E33B32"/>
    <w:rsid w:val="00E33B58"/>
    <w:rsid w:val="00E33BDE"/>
    <w:rsid w:val="00E3416B"/>
    <w:rsid w:val="00E35B60"/>
    <w:rsid w:val="00E36C9F"/>
    <w:rsid w:val="00E37369"/>
    <w:rsid w:val="00E3738E"/>
    <w:rsid w:val="00E405B1"/>
    <w:rsid w:val="00E40788"/>
    <w:rsid w:val="00E40A87"/>
    <w:rsid w:val="00E40C19"/>
    <w:rsid w:val="00E40DE5"/>
    <w:rsid w:val="00E41130"/>
    <w:rsid w:val="00E41326"/>
    <w:rsid w:val="00E413AF"/>
    <w:rsid w:val="00E415AE"/>
    <w:rsid w:val="00E41FB8"/>
    <w:rsid w:val="00E424B9"/>
    <w:rsid w:val="00E42A08"/>
    <w:rsid w:val="00E43100"/>
    <w:rsid w:val="00E4321F"/>
    <w:rsid w:val="00E43574"/>
    <w:rsid w:val="00E439A5"/>
    <w:rsid w:val="00E439B8"/>
    <w:rsid w:val="00E43DDD"/>
    <w:rsid w:val="00E45A24"/>
    <w:rsid w:val="00E45ADB"/>
    <w:rsid w:val="00E45CAF"/>
    <w:rsid w:val="00E46B8A"/>
    <w:rsid w:val="00E46EA7"/>
    <w:rsid w:val="00E47824"/>
    <w:rsid w:val="00E47CBA"/>
    <w:rsid w:val="00E509D3"/>
    <w:rsid w:val="00E517B8"/>
    <w:rsid w:val="00E51A93"/>
    <w:rsid w:val="00E51EDD"/>
    <w:rsid w:val="00E523A7"/>
    <w:rsid w:val="00E52568"/>
    <w:rsid w:val="00E52842"/>
    <w:rsid w:val="00E52AFD"/>
    <w:rsid w:val="00E53006"/>
    <w:rsid w:val="00E5404E"/>
    <w:rsid w:val="00E55D7F"/>
    <w:rsid w:val="00E5652A"/>
    <w:rsid w:val="00E5669E"/>
    <w:rsid w:val="00E574C9"/>
    <w:rsid w:val="00E5758B"/>
    <w:rsid w:val="00E57ADC"/>
    <w:rsid w:val="00E57D33"/>
    <w:rsid w:val="00E60353"/>
    <w:rsid w:val="00E60704"/>
    <w:rsid w:val="00E607DC"/>
    <w:rsid w:val="00E6113F"/>
    <w:rsid w:val="00E61BBD"/>
    <w:rsid w:val="00E630BC"/>
    <w:rsid w:val="00E63E94"/>
    <w:rsid w:val="00E64BFC"/>
    <w:rsid w:val="00E6528F"/>
    <w:rsid w:val="00E65684"/>
    <w:rsid w:val="00E65C80"/>
    <w:rsid w:val="00E665B0"/>
    <w:rsid w:val="00E678E4"/>
    <w:rsid w:val="00E70D4F"/>
    <w:rsid w:val="00E70F61"/>
    <w:rsid w:val="00E710D6"/>
    <w:rsid w:val="00E7127C"/>
    <w:rsid w:val="00E71F4B"/>
    <w:rsid w:val="00E7259F"/>
    <w:rsid w:val="00E7281B"/>
    <w:rsid w:val="00E72E1E"/>
    <w:rsid w:val="00E731B2"/>
    <w:rsid w:val="00E74154"/>
    <w:rsid w:val="00E745A8"/>
    <w:rsid w:val="00E74F6A"/>
    <w:rsid w:val="00E75499"/>
    <w:rsid w:val="00E754B3"/>
    <w:rsid w:val="00E75AEC"/>
    <w:rsid w:val="00E75CA3"/>
    <w:rsid w:val="00E772FC"/>
    <w:rsid w:val="00E77B5C"/>
    <w:rsid w:val="00E804A7"/>
    <w:rsid w:val="00E80BD8"/>
    <w:rsid w:val="00E80FCA"/>
    <w:rsid w:val="00E82070"/>
    <w:rsid w:val="00E829B3"/>
    <w:rsid w:val="00E82BD4"/>
    <w:rsid w:val="00E82F36"/>
    <w:rsid w:val="00E8365B"/>
    <w:rsid w:val="00E83A52"/>
    <w:rsid w:val="00E83D06"/>
    <w:rsid w:val="00E83D60"/>
    <w:rsid w:val="00E83F4A"/>
    <w:rsid w:val="00E849E3"/>
    <w:rsid w:val="00E84CBC"/>
    <w:rsid w:val="00E856C2"/>
    <w:rsid w:val="00E859E7"/>
    <w:rsid w:val="00E85D6C"/>
    <w:rsid w:val="00E877C6"/>
    <w:rsid w:val="00E901A5"/>
    <w:rsid w:val="00E90A4B"/>
    <w:rsid w:val="00E90DB5"/>
    <w:rsid w:val="00E9169D"/>
    <w:rsid w:val="00E91808"/>
    <w:rsid w:val="00E91A09"/>
    <w:rsid w:val="00E92045"/>
    <w:rsid w:val="00E92310"/>
    <w:rsid w:val="00E93203"/>
    <w:rsid w:val="00E933CC"/>
    <w:rsid w:val="00E937C7"/>
    <w:rsid w:val="00E941FB"/>
    <w:rsid w:val="00E94858"/>
    <w:rsid w:val="00E94E34"/>
    <w:rsid w:val="00E952A5"/>
    <w:rsid w:val="00E956B4"/>
    <w:rsid w:val="00E957C8"/>
    <w:rsid w:val="00E968E1"/>
    <w:rsid w:val="00E968F3"/>
    <w:rsid w:val="00E9697A"/>
    <w:rsid w:val="00E9714D"/>
    <w:rsid w:val="00E971EC"/>
    <w:rsid w:val="00E97793"/>
    <w:rsid w:val="00E97A7A"/>
    <w:rsid w:val="00EA0822"/>
    <w:rsid w:val="00EA0FD3"/>
    <w:rsid w:val="00EA1217"/>
    <w:rsid w:val="00EA180A"/>
    <w:rsid w:val="00EA2142"/>
    <w:rsid w:val="00EA252F"/>
    <w:rsid w:val="00EA2535"/>
    <w:rsid w:val="00EA2D6C"/>
    <w:rsid w:val="00EA383D"/>
    <w:rsid w:val="00EA3939"/>
    <w:rsid w:val="00EA3CC5"/>
    <w:rsid w:val="00EA3E8D"/>
    <w:rsid w:val="00EA4495"/>
    <w:rsid w:val="00EA4499"/>
    <w:rsid w:val="00EA4509"/>
    <w:rsid w:val="00EA46D4"/>
    <w:rsid w:val="00EA4986"/>
    <w:rsid w:val="00EA4B93"/>
    <w:rsid w:val="00EA4E1E"/>
    <w:rsid w:val="00EA5331"/>
    <w:rsid w:val="00EA57D1"/>
    <w:rsid w:val="00EA5B29"/>
    <w:rsid w:val="00EA791E"/>
    <w:rsid w:val="00EB0120"/>
    <w:rsid w:val="00EB09FE"/>
    <w:rsid w:val="00EB231C"/>
    <w:rsid w:val="00EB2DAA"/>
    <w:rsid w:val="00EB3720"/>
    <w:rsid w:val="00EB3B0F"/>
    <w:rsid w:val="00EB41A0"/>
    <w:rsid w:val="00EB4408"/>
    <w:rsid w:val="00EB4533"/>
    <w:rsid w:val="00EB51E3"/>
    <w:rsid w:val="00EB546D"/>
    <w:rsid w:val="00EB5F9C"/>
    <w:rsid w:val="00EB6727"/>
    <w:rsid w:val="00EB6FB1"/>
    <w:rsid w:val="00EB72F9"/>
    <w:rsid w:val="00EB7658"/>
    <w:rsid w:val="00EB798B"/>
    <w:rsid w:val="00EB79E6"/>
    <w:rsid w:val="00EC0C4F"/>
    <w:rsid w:val="00EC1071"/>
    <w:rsid w:val="00EC17AF"/>
    <w:rsid w:val="00EC1811"/>
    <w:rsid w:val="00EC18BD"/>
    <w:rsid w:val="00EC1DA9"/>
    <w:rsid w:val="00EC2181"/>
    <w:rsid w:val="00EC2457"/>
    <w:rsid w:val="00EC249E"/>
    <w:rsid w:val="00EC2CD0"/>
    <w:rsid w:val="00EC3214"/>
    <w:rsid w:val="00EC3AAD"/>
    <w:rsid w:val="00EC4F26"/>
    <w:rsid w:val="00EC5ECF"/>
    <w:rsid w:val="00EC7655"/>
    <w:rsid w:val="00EC76CF"/>
    <w:rsid w:val="00EC7DBB"/>
    <w:rsid w:val="00EC7F44"/>
    <w:rsid w:val="00ED0405"/>
    <w:rsid w:val="00ED0844"/>
    <w:rsid w:val="00ED1B9A"/>
    <w:rsid w:val="00ED1DA1"/>
    <w:rsid w:val="00ED1F31"/>
    <w:rsid w:val="00ED20F6"/>
    <w:rsid w:val="00ED2B05"/>
    <w:rsid w:val="00ED3C30"/>
    <w:rsid w:val="00ED5284"/>
    <w:rsid w:val="00ED6778"/>
    <w:rsid w:val="00ED67FE"/>
    <w:rsid w:val="00ED6C11"/>
    <w:rsid w:val="00ED6CD7"/>
    <w:rsid w:val="00ED7290"/>
    <w:rsid w:val="00ED7753"/>
    <w:rsid w:val="00ED78B1"/>
    <w:rsid w:val="00ED793D"/>
    <w:rsid w:val="00ED7D38"/>
    <w:rsid w:val="00EE063C"/>
    <w:rsid w:val="00EE0E87"/>
    <w:rsid w:val="00EE13B0"/>
    <w:rsid w:val="00EE189D"/>
    <w:rsid w:val="00EE1EC6"/>
    <w:rsid w:val="00EE2B3A"/>
    <w:rsid w:val="00EE2C79"/>
    <w:rsid w:val="00EE2CAB"/>
    <w:rsid w:val="00EE3AE5"/>
    <w:rsid w:val="00EE3BF9"/>
    <w:rsid w:val="00EE3C73"/>
    <w:rsid w:val="00EE4538"/>
    <w:rsid w:val="00EE4E79"/>
    <w:rsid w:val="00EE5116"/>
    <w:rsid w:val="00EE5A1F"/>
    <w:rsid w:val="00EE5B79"/>
    <w:rsid w:val="00EE6674"/>
    <w:rsid w:val="00EE69F4"/>
    <w:rsid w:val="00EE6B92"/>
    <w:rsid w:val="00EE7112"/>
    <w:rsid w:val="00EE73FB"/>
    <w:rsid w:val="00EE745D"/>
    <w:rsid w:val="00EF00DB"/>
    <w:rsid w:val="00EF05C6"/>
    <w:rsid w:val="00EF066C"/>
    <w:rsid w:val="00EF0E25"/>
    <w:rsid w:val="00EF0EA5"/>
    <w:rsid w:val="00EF21D3"/>
    <w:rsid w:val="00EF21F4"/>
    <w:rsid w:val="00EF2B51"/>
    <w:rsid w:val="00EF3F96"/>
    <w:rsid w:val="00EF4943"/>
    <w:rsid w:val="00EF4BE7"/>
    <w:rsid w:val="00EF5144"/>
    <w:rsid w:val="00EF539E"/>
    <w:rsid w:val="00EF5847"/>
    <w:rsid w:val="00EF5C39"/>
    <w:rsid w:val="00EF65EB"/>
    <w:rsid w:val="00EF662E"/>
    <w:rsid w:val="00EF6805"/>
    <w:rsid w:val="00EF759C"/>
    <w:rsid w:val="00F0059F"/>
    <w:rsid w:val="00F008A3"/>
    <w:rsid w:val="00F00BB5"/>
    <w:rsid w:val="00F0139F"/>
    <w:rsid w:val="00F01CFF"/>
    <w:rsid w:val="00F01F7A"/>
    <w:rsid w:val="00F026C0"/>
    <w:rsid w:val="00F02A3B"/>
    <w:rsid w:val="00F032B1"/>
    <w:rsid w:val="00F033F1"/>
    <w:rsid w:val="00F035C4"/>
    <w:rsid w:val="00F0370C"/>
    <w:rsid w:val="00F03976"/>
    <w:rsid w:val="00F047A7"/>
    <w:rsid w:val="00F05370"/>
    <w:rsid w:val="00F054BC"/>
    <w:rsid w:val="00F05A9C"/>
    <w:rsid w:val="00F06020"/>
    <w:rsid w:val="00F063A6"/>
    <w:rsid w:val="00F071AE"/>
    <w:rsid w:val="00F07CAD"/>
    <w:rsid w:val="00F07F9C"/>
    <w:rsid w:val="00F1034F"/>
    <w:rsid w:val="00F113F3"/>
    <w:rsid w:val="00F11DED"/>
    <w:rsid w:val="00F11EC0"/>
    <w:rsid w:val="00F11F86"/>
    <w:rsid w:val="00F120BE"/>
    <w:rsid w:val="00F12A77"/>
    <w:rsid w:val="00F12B24"/>
    <w:rsid w:val="00F13C71"/>
    <w:rsid w:val="00F13CF2"/>
    <w:rsid w:val="00F1418E"/>
    <w:rsid w:val="00F14689"/>
    <w:rsid w:val="00F14E66"/>
    <w:rsid w:val="00F1556B"/>
    <w:rsid w:val="00F16176"/>
    <w:rsid w:val="00F16401"/>
    <w:rsid w:val="00F1654F"/>
    <w:rsid w:val="00F16FB9"/>
    <w:rsid w:val="00F170D3"/>
    <w:rsid w:val="00F177ED"/>
    <w:rsid w:val="00F20042"/>
    <w:rsid w:val="00F201CC"/>
    <w:rsid w:val="00F20360"/>
    <w:rsid w:val="00F20F30"/>
    <w:rsid w:val="00F21363"/>
    <w:rsid w:val="00F213AA"/>
    <w:rsid w:val="00F221DB"/>
    <w:rsid w:val="00F22298"/>
    <w:rsid w:val="00F2248F"/>
    <w:rsid w:val="00F2277A"/>
    <w:rsid w:val="00F23846"/>
    <w:rsid w:val="00F2435A"/>
    <w:rsid w:val="00F24C7F"/>
    <w:rsid w:val="00F25853"/>
    <w:rsid w:val="00F25DB6"/>
    <w:rsid w:val="00F2696D"/>
    <w:rsid w:val="00F274DD"/>
    <w:rsid w:val="00F278DA"/>
    <w:rsid w:val="00F30198"/>
    <w:rsid w:val="00F30A4E"/>
    <w:rsid w:val="00F30C5D"/>
    <w:rsid w:val="00F30DAD"/>
    <w:rsid w:val="00F31292"/>
    <w:rsid w:val="00F3153A"/>
    <w:rsid w:val="00F31F6A"/>
    <w:rsid w:val="00F322FC"/>
    <w:rsid w:val="00F32E4C"/>
    <w:rsid w:val="00F32FD3"/>
    <w:rsid w:val="00F333B9"/>
    <w:rsid w:val="00F33460"/>
    <w:rsid w:val="00F33579"/>
    <w:rsid w:val="00F338BD"/>
    <w:rsid w:val="00F3419C"/>
    <w:rsid w:val="00F3438D"/>
    <w:rsid w:val="00F35F19"/>
    <w:rsid w:val="00F36089"/>
    <w:rsid w:val="00F368B1"/>
    <w:rsid w:val="00F36C22"/>
    <w:rsid w:val="00F403E8"/>
    <w:rsid w:val="00F40E17"/>
    <w:rsid w:val="00F41D66"/>
    <w:rsid w:val="00F42C9C"/>
    <w:rsid w:val="00F42EB4"/>
    <w:rsid w:val="00F435BB"/>
    <w:rsid w:val="00F44C94"/>
    <w:rsid w:val="00F45628"/>
    <w:rsid w:val="00F46906"/>
    <w:rsid w:val="00F46B91"/>
    <w:rsid w:val="00F46E01"/>
    <w:rsid w:val="00F46FCD"/>
    <w:rsid w:val="00F47574"/>
    <w:rsid w:val="00F47B33"/>
    <w:rsid w:val="00F502AC"/>
    <w:rsid w:val="00F5145C"/>
    <w:rsid w:val="00F518DC"/>
    <w:rsid w:val="00F51BC1"/>
    <w:rsid w:val="00F5284E"/>
    <w:rsid w:val="00F52976"/>
    <w:rsid w:val="00F52BB0"/>
    <w:rsid w:val="00F53501"/>
    <w:rsid w:val="00F5481E"/>
    <w:rsid w:val="00F54983"/>
    <w:rsid w:val="00F54F2E"/>
    <w:rsid w:val="00F556F3"/>
    <w:rsid w:val="00F558FB"/>
    <w:rsid w:val="00F55EEA"/>
    <w:rsid w:val="00F55FFC"/>
    <w:rsid w:val="00F56826"/>
    <w:rsid w:val="00F56D1F"/>
    <w:rsid w:val="00F57001"/>
    <w:rsid w:val="00F577F3"/>
    <w:rsid w:val="00F6012A"/>
    <w:rsid w:val="00F60746"/>
    <w:rsid w:val="00F60E61"/>
    <w:rsid w:val="00F61362"/>
    <w:rsid w:val="00F614DC"/>
    <w:rsid w:val="00F61773"/>
    <w:rsid w:val="00F618B7"/>
    <w:rsid w:val="00F61AA1"/>
    <w:rsid w:val="00F621D8"/>
    <w:rsid w:val="00F6374B"/>
    <w:rsid w:val="00F63BD0"/>
    <w:rsid w:val="00F64427"/>
    <w:rsid w:val="00F64568"/>
    <w:rsid w:val="00F64839"/>
    <w:rsid w:val="00F649F5"/>
    <w:rsid w:val="00F64B09"/>
    <w:rsid w:val="00F64D48"/>
    <w:rsid w:val="00F65A0F"/>
    <w:rsid w:val="00F65A19"/>
    <w:rsid w:val="00F65B0D"/>
    <w:rsid w:val="00F66025"/>
    <w:rsid w:val="00F661A1"/>
    <w:rsid w:val="00F667E1"/>
    <w:rsid w:val="00F66ADB"/>
    <w:rsid w:val="00F67B99"/>
    <w:rsid w:val="00F67DDA"/>
    <w:rsid w:val="00F67EFD"/>
    <w:rsid w:val="00F67FFD"/>
    <w:rsid w:val="00F7032B"/>
    <w:rsid w:val="00F708A9"/>
    <w:rsid w:val="00F70B93"/>
    <w:rsid w:val="00F71319"/>
    <w:rsid w:val="00F7162C"/>
    <w:rsid w:val="00F72667"/>
    <w:rsid w:val="00F728A8"/>
    <w:rsid w:val="00F72E44"/>
    <w:rsid w:val="00F73163"/>
    <w:rsid w:val="00F73384"/>
    <w:rsid w:val="00F73706"/>
    <w:rsid w:val="00F73D5D"/>
    <w:rsid w:val="00F7403A"/>
    <w:rsid w:val="00F74669"/>
    <w:rsid w:val="00F7473E"/>
    <w:rsid w:val="00F74BF0"/>
    <w:rsid w:val="00F759B2"/>
    <w:rsid w:val="00F75D0F"/>
    <w:rsid w:val="00F76231"/>
    <w:rsid w:val="00F76A9C"/>
    <w:rsid w:val="00F7700C"/>
    <w:rsid w:val="00F77460"/>
    <w:rsid w:val="00F7749B"/>
    <w:rsid w:val="00F777ED"/>
    <w:rsid w:val="00F80306"/>
    <w:rsid w:val="00F8031B"/>
    <w:rsid w:val="00F8084A"/>
    <w:rsid w:val="00F81018"/>
    <w:rsid w:val="00F81117"/>
    <w:rsid w:val="00F816EE"/>
    <w:rsid w:val="00F827D3"/>
    <w:rsid w:val="00F82B72"/>
    <w:rsid w:val="00F82F49"/>
    <w:rsid w:val="00F8311D"/>
    <w:rsid w:val="00F83137"/>
    <w:rsid w:val="00F83371"/>
    <w:rsid w:val="00F84558"/>
    <w:rsid w:val="00F84715"/>
    <w:rsid w:val="00F84CBF"/>
    <w:rsid w:val="00F852AE"/>
    <w:rsid w:val="00F85B66"/>
    <w:rsid w:val="00F865B6"/>
    <w:rsid w:val="00F86AA8"/>
    <w:rsid w:val="00F876E1"/>
    <w:rsid w:val="00F877DA"/>
    <w:rsid w:val="00F87CFE"/>
    <w:rsid w:val="00F9093D"/>
    <w:rsid w:val="00F90A02"/>
    <w:rsid w:val="00F91259"/>
    <w:rsid w:val="00F91CE2"/>
    <w:rsid w:val="00F92158"/>
    <w:rsid w:val="00F92534"/>
    <w:rsid w:val="00F92772"/>
    <w:rsid w:val="00F92797"/>
    <w:rsid w:val="00F93DF5"/>
    <w:rsid w:val="00F93EF2"/>
    <w:rsid w:val="00F95088"/>
    <w:rsid w:val="00F95278"/>
    <w:rsid w:val="00F95A61"/>
    <w:rsid w:val="00F95BED"/>
    <w:rsid w:val="00F97A33"/>
    <w:rsid w:val="00F97BBA"/>
    <w:rsid w:val="00F97C04"/>
    <w:rsid w:val="00F97CE0"/>
    <w:rsid w:val="00FA0845"/>
    <w:rsid w:val="00FA3456"/>
    <w:rsid w:val="00FA3CF6"/>
    <w:rsid w:val="00FA40BE"/>
    <w:rsid w:val="00FA449A"/>
    <w:rsid w:val="00FA465E"/>
    <w:rsid w:val="00FA504F"/>
    <w:rsid w:val="00FA52C6"/>
    <w:rsid w:val="00FA61C5"/>
    <w:rsid w:val="00FA6A3A"/>
    <w:rsid w:val="00FA6DC5"/>
    <w:rsid w:val="00FA7647"/>
    <w:rsid w:val="00FA77B8"/>
    <w:rsid w:val="00FA7B92"/>
    <w:rsid w:val="00FB04A5"/>
    <w:rsid w:val="00FB0CBF"/>
    <w:rsid w:val="00FB0DF5"/>
    <w:rsid w:val="00FB113F"/>
    <w:rsid w:val="00FB11E0"/>
    <w:rsid w:val="00FB2516"/>
    <w:rsid w:val="00FB2568"/>
    <w:rsid w:val="00FB2997"/>
    <w:rsid w:val="00FB2CB0"/>
    <w:rsid w:val="00FB2F0A"/>
    <w:rsid w:val="00FB3437"/>
    <w:rsid w:val="00FB359B"/>
    <w:rsid w:val="00FB4522"/>
    <w:rsid w:val="00FB479C"/>
    <w:rsid w:val="00FB4AB0"/>
    <w:rsid w:val="00FB4F94"/>
    <w:rsid w:val="00FB5845"/>
    <w:rsid w:val="00FB6333"/>
    <w:rsid w:val="00FB67AB"/>
    <w:rsid w:val="00FB67D3"/>
    <w:rsid w:val="00FB68C1"/>
    <w:rsid w:val="00FB69CD"/>
    <w:rsid w:val="00FB7497"/>
    <w:rsid w:val="00FC074D"/>
    <w:rsid w:val="00FC0D51"/>
    <w:rsid w:val="00FC0D76"/>
    <w:rsid w:val="00FC17EE"/>
    <w:rsid w:val="00FC198E"/>
    <w:rsid w:val="00FC2846"/>
    <w:rsid w:val="00FC2C68"/>
    <w:rsid w:val="00FC2CA9"/>
    <w:rsid w:val="00FC3136"/>
    <w:rsid w:val="00FC4239"/>
    <w:rsid w:val="00FC54D9"/>
    <w:rsid w:val="00FC5AB9"/>
    <w:rsid w:val="00FC5D6D"/>
    <w:rsid w:val="00FC6342"/>
    <w:rsid w:val="00FC654B"/>
    <w:rsid w:val="00FC65BA"/>
    <w:rsid w:val="00FC68F4"/>
    <w:rsid w:val="00FC6AAB"/>
    <w:rsid w:val="00FC6D61"/>
    <w:rsid w:val="00FC727F"/>
    <w:rsid w:val="00FC7D41"/>
    <w:rsid w:val="00FD009D"/>
    <w:rsid w:val="00FD0221"/>
    <w:rsid w:val="00FD02E3"/>
    <w:rsid w:val="00FD0540"/>
    <w:rsid w:val="00FD057A"/>
    <w:rsid w:val="00FD08E6"/>
    <w:rsid w:val="00FD107F"/>
    <w:rsid w:val="00FD1BEE"/>
    <w:rsid w:val="00FD1ED5"/>
    <w:rsid w:val="00FD2716"/>
    <w:rsid w:val="00FD27D3"/>
    <w:rsid w:val="00FD29D9"/>
    <w:rsid w:val="00FD2FE7"/>
    <w:rsid w:val="00FD319F"/>
    <w:rsid w:val="00FD40F2"/>
    <w:rsid w:val="00FD4602"/>
    <w:rsid w:val="00FD4BBC"/>
    <w:rsid w:val="00FD4ED1"/>
    <w:rsid w:val="00FD5328"/>
    <w:rsid w:val="00FD5DA4"/>
    <w:rsid w:val="00FD5FE0"/>
    <w:rsid w:val="00FD68F3"/>
    <w:rsid w:val="00FD726A"/>
    <w:rsid w:val="00FD75EC"/>
    <w:rsid w:val="00FD7782"/>
    <w:rsid w:val="00FD7B5E"/>
    <w:rsid w:val="00FE0065"/>
    <w:rsid w:val="00FE0788"/>
    <w:rsid w:val="00FE0DCA"/>
    <w:rsid w:val="00FE0E96"/>
    <w:rsid w:val="00FE11DD"/>
    <w:rsid w:val="00FE18BE"/>
    <w:rsid w:val="00FE225C"/>
    <w:rsid w:val="00FE29AB"/>
    <w:rsid w:val="00FE2B66"/>
    <w:rsid w:val="00FE2BD3"/>
    <w:rsid w:val="00FE34F6"/>
    <w:rsid w:val="00FE39B3"/>
    <w:rsid w:val="00FE3C0F"/>
    <w:rsid w:val="00FE49FF"/>
    <w:rsid w:val="00FE532E"/>
    <w:rsid w:val="00FE550C"/>
    <w:rsid w:val="00FE5E53"/>
    <w:rsid w:val="00FE6E99"/>
    <w:rsid w:val="00FE7354"/>
    <w:rsid w:val="00FE74A1"/>
    <w:rsid w:val="00FE7516"/>
    <w:rsid w:val="00FE7DAF"/>
    <w:rsid w:val="00FF0712"/>
    <w:rsid w:val="00FF08FA"/>
    <w:rsid w:val="00FF0CF7"/>
    <w:rsid w:val="00FF1C90"/>
    <w:rsid w:val="00FF2272"/>
    <w:rsid w:val="00FF30C3"/>
    <w:rsid w:val="00FF30DF"/>
    <w:rsid w:val="00FF3511"/>
    <w:rsid w:val="00FF3698"/>
    <w:rsid w:val="00FF3C2C"/>
    <w:rsid w:val="00FF4443"/>
    <w:rsid w:val="00FF4684"/>
    <w:rsid w:val="00FF484E"/>
    <w:rsid w:val="00FF5003"/>
    <w:rsid w:val="00FF560B"/>
    <w:rsid w:val="00FF6183"/>
    <w:rsid w:val="00FF61D2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DCD95"/>
  <w15:docId w15:val="{C6F7226C-41C4-4EFB-BE82-2EC5B0E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790A4D"/>
    <w:pPr>
      <w:keepNext/>
      <w:autoSpaceDE w:val="0"/>
      <w:autoSpaceDN w:val="0"/>
      <w:adjustRightInd w:val="0"/>
      <w:spacing w:line="360" w:lineRule="auto"/>
    </w:pPr>
    <w:rPr>
      <w:sz w:val="21"/>
    </w:rPr>
  </w:style>
  <w:style w:type="paragraph" w:styleId="1">
    <w:name w:val="heading 1"/>
    <w:aliases w:val="heading 1,H1,h1,1st level,Sec1,app heading 1,l1,Huvudrubrik,h11,1st level1,h12,1st level2,h13,1st level3,h14,1st level4,h15,1st level5,h16,1st level6,h17,1st level7,h18,1st level8,h111,1st level11,h121,1st level21,h131,1st level31,h141,1st level41"/>
    <w:next w:val="2"/>
    <w:link w:val="10"/>
    <w:qFormat/>
    <w:rsid w:val="005D6738"/>
    <w:pPr>
      <w:keepNext/>
      <w:numPr>
        <w:numId w:val="18"/>
      </w:numPr>
      <w:spacing w:before="240" w:after="240"/>
      <w:outlineLvl w:val="0"/>
    </w:pPr>
    <w:rPr>
      <w:b/>
      <w:sz w:val="22"/>
      <w:szCs w:val="32"/>
    </w:rPr>
  </w:style>
  <w:style w:type="paragraph" w:styleId="2">
    <w:name w:val="heading 2"/>
    <w:aliases w:val="heading 2,--F2,H2,h2,UNDERRUBRIK 1-2,2,h 2,2nd level,l2,heading 21,heading 22,heading 23,heading 24,heading 25,heading 26,heading 27,heading 28,heading 29,heading 211,heading 221,heading 231,heading 241,heading 251,heading 261,heading 271,A,1,h:2,o"/>
    <w:next w:val="a5"/>
    <w:link w:val="20"/>
    <w:qFormat/>
    <w:rsid w:val="008F7BD2"/>
    <w:pPr>
      <w:keepNext/>
      <w:numPr>
        <w:ilvl w:val="1"/>
        <w:numId w:val="18"/>
      </w:numPr>
      <w:spacing w:before="240" w:after="240"/>
      <w:outlineLvl w:val="1"/>
    </w:pPr>
    <w:rPr>
      <w:bCs/>
      <w:sz w:val="22"/>
      <w:szCs w:val="22"/>
    </w:rPr>
  </w:style>
  <w:style w:type="paragraph" w:styleId="3">
    <w:name w:val="heading 3"/>
    <w:aliases w:val="heading 3,--F3,标题 3 Char Char Char,标题 3 Char Char1,标题 3 Char2 Char Char Char,Char Char Char Char Char,Char Char Char,标题 31,Char1 Char Char,标题 3 Char2,Char Char2,标题 3 Char1 Char,Char Char1 Char,标题 32,3,±êÌâ 3 Char,h:3,h,l,Heading 3,l3"/>
    <w:next w:val="a5"/>
    <w:link w:val="30"/>
    <w:qFormat/>
    <w:rsid w:val="005D6738"/>
    <w:pPr>
      <w:keepNext/>
      <w:numPr>
        <w:ilvl w:val="2"/>
        <w:numId w:val="18"/>
      </w:numPr>
      <w:spacing w:before="240" w:after="240"/>
      <w:outlineLvl w:val="2"/>
    </w:pPr>
    <w:rPr>
      <w:sz w:val="22"/>
      <w:szCs w:val="24"/>
    </w:rPr>
  </w:style>
  <w:style w:type="paragraph" w:styleId="4">
    <w:name w:val="heading 4"/>
    <w:aliases w:val="heading 4,Char1,标题 4 Char Char Char Char,标题 4 Char Char Char Char Char,标题 4 Char Char Char Char Char Char,Heading 4 Char,Char Char,标题 4 Char Char Char,H4,h4,4,h41,heading 41,h42,heading 42,h411,heading 411,h43,heading 43,h412,heading 412,Heading 14"/>
    <w:next w:val="a5"/>
    <w:qFormat/>
    <w:rsid w:val="005D6738"/>
    <w:pPr>
      <w:keepNext/>
      <w:numPr>
        <w:ilvl w:val="3"/>
        <w:numId w:val="18"/>
      </w:numPr>
      <w:spacing w:before="160" w:after="160"/>
      <w:outlineLvl w:val="3"/>
    </w:pPr>
    <w:rPr>
      <w:sz w:val="22"/>
      <w:szCs w:val="21"/>
    </w:rPr>
  </w:style>
  <w:style w:type="paragraph" w:styleId="5">
    <w:name w:val="heading 5"/>
    <w:aliases w:val="heading 5,Heading 5,Heading 5 Char Char Char Char,Heading 5 + 黑色 + 宋体,标题 5 Char Char Char Char Char,标题 5 Char Char Char Char Char Char,Heading 5 Char Char Char Char Char,h5,h5 Char,Heading 5 Char1,标题 5 Char2 C Char Char,标题 5 Char Char,标题 5 Char1,H5"/>
    <w:next w:val="a5"/>
    <w:link w:val="50"/>
    <w:qFormat/>
    <w:rsid w:val="00790A4D"/>
    <w:pPr>
      <w:keepNext/>
      <w:numPr>
        <w:ilvl w:val="4"/>
        <w:numId w:val="18"/>
      </w:numPr>
      <w:spacing w:line="360" w:lineRule="auto"/>
      <w:outlineLvl w:val="4"/>
    </w:pPr>
    <w:rPr>
      <w:sz w:val="22"/>
      <w:szCs w:val="21"/>
    </w:rPr>
  </w:style>
  <w:style w:type="paragraph" w:styleId="6">
    <w:name w:val="heading 6"/>
    <w:aliases w:val="heading 6,heading 6 Char"/>
    <w:next w:val="a5"/>
    <w:link w:val="60"/>
    <w:qFormat/>
    <w:rsid w:val="00790A4D"/>
    <w:pPr>
      <w:keepNext/>
      <w:numPr>
        <w:ilvl w:val="5"/>
        <w:numId w:val="9"/>
      </w:numPr>
      <w:outlineLvl w:val="5"/>
    </w:pPr>
    <w:rPr>
      <w:sz w:val="22"/>
      <w:szCs w:val="21"/>
    </w:rPr>
  </w:style>
  <w:style w:type="paragraph" w:styleId="7">
    <w:name w:val="heading 7"/>
    <w:aliases w:val="heading 7"/>
    <w:next w:val="a5"/>
    <w:qFormat/>
    <w:rsid w:val="00790A4D"/>
    <w:pPr>
      <w:keepNext/>
      <w:numPr>
        <w:ilvl w:val="6"/>
        <w:numId w:val="9"/>
      </w:numPr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5"/>
    <w:qFormat/>
    <w:rsid w:val="00790A4D"/>
    <w:pPr>
      <w:numPr>
        <w:ilvl w:val="7"/>
      </w:numPr>
      <w:outlineLvl w:val="7"/>
    </w:pPr>
  </w:style>
  <w:style w:type="paragraph" w:styleId="9">
    <w:name w:val="heading 9"/>
    <w:aliases w:val="heading 9"/>
    <w:basedOn w:val="8"/>
    <w:next w:val="a5"/>
    <w:qFormat/>
    <w:rsid w:val="00790A4D"/>
    <w:pPr>
      <w:numPr>
        <w:ilvl w:val="8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0">
    <w:name w:val="标题 2 字符"/>
    <w:aliases w:val="heading 2 字符,--F2 字符,H2 字符,h2 字符,UNDERRUBRIK 1-2 字符,2 字符,h 2 字符,2nd level 字符,l2 字符,heading 21 字符,heading 22 字符,heading 23 字符,heading 24 字符,heading 25 字符,heading 26 字符,heading 27 字符,heading 28 字符,heading 29 字符,heading 211 字符,heading 221 字符,A 字符"/>
    <w:basedOn w:val="a6"/>
    <w:link w:val="2"/>
    <w:rsid w:val="008F7BD2"/>
    <w:rPr>
      <w:bCs/>
      <w:sz w:val="22"/>
      <w:szCs w:val="22"/>
    </w:rPr>
  </w:style>
  <w:style w:type="character" w:customStyle="1" w:styleId="10">
    <w:name w:val="标题 1 字符"/>
    <w:aliases w:val="heading 1 字符,H1 字符,h1 字符,1st level 字符,Sec1 字符,app heading 1 字符,l1 字符,Huvudrubrik 字符,h11 字符,1st level1 字符,h12 字符,1st level2 字符,h13 字符,1st level3 字符,h14 字符,1st level4 字符,h15 字符,1st level5 字符,h16 字符,1st level6 字符,h17 字符,1st level7 字符,h18 字符,h111 字符"/>
    <w:basedOn w:val="a6"/>
    <w:link w:val="1"/>
    <w:rsid w:val="005D6738"/>
    <w:rPr>
      <w:b/>
      <w:sz w:val="22"/>
      <w:szCs w:val="32"/>
    </w:rPr>
  </w:style>
  <w:style w:type="character" w:customStyle="1" w:styleId="30">
    <w:name w:val="标题 3 字符"/>
    <w:aliases w:val="heading 3 字符,--F3 字符,标题 3 Char Char Char 字符,标题 3 Char Char1 字符,标题 3 Char2 Char Char Char 字符,Char Char Char Char Char 字符,Char Char Char 字符,标题 31 字符,Char1 Char Char 字符,标题 3 Char2 字符,Char Char2 字符,标题 3 Char1 Char 字符,Char Char1 Char 字符,标题 32 字符,3 字符"/>
    <w:basedOn w:val="a6"/>
    <w:link w:val="3"/>
    <w:rsid w:val="005D6738"/>
    <w:rPr>
      <w:sz w:val="22"/>
      <w:szCs w:val="24"/>
    </w:rPr>
  </w:style>
  <w:style w:type="character" w:customStyle="1" w:styleId="50">
    <w:name w:val="标题 5 字符"/>
    <w:aliases w:val="heading 5 字符,Heading 5 字符,Heading 5 Char Char Char Char 字符,Heading 5 + 黑色 + 宋体 字符,标题 5 Char Char Char Char Char 字符,标题 5 Char Char Char Char Char Char 字符,Heading 5 Char Char Char Char Char 字符,h5 字符,h5 Char 字符,Heading 5 Char1 字符,标题 5 Char Char 字符"/>
    <w:basedOn w:val="a6"/>
    <w:link w:val="5"/>
    <w:rsid w:val="00790A4D"/>
    <w:rPr>
      <w:sz w:val="22"/>
      <w:szCs w:val="21"/>
    </w:rPr>
  </w:style>
  <w:style w:type="character" w:customStyle="1" w:styleId="60">
    <w:name w:val="标题 6 字符"/>
    <w:aliases w:val="heading 6 字符,heading 6 Char 字符"/>
    <w:basedOn w:val="a6"/>
    <w:link w:val="6"/>
    <w:rsid w:val="00790A4D"/>
    <w:rPr>
      <w:sz w:val="22"/>
      <w:szCs w:val="21"/>
    </w:rPr>
  </w:style>
  <w:style w:type="paragraph" w:styleId="a9">
    <w:name w:val="header"/>
    <w:basedOn w:val="a5"/>
    <w:autoRedefine/>
    <w:rsid w:val="00790A4D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5"/>
    <w:autoRedefine/>
    <w:rsid w:val="00790A4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5"/>
    <w:next w:val="a5"/>
    <w:autoRedefine/>
    <w:uiPriority w:val="39"/>
    <w:rsid w:val="00790A4D"/>
    <w:pPr>
      <w:ind w:left="198" w:hanging="113"/>
    </w:pPr>
    <w:rPr>
      <w:rFonts w:ascii="Arial" w:hAnsi="Arial"/>
      <w:szCs w:val="21"/>
    </w:rPr>
  </w:style>
  <w:style w:type="paragraph" w:styleId="TOC2">
    <w:name w:val="toc 2"/>
    <w:basedOn w:val="a5"/>
    <w:autoRedefine/>
    <w:uiPriority w:val="39"/>
    <w:rsid w:val="00790A4D"/>
    <w:pPr>
      <w:ind w:left="453" w:hanging="283"/>
    </w:pPr>
    <w:rPr>
      <w:rFonts w:ascii="Arial" w:hAnsi="Arial"/>
      <w:szCs w:val="21"/>
    </w:rPr>
  </w:style>
  <w:style w:type="paragraph" w:styleId="TOC3">
    <w:name w:val="toc 3"/>
    <w:basedOn w:val="a5"/>
    <w:autoRedefine/>
    <w:uiPriority w:val="39"/>
    <w:rsid w:val="00790A4D"/>
    <w:pPr>
      <w:ind w:left="794" w:hanging="454"/>
    </w:pPr>
    <w:rPr>
      <w:rFonts w:ascii="Arial" w:hAnsi="Arial"/>
      <w:szCs w:val="21"/>
    </w:rPr>
  </w:style>
  <w:style w:type="paragraph" w:styleId="TOC4">
    <w:name w:val="toc 4"/>
    <w:basedOn w:val="a5"/>
    <w:autoRedefine/>
    <w:rsid w:val="00790A4D"/>
    <w:pPr>
      <w:ind w:left="1134" w:hanging="567"/>
    </w:pPr>
    <w:rPr>
      <w:rFonts w:ascii="Arial" w:hAnsi="Arial"/>
      <w:szCs w:val="21"/>
    </w:rPr>
  </w:style>
  <w:style w:type="paragraph" w:styleId="TOC5">
    <w:name w:val="toc 5"/>
    <w:basedOn w:val="a5"/>
    <w:next w:val="a5"/>
    <w:autoRedefine/>
    <w:rsid w:val="00790A4D"/>
    <w:pPr>
      <w:ind w:left="1680"/>
    </w:pPr>
  </w:style>
  <w:style w:type="paragraph" w:styleId="TOC6">
    <w:name w:val="toc 6"/>
    <w:basedOn w:val="a5"/>
    <w:autoRedefine/>
    <w:rsid w:val="00790A4D"/>
    <w:pPr>
      <w:ind w:left="1757" w:hanging="907"/>
    </w:pPr>
  </w:style>
  <w:style w:type="paragraph" w:styleId="TOC7">
    <w:name w:val="toc 7"/>
    <w:basedOn w:val="a5"/>
    <w:next w:val="a5"/>
    <w:autoRedefine/>
    <w:rsid w:val="00790A4D"/>
    <w:pPr>
      <w:ind w:left="2520"/>
    </w:pPr>
  </w:style>
  <w:style w:type="paragraph" w:styleId="TOC8">
    <w:name w:val="toc 8"/>
    <w:basedOn w:val="a5"/>
    <w:next w:val="a5"/>
    <w:autoRedefine/>
    <w:rsid w:val="00790A4D"/>
    <w:pPr>
      <w:ind w:left="2940"/>
    </w:pPr>
  </w:style>
  <w:style w:type="paragraph" w:styleId="TOC9">
    <w:name w:val="toc 9"/>
    <w:basedOn w:val="a5"/>
    <w:next w:val="a5"/>
    <w:autoRedefine/>
    <w:rsid w:val="00790A4D"/>
    <w:pPr>
      <w:ind w:left="3360"/>
    </w:pPr>
  </w:style>
  <w:style w:type="paragraph" w:customStyle="1" w:styleId="ab">
    <w:name w:val="表格列标题"/>
    <w:basedOn w:val="a5"/>
    <w:rsid w:val="00790A4D"/>
    <w:pPr>
      <w:jc w:val="center"/>
    </w:pPr>
    <w:rPr>
      <w:b/>
    </w:rPr>
  </w:style>
  <w:style w:type="paragraph" w:customStyle="1" w:styleId="a4">
    <w:name w:val="备注说明"/>
    <w:basedOn w:val="a5"/>
    <w:rsid w:val="00790A4D"/>
    <w:pPr>
      <w:numPr>
        <w:ilvl w:val="7"/>
        <w:numId w:val="18"/>
      </w:numPr>
      <w:jc w:val="both"/>
    </w:pPr>
    <w:rPr>
      <w:rFonts w:eastAsia="楷体_GB2312"/>
    </w:rPr>
  </w:style>
  <w:style w:type="paragraph" w:customStyle="1" w:styleId="ac">
    <w:name w:val="章节标题"/>
    <w:basedOn w:val="a5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d">
    <w:name w:val="表号去除自动编号"/>
    <w:basedOn w:val="a5"/>
    <w:rsid w:val="00790A4D"/>
    <w:pPr>
      <w:jc w:val="center"/>
    </w:pPr>
    <w:rPr>
      <w:rFonts w:ascii="宋体" w:hAnsi="宋体"/>
    </w:rPr>
  </w:style>
  <w:style w:type="paragraph" w:customStyle="1" w:styleId="ae">
    <w:name w:val="代码样式"/>
    <w:basedOn w:val="a5"/>
    <w:rsid w:val="00790A4D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a5"/>
    <w:autoRedefine/>
    <w:rsid w:val="00790A4D"/>
    <w:pPr>
      <w:numPr>
        <w:numId w:val="7"/>
      </w:numPr>
      <w:jc w:val="both"/>
    </w:pPr>
    <w:rPr>
      <w:rFonts w:ascii="Arial" w:hAnsi="Arial"/>
      <w:szCs w:val="21"/>
    </w:rPr>
  </w:style>
  <w:style w:type="paragraph" w:customStyle="1" w:styleId="af">
    <w:name w:val="图号去除自动编号"/>
    <w:basedOn w:val="a5"/>
    <w:rsid w:val="00790A4D"/>
    <w:pPr>
      <w:spacing w:before="105"/>
      <w:ind w:firstLine="425"/>
      <w:jc w:val="center"/>
    </w:pPr>
  </w:style>
  <w:style w:type="paragraph" w:customStyle="1" w:styleId="af0">
    <w:name w:val="项目符号"/>
    <w:basedOn w:val="a5"/>
    <w:rsid w:val="00790A4D"/>
  </w:style>
  <w:style w:type="paragraph" w:customStyle="1" w:styleId="a2">
    <w:name w:val="表号"/>
    <w:basedOn w:val="a5"/>
    <w:next w:val="af1"/>
    <w:rsid w:val="00790A4D"/>
    <w:pPr>
      <w:keepLines/>
      <w:numPr>
        <w:ilvl w:val="8"/>
        <w:numId w:val="8"/>
      </w:numPr>
      <w:spacing w:beforeLines="100"/>
    </w:pPr>
    <w:rPr>
      <w:rFonts w:ascii="Arial" w:eastAsia="黑体" w:hAnsi="Arial"/>
      <w:sz w:val="18"/>
      <w:szCs w:val="18"/>
    </w:rPr>
  </w:style>
  <w:style w:type="paragraph" w:styleId="af1">
    <w:name w:val="Body Text First Indent"/>
    <w:aliases w:val="正文首行缩进 Char Char,正文首行缩进 Char Char Char Char,正文首行缩进 Char Char Char Char Char,正文首行缩进 Char Char Char,正文首行缩进 Char,正文首行缩进 Char Char Char Char Char1"/>
    <w:basedOn w:val="a5"/>
    <w:link w:val="af2"/>
    <w:rsid w:val="00790A4D"/>
    <w:pPr>
      <w:ind w:firstLineChars="200" w:firstLine="200"/>
      <w:jc w:val="both"/>
    </w:pPr>
    <w:rPr>
      <w:rFonts w:ascii="Arial" w:hAnsi="Arial"/>
      <w:szCs w:val="21"/>
    </w:rPr>
  </w:style>
  <w:style w:type="character" w:customStyle="1" w:styleId="af2">
    <w:name w:val="正文文本首行缩进 字符"/>
    <w:aliases w:val="正文首行缩进 Char Char 字符,正文首行缩进 Char Char Char Char 字符,正文首行缩进 Char Char Char Char Char 字符,正文首行缩进 Char Char Char 字符,正文首行缩进 Char 字符,正文首行缩进 Char Char Char Char Char1 字符"/>
    <w:basedOn w:val="a6"/>
    <w:link w:val="af1"/>
    <w:rsid w:val="00E85D6C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3">
    <w:name w:val="表头样式"/>
    <w:basedOn w:val="a5"/>
    <w:link w:val="Char"/>
    <w:rsid w:val="0010136E"/>
    <w:pPr>
      <w:jc w:val="center"/>
    </w:pPr>
    <w:rPr>
      <w:rFonts w:ascii="Arial" w:hAnsi="Arial"/>
      <w:b/>
      <w:szCs w:val="21"/>
    </w:rPr>
  </w:style>
  <w:style w:type="character" w:customStyle="1" w:styleId="Char">
    <w:name w:val="表头样式 Char"/>
    <w:basedOn w:val="a6"/>
    <w:link w:val="af3"/>
    <w:rsid w:val="0010136E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4">
    <w:name w:val="页脚样式"/>
    <w:basedOn w:val="a5"/>
    <w:rsid w:val="00790A4D"/>
    <w:pPr>
      <w:spacing w:before="90"/>
    </w:pPr>
    <w:rPr>
      <w:sz w:val="18"/>
    </w:rPr>
  </w:style>
  <w:style w:type="paragraph" w:customStyle="1" w:styleId="WordPro">
    <w:name w:val="图表目录(WordPro)"/>
    <w:basedOn w:val="a5"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af5">
    <w:name w:val="封面华为技术"/>
    <w:basedOn w:val="a5"/>
    <w:autoRedefine/>
    <w:rsid w:val="00790A4D"/>
    <w:pPr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脚注"/>
    <w:basedOn w:val="a5"/>
    <w:rsid w:val="00790A4D"/>
    <w:pPr>
      <w:spacing w:after="90"/>
    </w:pPr>
    <w:rPr>
      <w:sz w:val="18"/>
    </w:rPr>
  </w:style>
  <w:style w:type="paragraph" w:customStyle="1" w:styleId="af7">
    <w:name w:val="页眉密级样式"/>
    <w:basedOn w:val="a5"/>
    <w:rsid w:val="00790A4D"/>
    <w:pPr>
      <w:jc w:val="right"/>
    </w:pPr>
    <w:rPr>
      <w:sz w:val="18"/>
    </w:rPr>
  </w:style>
  <w:style w:type="paragraph" w:customStyle="1" w:styleId="CharChar">
    <w:name w:val="编写建议 Char Char"/>
    <w:basedOn w:val="a5"/>
    <w:link w:val="CharCharChar"/>
    <w:rsid w:val="007D5996"/>
    <w:pPr>
      <w:ind w:left="1134"/>
      <w:jc w:val="both"/>
    </w:pPr>
    <w:rPr>
      <w:rFonts w:cs="Arial"/>
      <w:i/>
      <w:color w:val="0000FF"/>
      <w:szCs w:val="21"/>
    </w:rPr>
  </w:style>
  <w:style w:type="character" w:customStyle="1" w:styleId="CharCharChar">
    <w:name w:val="编写建议 Char Char Char"/>
    <w:basedOn w:val="a6"/>
    <w:link w:val="CharChar"/>
    <w:rsid w:val="00790A4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8">
    <w:name w:val="封面表格文本"/>
    <w:basedOn w:val="a5"/>
    <w:autoRedefine/>
    <w:rsid w:val="00790A4D"/>
    <w:pPr>
      <w:jc w:val="center"/>
    </w:pPr>
    <w:rPr>
      <w:rFonts w:ascii="Arial" w:hAnsi="Arial"/>
      <w:szCs w:val="21"/>
    </w:rPr>
  </w:style>
  <w:style w:type="paragraph" w:customStyle="1" w:styleId="af9">
    <w:name w:val="封面文档标题"/>
    <w:basedOn w:val="a5"/>
    <w:autoRedefine/>
    <w:rsid w:val="00790A4D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a">
    <w:name w:val="目录页编号文本样式"/>
    <w:basedOn w:val="a5"/>
    <w:rsid w:val="00790A4D"/>
    <w:pPr>
      <w:jc w:val="right"/>
    </w:pPr>
  </w:style>
  <w:style w:type="paragraph" w:customStyle="1" w:styleId="afb">
    <w:name w:val="页眉文档名称样式"/>
    <w:basedOn w:val="a5"/>
    <w:rsid w:val="00790A4D"/>
    <w:rPr>
      <w:sz w:val="18"/>
    </w:rPr>
  </w:style>
  <w:style w:type="paragraph" w:customStyle="1" w:styleId="WordPro0">
    <w:name w:val="正文首行缩进(WordPro)"/>
    <w:basedOn w:val="a5"/>
    <w:link w:val="WordProChar"/>
    <w:rsid w:val="00790A4D"/>
    <w:pPr>
      <w:spacing w:before="105"/>
      <w:ind w:left="1134"/>
      <w:jc w:val="both"/>
    </w:pPr>
  </w:style>
  <w:style w:type="character" w:customStyle="1" w:styleId="WordProChar">
    <w:name w:val="正文首行缩进(WordPro) Char"/>
    <w:link w:val="WordPro0"/>
    <w:rsid w:val="00B812B1"/>
    <w:rPr>
      <w:sz w:val="21"/>
    </w:rPr>
  </w:style>
  <w:style w:type="paragraph" w:customStyle="1" w:styleId="afc">
    <w:name w:val="关键词"/>
    <w:basedOn w:val="afd"/>
    <w:rsid w:val="00790A4D"/>
  </w:style>
  <w:style w:type="paragraph" w:customStyle="1" w:styleId="afd">
    <w:name w:val="摘要"/>
    <w:basedOn w:val="a5"/>
    <w:rsid w:val="00790A4D"/>
    <w:pPr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afe">
    <w:name w:val="修订记录"/>
    <w:basedOn w:val="a5"/>
    <w:rsid w:val="00790A4D"/>
    <w:pPr>
      <w:spacing w:before="300" w:after="150"/>
      <w:jc w:val="center"/>
    </w:pPr>
    <w:rPr>
      <w:rFonts w:ascii="Arial" w:eastAsia="黑体" w:hAnsi="Arial"/>
      <w:sz w:val="32"/>
      <w:szCs w:val="32"/>
    </w:rPr>
  </w:style>
  <w:style w:type="paragraph" w:customStyle="1" w:styleId="aff">
    <w:name w:val="目录"/>
    <w:basedOn w:val="a5"/>
    <w:rsid w:val="00790A4D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a5"/>
    <w:next w:val="a5"/>
    <w:rsid w:val="00790A4D"/>
    <w:pPr>
      <w:numPr>
        <w:ilvl w:val="7"/>
        <w:numId w:val="8"/>
      </w:numPr>
      <w:tabs>
        <w:tab w:val="left" w:pos="426"/>
      </w:tabs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ff0">
    <w:name w:val="文档标题"/>
    <w:basedOn w:val="a5"/>
    <w:rsid w:val="00790A4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1">
    <w:name w:val="表格文本"/>
    <w:basedOn w:val="a5"/>
    <w:autoRedefine/>
    <w:rsid w:val="00790A4D"/>
    <w:pPr>
      <w:tabs>
        <w:tab w:val="decimal" w:pos="0"/>
      </w:tabs>
    </w:pPr>
    <w:rPr>
      <w:rFonts w:ascii="Arial" w:hAnsi="Arial"/>
      <w:noProof/>
      <w:szCs w:val="21"/>
    </w:rPr>
  </w:style>
  <w:style w:type="paragraph" w:customStyle="1" w:styleId="aff2">
    <w:name w:val="缺省文本"/>
    <w:basedOn w:val="a5"/>
    <w:link w:val="Char0"/>
    <w:rsid w:val="00790A4D"/>
    <w:rPr>
      <w:rFonts w:ascii="Arial" w:hAnsi="Arial"/>
      <w:szCs w:val="21"/>
    </w:rPr>
  </w:style>
  <w:style w:type="character" w:customStyle="1" w:styleId="Char0">
    <w:name w:val="缺省文本 Char"/>
    <w:basedOn w:val="a6"/>
    <w:link w:val="aff2"/>
    <w:rsid w:val="0044492D"/>
    <w:rPr>
      <w:rFonts w:ascii="Arial" w:eastAsia="宋体" w:hAnsi="Arial"/>
      <w:sz w:val="21"/>
      <w:szCs w:val="21"/>
      <w:lang w:val="en-US" w:eastAsia="zh-CN" w:bidi="ar-SA"/>
    </w:rPr>
  </w:style>
  <w:style w:type="paragraph" w:styleId="aff3">
    <w:name w:val="Balloon Text"/>
    <w:basedOn w:val="a5"/>
    <w:link w:val="aff4"/>
    <w:rsid w:val="00790A4D"/>
    <w:rPr>
      <w:sz w:val="18"/>
      <w:szCs w:val="18"/>
    </w:rPr>
  </w:style>
  <w:style w:type="character" w:customStyle="1" w:styleId="aff4">
    <w:name w:val="批注框文本 字符"/>
    <w:basedOn w:val="a6"/>
    <w:link w:val="aff3"/>
    <w:rsid w:val="00B812B1"/>
    <w:rPr>
      <w:sz w:val="18"/>
      <w:szCs w:val="18"/>
    </w:rPr>
  </w:style>
  <w:style w:type="paragraph" w:customStyle="1" w:styleId="abc">
    <w:name w:val="标题 abc"/>
    <w:basedOn w:val="a5"/>
    <w:rsid w:val="00790A4D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a3">
    <w:name w:val="表格文本居中"/>
    <w:basedOn w:val="a5"/>
    <w:rsid w:val="00790A4D"/>
    <w:pPr>
      <w:numPr>
        <w:ilvl w:val="5"/>
        <w:numId w:val="18"/>
      </w:numPr>
      <w:jc w:val="center"/>
    </w:pPr>
  </w:style>
  <w:style w:type="paragraph" w:customStyle="1" w:styleId="aff5">
    <w:name w:val="点号"/>
    <w:basedOn w:val="a5"/>
    <w:rsid w:val="00790A4D"/>
    <w:pPr>
      <w:spacing w:beforeLines="50"/>
      <w:ind w:left="1231" w:hanging="284"/>
    </w:pPr>
  </w:style>
  <w:style w:type="paragraph" w:styleId="aff6">
    <w:name w:val="table of figures"/>
    <w:basedOn w:val="TOC1"/>
    <w:autoRedefine/>
    <w:semiHidden/>
    <w:rsid w:val="00790A4D"/>
    <w:pPr>
      <w:widowControl w:val="0"/>
      <w:spacing w:before="300" w:after="150"/>
      <w:jc w:val="center"/>
    </w:pPr>
  </w:style>
  <w:style w:type="paragraph" w:styleId="aff7">
    <w:name w:val="Document Map"/>
    <w:basedOn w:val="a5"/>
    <w:semiHidden/>
    <w:rsid w:val="00790A4D"/>
    <w:pPr>
      <w:shd w:val="clear" w:color="auto" w:fill="000080"/>
    </w:pPr>
  </w:style>
  <w:style w:type="paragraph" w:customStyle="1" w:styleId="aff8">
    <w:name w:val="样式 参考资料清单 + 倾斜 蓝色"/>
    <w:basedOn w:val="a0"/>
    <w:rsid w:val="00790A4D"/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d"/>
    <w:rsid w:val="00790A4D"/>
    <w:pPr>
      <w:widowControl w:val="0"/>
    </w:pPr>
    <w:rPr>
      <w:rFonts w:ascii="Times New Roman" w:hAnsi="Times New Roman" w:cs="宋体"/>
      <w:b w:val="0"/>
      <w:szCs w:val="20"/>
    </w:rPr>
  </w:style>
  <w:style w:type="paragraph" w:styleId="aff9">
    <w:name w:val="Normal Indent"/>
    <w:basedOn w:val="a5"/>
    <w:rsid w:val="00790A4D"/>
    <w:pPr>
      <w:ind w:firstLine="420"/>
    </w:pPr>
  </w:style>
  <w:style w:type="paragraph" w:customStyle="1" w:styleId="annotation">
    <w:name w:val="annotation"/>
    <w:basedOn w:val="a5"/>
    <w:autoRedefine/>
    <w:rsid w:val="00790A4D"/>
    <w:pPr>
      <w:keepLines/>
      <w:numPr>
        <w:ilvl w:val="8"/>
        <w:numId w:val="18"/>
      </w:numPr>
      <w:jc w:val="both"/>
    </w:pPr>
  </w:style>
  <w:style w:type="paragraph" w:customStyle="1" w:styleId="chaptertitle">
    <w:name w:val="chapter title"/>
    <w:basedOn w:val="a5"/>
    <w:autoRedefine/>
    <w:rsid w:val="00790A4D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5"/>
    <w:autoRedefine/>
    <w:rsid w:val="00790A4D"/>
    <w:pPr>
      <w:keepLines/>
      <w:jc w:val="center"/>
    </w:pPr>
    <w:rPr>
      <w:rFonts w:ascii="宋体"/>
    </w:rPr>
  </w:style>
  <w:style w:type="paragraph" w:customStyle="1" w:styleId="tableheading">
    <w:name w:val="table heading"/>
    <w:basedOn w:val="a5"/>
    <w:autoRedefine/>
    <w:rsid w:val="00790A4D"/>
    <w:pPr>
      <w:jc w:val="center"/>
    </w:pPr>
    <w:rPr>
      <w:b/>
    </w:rPr>
  </w:style>
  <w:style w:type="paragraph" w:customStyle="1" w:styleId="catalogoffigureandtable">
    <w:name w:val="catalog of figure and table"/>
    <w:basedOn w:val="a5"/>
    <w:autoRedefine/>
    <w:rsid w:val="00790A4D"/>
    <w:pPr>
      <w:spacing w:before="300" w:after="150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5"/>
    <w:rsid w:val="00790A4D"/>
    <w:pPr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5"/>
    <w:autoRedefine/>
    <w:rsid w:val="00790A4D"/>
    <w:pPr>
      <w:numPr>
        <w:numId w:val="2"/>
      </w:num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">
    <w:name w:val="code"/>
    <w:basedOn w:val="a5"/>
    <w:autoRedefine/>
    <w:rsid w:val="00790A4D"/>
    <w:pPr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5"/>
    <w:autoRedefine/>
    <w:rsid w:val="00790A4D"/>
    <w:pPr>
      <w:jc w:val="right"/>
    </w:pPr>
    <w:rPr>
      <w:sz w:val="18"/>
    </w:rPr>
  </w:style>
  <w:style w:type="paragraph" w:customStyle="1" w:styleId="referance">
    <w:name w:val="referance"/>
    <w:basedOn w:val="a5"/>
    <w:autoRedefine/>
    <w:rsid w:val="00790A4D"/>
    <w:pPr>
      <w:numPr>
        <w:numId w:val="3"/>
      </w:numPr>
      <w:ind w:left="454" w:hanging="454"/>
      <w:jc w:val="both"/>
    </w:pPr>
    <w:rPr>
      <w:rFonts w:ascii="宋体"/>
    </w:rPr>
  </w:style>
  <w:style w:type="paragraph" w:customStyle="1" w:styleId="compilingadvice">
    <w:name w:val="compiling advice"/>
    <w:basedOn w:val="a5"/>
    <w:autoRedefine/>
    <w:rsid w:val="00790A4D"/>
    <w:pPr>
      <w:ind w:left="1134"/>
      <w:jc w:val="both"/>
    </w:pPr>
    <w:rPr>
      <w:i/>
      <w:color w:val="0000FF"/>
    </w:rPr>
  </w:style>
  <w:style w:type="paragraph" w:customStyle="1" w:styleId="tabletextoncover">
    <w:name w:val="table text on cover"/>
    <w:basedOn w:val="a5"/>
    <w:autoRedefine/>
    <w:rsid w:val="00790A4D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5"/>
    <w:autoRedefine/>
    <w:rsid w:val="00790A4D"/>
    <w:pPr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5"/>
    <w:autoRedefine/>
    <w:rsid w:val="00790A4D"/>
    <w:pPr>
      <w:ind w:left="198" w:hanging="113"/>
    </w:pPr>
  </w:style>
  <w:style w:type="paragraph" w:customStyle="1" w:styleId="catalog2">
    <w:name w:val="catalog 2"/>
    <w:basedOn w:val="a5"/>
    <w:rsid w:val="00790A4D"/>
    <w:pPr>
      <w:ind w:left="453" w:hanging="283"/>
    </w:pPr>
  </w:style>
  <w:style w:type="paragraph" w:customStyle="1" w:styleId="catalog3">
    <w:name w:val="catalog 3"/>
    <w:basedOn w:val="a5"/>
    <w:autoRedefine/>
    <w:rsid w:val="00790A4D"/>
    <w:pPr>
      <w:ind w:left="794" w:hanging="454"/>
    </w:pPr>
  </w:style>
  <w:style w:type="paragraph" w:customStyle="1" w:styleId="catalog4">
    <w:name w:val="catalog 4"/>
    <w:basedOn w:val="a5"/>
    <w:autoRedefine/>
    <w:rsid w:val="00790A4D"/>
    <w:pPr>
      <w:ind w:left="1134" w:hanging="567"/>
    </w:pPr>
  </w:style>
  <w:style w:type="paragraph" w:customStyle="1" w:styleId="catalog5">
    <w:name w:val="catalog 5"/>
    <w:basedOn w:val="a5"/>
    <w:rsid w:val="00790A4D"/>
    <w:pPr>
      <w:ind w:left="680"/>
    </w:pPr>
  </w:style>
  <w:style w:type="paragraph" w:customStyle="1" w:styleId="catalog6">
    <w:name w:val="catalog 6"/>
    <w:basedOn w:val="a5"/>
    <w:autoRedefine/>
    <w:rsid w:val="00790A4D"/>
    <w:pPr>
      <w:ind w:left="1757" w:hanging="907"/>
    </w:pPr>
  </w:style>
  <w:style w:type="paragraph" w:customStyle="1" w:styleId="catalog7">
    <w:name w:val="catalog 7"/>
    <w:basedOn w:val="a5"/>
    <w:autoRedefine/>
    <w:rsid w:val="00790A4D"/>
    <w:pPr>
      <w:ind w:left="2041" w:hanging="1077"/>
    </w:pPr>
    <w:rPr>
      <w:rFonts w:ascii="宋体"/>
    </w:rPr>
  </w:style>
  <w:style w:type="paragraph" w:customStyle="1" w:styleId="catalog8">
    <w:name w:val="catalog 8"/>
    <w:basedOn w:val="a5"/>
    <w:autoRedefine/>
    <w:rsid w:val="00790A4D"/>
    <w:pPr>
      <w:ind w:left="113"/>
    </w:pPr>
  </w:style>
  <w:style w:type="paragraph" w:customStyle="1" w:styleId="catalog9">
    <w:name w:val="catalog 9"/>
    <w:basedOn w:val="a5"/>
    <w:autoRedefine/>
    <w:rsid w:val="00790A4D"/>
    <w:pPr>
      <w:ind w:left="113"/>
    </w:pPr>
  </w:style>
  <w:style w:type="paragraph" w:customStyle="1" w:styleId="figuredescriptionwithoutautonumbering">
    <w:name w:val="figure description without auto numbering"/>
    <w:basedOn w:val="a5"/>
    <w:autoRedefine/>
    <w:rsid w:val="00790A4D"/>
    <w:pPr>
      <w:spacing w:before="105"/>
      <w:ind w:firstLine="425"/>
      <w:jc w:val="center"/>
    </w:pPr>
  </w:style>
  <w:style w:type="paragraph" w:customStyle="1" w:styleId="itemlist">
    <w:name w:val="item list"/>
    <w:basedOn w:val="a"/>
    <w:autoRedefine/>
    <w:rsid w:val="00790A4D"/>
    <w:pPr>
      <w:numPr>
        <w:numId w:val="5"/>
      </w:numPr>
      <w:tabs>
        <w:tab w:val="clear" w:pos="425"/>
      </w:tabs>
      <w:ind w:left="283" w:hanging="283"/>
    </w:pPr>
    <w:rPr>
      <w:rFonts w:ascii="宋体" w:hAnsi="Wingdings"/>
      <w:szCs w:val="20"/>
    </w:rPr>
  </w:style>
  <w:style w:type="paragraph" w:styleId="a">
    <w:name w:val="List Bullet"/>
    <w:basedOn w:val="a5"/>
    <w:autoRedefine/>
    <w:rsid w:val="00790A4D"/>
    <w:pPr>
      <w:numPr>
        <w:numId w:val="1"/>
      </w:numPr>
      <w:tabs>
        <w:tab w:val="clear" w:pos="1134"/>
        <w:tab w:val="num" w:pos="1080"/>
      </w:tabs>
      <w:ind w:left="0" w:firstLine="0"/>
    </w:pPr>
    <w:rPr>
      <w:rFonts w:ascii="Arial" w:hAnsi="Arial"/>
      <w:szCs w:val="21"/>
    </w:rPr>
  </w:style>
  <w:style w:type="paragraph" w:customStyle="1" w:styleId="documenttitleonheader">
    <w:name w:val="document title on header"/>
    <w:basedOn w:val="a5"/>
    <w:autoRedefine/>
    <w:rsid w:val="00790A4D"/>
    <w:rPr>
      <w:sz w:val="18"/>
    </w:rPr>
  </w:style>
  <w:style w:type="paragraph" w:customStyle="1" w:styleId="textindentation">
    <w:name w:val="text indentation"/>
    <w:basedOn w:val="a5"/>
    <w:autoRedefine/>
    <w:rsid w:val="00790A4D"/>
    <w:pPr>
      <w:ind w:left="1134"/>
      <w:jc w:val="both"/>
    </w:pPr>
  </w:style>
  <w:style w:type="paragraph" w:customStyle="1" w:styleId="tabledescription">
    <w:name w:val="table description"/>
    <w:basedOn w:val="a5"/>
    <w:rsid w:val="00790A4D"/>
    <w:pPr>
      <w:keepLines/>
      <w:numPr>
        <w:numId w:val="4"/>
      </w:numPr>
      <w:tabs>
        <w:tab w:val="clear" w:pos="1077"/>
      </w:tabs>
      <w:ind w:left="624" w:hanging="624"/>
      <w:jc w:val="center"/>
    </w:pPr>
    <w:rPr>
      <w:rFonts w:ascii="宋体"/>
    </w:rPr>
  </w:style>
  <w:style w:type="paragraph" w:customStyle="1" w:styleId="keywords">
    <w:name w:val="keywords"/>
    <w:basedOn w:val="a5"/>
    <w:autoRedefine/>
    <w:rsid w:val="00790A4D"/>
    <w:pPr>
      <w:tabs>
        <w:tab w:val="left" w:pos="907"/>
      </w:tabs>
      <w:ind w:left="879" w:hanging="879"/>
      <w:jc w:val="both"/>
    </w:pPr>
  </w:style>
  <w:style w:type="paragraph" w:customStyle="1" w:styleId="revisionrecord">
    <w:name w:val="revision record"/>
    <w:basedOn w:val="a5"/>
    <w:autoRedefine/>
    <w:rsid w:val="00790A4D"/>
    <w:pPr>
      <w:pageBreakBefore/>
      <w:spacing w:before="300" w:after="150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5"/>
    <w:autoRedefine/>
    <w:rsid w:val="00790A4D"/>
    <w:pPr>
      <w:pageBreakBefore/>
      <w:numPr>
        <w:ilvl w:val="12"/>
      </w:numPr>
      <w:spacing w:before="300" w:after="150"/>
      <w:jc w:val="center"/>
    </w:pPr>
    <w:rPr>
      <w:rFonts w:ascii="黑体" w:eastAsia="黑体"/>
      <w:sz w:val="30"/>
    </w:rPr>
  </w:style>
  <w:style w:type="paragraph" w:customStyle="1" w:styleId="figuredescription0">
    <w:name w:val="figure description"/>
    <w:basedOn w:val="a5"/>
    <w:rsid w:val="00790A4D"/>
    <w:pPr>
      <w:numPr>
        <w:numId w:val="6"/>
      </w:numPr>
      <w:tabs>
        <w:tab w:val="clear" w:pos="1080"/>
        <w:tab w:val="num" w:pos="425"/>
      </w:tabs>
      <w:spacing w:before="105"/>
      <w:ind w:left="425" w:hanging="425"/>
      <w:jc w:val="center"/>
    </w:pPr>
    <w:rPr>
      <w:rFonts w:ascii="宋体"/>
    </w:rPr>
  </w:style>
  <w:style w:type="paragraph" w:customStyle="1" w:styleId="documenttitle">
    <w:name w:val="document title"/>
    <w:basedOn w:val="a5"/>
    <w:autoRedefine/>
    <w:rsid w:val="00790A4D"/>
    <w:pPr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5"/>
    <w:autoRedefine/>
    <w:rsid w:val="00790A4D"/>
    <w:pPr>
      <w:numPr>
        <w:ilvl w:val="12"/>
      </w:numPr>
      <w:tabs>
        <w:tab w:val="left" w:pos="907"/>
      </w:tabs>
      <w:ind w:left="879" w:hanging="879"/>
      <w:jc w:val="both"/>
    </w:pPr>
  </w:style>
  <w:style w:type="paragraph" w:customStyle="1" w:styleId="tabletext">
    <w:name w:val="table text"/>
    <w:basedOn w:val="a5"/>
    <w:autoRedefine/>
    <w:rsid w:val="00790A4D"/>
    <w:pPr>
      <w:tabs>
        <w:tab w:val="decimal" w:pos="0"/>
      </w:tabs>
    </w:pPr>
  </w:style>
  <w:style w:type="paragraph" w:customStyle="1" w:styleId="defaulttext">
    <w:name w:val="default text"/>
    <w:basedOn w:val="a5"/>
    <w:autoRedefine/>
    <w:rsid w:val="00790A4D"/>
  </w:style>
  <w:style w:type="paragraph" w:styleId="affa">
    <w:name w:val="Body Text"/>
    <w:basedOn w:val="a5"/>
    <w:rsid w:val="00790A4D"/>
    <w:pPr>
      <w:spacing w:after="120"/>
    </w:pPr>
  </w:style>
  <w:style w:type="paragraph" w:customStyle="1" w:styleId="affb">
    <w:name w:val="参考资料清单+倾斜+蓝色"/>
    <w:basedOn w:val="a5"/>
    <w:next w:val="a0"/>
    <w:rsid w:val="00790A4D"/>
    <w:pPr>
      <w:jc w:val="both"/>
    </w:pPr>
    <w:rPr>
      <w:rFonts w:ascii="Arial" w:hAnsi="Arial"/>
      <w:i/>
      <w:iCs/>
      <w:color w:val="0000FF"/>
      <w:szCs w:val="21"/>
    </w:rPr>
  </w:style>
  <w:style w:type="paragraph" w:customStyle="1" w:styleId="affc">
    <w:name w:val="编写建议"/>
    <w:basedOn w:val="a5"/>
    <w:link w:val="Char1"/>
    <w:rsid w:val="005D0DFC"/>
    <w:pPr>
      <w:keepNext w:val="0"/>
      <w:ind w:firstLineChars="200" w:firstLine="200"/>
    </w:pPr>
    <w:rPr>
      <w:rFonts w:ascii="Arial" w:hAnsi="Arial" w:cs="Arial"/>
      <w:i/>
      <w:color w:val="0000FF"/>
      <w:szCs w:val="21"/>
    </w:rPr>
  </w:style>
  <w:style w:type="character" w:customStyle="1" w:styleId="Char1">
    <w:name w:val="编写建议 Char"/>
    <w:basedOn w:val="a6"/>
    <w:link w:val="affc"/>
    <w:rsid w:val="005D0DFC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d">
    <w:name w:val="注示头"/>
    <w:basedOn w:val="a5"/>
    <w:rsid w:val="00790A4D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table" w:customStyle="1" w:styleId="affe">
    <w:name w:val="表样式"/>
    <w:basedOn w:val="a7"/>
    <w:rsid w:val="00790A4D"/>
    <w:pPr>
      <w:jc w:val="both"/>
    </w:pPr>
    <w:rPr>
      <w:sz w:val="21"/>
    </w:rPr>
    <w:tblPr/>
    <w:tcPr>
      <w:vAlign w:val="center"/>
    </w:tcPr>
  </w:style>
  <w:style w:type="paragraph" w:customStyle="1" w:styleId="afff">
    <w:name w:val="图样式"/>
    <w:basedOn w:val="a5"/>
    <w:autoRedefine/>
    <w:rsid w:val="00790A4D"/>
    <w:pPr>
      <w:spacing w:before="80" w:after="80"/>
      <w:jc w:val="center"/>
    </w:pPr>
  </w:style>
  <w:style w:type="paragraph" w:customStyle="1" w:styleId="afff0">
    <w:name w:val="注示文本"/>
    <w:basedOn w:val="a5"/>
    <w:rsid w:val="00790A4D"/>
    <w:pPr>
      <w:pBdr>
        <w:bottom w:val="single" w:sz="4" w:space="1" w:color="000000"/>
      </w:pBdr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1">
    <w:name w:val="Hyperlink"/>
    <w:basedOn w:val="a6"/>
    <w:uiPriority w:val="99"/>
    <w:rsid w:val="00790A4D"/>
    <w:rPr>
      <w:color w:val="0000FF"/>
      <w:u w:val="single"/>
    </w:rPr>
  </w:style>
  <w:style w:type="character" w:styleId="afff2">
    <w:name w:val="page number"/>
    <w:basedOn w:val="a6"/>
    <w:rsid w:val="00790A4D"/>
  </w:style>
  <w:style w:type="table" w:styleId="afff3">
    <w:name w:val="Table Grid"/>
    <w:basedOn w:val="a7"/>
    <w:uiPriority w:val="39"/>
    <w:rsid w:val="00790A4D"/>
    <w:pPr>
      <w:keepNext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0">
    <w:name w:val="编写建议 Char1"/>
    <w:basedOn w:val="a6"/>
    <w:rsid w:val="00D15C5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21">
    <w:name w:val="样式 编写建议 + 首行缩进:  2 字符"/>
    <w:basedOn w:val="affc"/>
    <w:next w:val="af1"/>
    <w:rsid w:val="00F97C04"/>
    <w:pPr>
      <w:ind w:firstLine="420"/>
    </w:pPr>
    <w:rPr>
      <w:rFonts w:cs="宋体"/>
      <w:iCs/>
      <w:szCs w:val="20"/>
    </w:rPr>
  </w:style>
  <w:style w:type="paragraph" w:customStyle="1" w:styleId="22">
    <w:name w:val="标题 2 加重"/>
    <w:basedOn w:val="2"/>
    <w:next w:val="3"/>
    <w:link w:val="2Char"/>
    <w:rsid w:val="00790A4D"/>
    <w:pPr>
      <w:numPr>
        <w:ilvl w:val="0"/>
        <w:numId w:val="0"/>
      </w:numPr>
    </w:pPr>
    <w:rPr>
      <w:b/>
      <w:szCs w:val="24"/>
    </w:rPr>
  </w:style>
  <w:style w:type="character" w:customStyle="1" w:styleId="2Char">
    <w:name w:val="标题 2 加重 Char"/>
    <w:basedOn w:val="a6"/>
    <w:link w:val="22"/>
    <w:rsid w:val="00790A4D"/>
    <w:rPr>
      <w:rFonts w:eastAsia="宋体"/>
      <w:b/>
      <w:bCs/>
      <w:sz w:val="22"/>
      <w:szCs w:val="24"/>
      <w:lang w:val="en-US" w:eastAsia="zh-CN" w:bidi="ar-SA"/>
    </w:rPr>
  </w:style>
  <w:style w:type="character" w:customStyle="1" w:styleId="CharChar0">
    <w:name w:val="表头样式 Char Char"/>
    <w:basedOn w:val="a6"/>
    <w:rsid w:val="00790A4D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Char2">
    <w:name w:val="样式 编写建议 Char +"/>
    <w:next w:val="a5"/>
    <w:link w:val="CharChar1"/>
    <w:rsid w:val="00790A4D"/>
    <w:pPr>
      <w:ind w:firstLineChars="202" w:firstLine="202"/>
    </w:pPr>
    <w:rPr>
      <w:rFonts w:ascii="Arial" w:hAnsi="Arial" w:cs="Arial"/>
      <w:i/>
      <w:iCs/>
      <w:color w:val="0000FF"/>
      <w:sz w:val="21"/>
      <w:szCs w:val="21"/>
    </w:rPr>
  </w:style>
  <w:style w:type="character" w:customStyle="1" w:styleId="CharChar1">
    <w:name w:val="样式 编写建议 Char + Char"/>
    <w:link w:val="Char2"/>
    <w:rsid w:val="00790A4D"/>
    <w:rPr>
      <w:rFonts w:ascii="Arial" w:hAnsi="Arial" w:cs="Arial"/>
      <w:i/>
      <w:iCs/>
      <w:color w:val="0000FF"/>
      <w:sz w:val="21"/>
      <w:szCs w:val="21"/>
      <w:lang w:val="en-US" w:eastAsia="zh-CN" w:bidi="ar-SA"/>
    </w:rPr>
  </w:style>
  <w:style w:type="paragraph" w:styleId="afff4">
    <w:name w:val="Body Text Indent"/>
    <w:basedOn w:val="a5"/>
    <w:rsid w:val="00790A4D"/>
    <w:pPr>
      <w:spacing w:after="120"/>
      <w:ind w:firstLineChars="193" w:firstLine="193"/>
    </w:pPr>
  </w:style>
  <w:style w:type="paragraph" w:customStyle="1" w:styleId="Char20">
    <w:name w:val="样式 编写建议 Char + 首行缩进:  2 字符"/>
    <w:basedOn w:val="CharChar"/>
    <w:next w:val="af1"/>
    <w:rsid w:val="001450D6"/>
    <w:pPr>
      <w:widowControl w:val="0"/>
      <w:ind w:left="0" w:firstLineChars="200" w:firstLine="420"/>
      <w:jc w:val="left"/>
    </w:pPr>
    <w:rPr>
      <w:rFonts w:cs="宋体"/>
      <w:iCs/>
      <w:szCs w:val="20"/>
    </w:rPr>
  </w:style>
  <w:style w:type="character" w:styleId="afff5">
    <w:name w:val="FollowedHyperlink"/>
    <w:basedOn w:val="a6"/>
    <w:rsid w:val="00C74915"/>
    <w:rPr>
      <w:color w:val="800080"/>
      <w:u w:val="single"/>
    </w:rPr>
  </w:style>
  <w:style w:type="character" w:styleId="afff6">
    <w:name w:val="annotation reference"/>
    <w:basedOn w:val="a6"/>
    <w:semiHidden/>
    <w:rsid w:val="000320C2"/>
    <w:rPr>
      <w:sz w:val="21"/>
      <w:szCs w:val="21"/>
    </w:rPr>
  </w:style>
  <w:style w:type="paragraph" w:styleId="afff7">
    <w:name w:val="annotation text"/>
    <w:basedOn w:val="a5"/>
    <w:link w:val="afff8"/>
    <w:semiHidden/>
    <w:rsid w:val="000320C2"/>
  </w:style>
  <w:style w:type="character" w:customStyle="1" w:styleId="afff8">
    <w:name w:val="批注文字 字符"/>
    <w:basedOn w:val="a6"/>
    <w:link w:val="afff7"/>
    <w:semiHidden/>
    <w:rsid w:val="00B812B1"/>
    <w:rPr>
      <w:sz w:val="21"/>
    </w:rPr>
  </w:style>
  <w:style w:type="paragraph" w:styleId="afff9">
    <w:name w:val="annotation subject"/>
    <w:basedOn w:val="afff7"/>
    <w:next w:val="afff7"/>
    <w:link w:val="afffa"/>
    <w:semiHidden/>
    <w:rsid w:val="000320C2"/>
    <w:rPr>
      <w:b/>
      <w:bCs/>
    </w:rPr>
  </w:style>
  <w:style w:type="character" w:customStyle="1" w:styleId="afffa">
    <w:name w:val="批注主题 字符"/>
    <w:basedOn w:val="afff8"/>
    <w:link w:val="afff9"/>
    <w:semiHidden/>
    <w:rsid w:val="00B812B1"/>
    <w:rPr>
      <w:b/>
      <w:bCs/>
      <w:sz w:val="21"/>
    </w:rPr>
  </w:style>
  <w:style w:type="paragraph" w:customStyle="1" w:styleId="Car">
    <w:name w:val="Car"/>
    <w:basedOn w:val="aff7"/>
    <w:autoRedefine/>
    <w:rsid w:val="00E85D6C"/>
    <w:pPr>
      <w:keepNext w:val="0"/>
      <w:autoSpaceDE/>
      <w:autoSpaceDN/>
      <w:adjustRightInd/>
      <w:spacing w:before="80" w:after="80" w:line="436" w:lineRule="exact"/>
      <w:ind w:left="357"/>
      <w:jc w:val="both"/>
      <w:outlineLvl w:val="3"/>
    </w:pPr>
    <w:rPr>
      <w:rFonts w:ascii="Tahoma" w:hAnsi="Tahoma" w:cs="Arial"/>
      <w:b/>
      <w:kern w:val="2"/>
      <w:sz w:val="24"/>
      <w:szCs w:val="24"/>
    </w:rPr>
  </w:style>
  <w:style w:type="character" w:customStyle="1" w:styleId="CharCharCharCharCharCharCharCharCharCharCharCharCharCharCharCharCharChar">
    <w:name w:val="公司定义正文 Char Char Char Char Char Char Char Char Char Char Char Char Char Char Char Char Char Char"/>
    <w:basedOn w:val="a6"/>
    <w:rsid w:val="00BE6B28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aliases w:val="默认段落字体 Para Char Char Char Char Char Char Char Char1,默认段落字体 Para Char Char Char Char1 Char Char Char Char Char Char Char Char Char Char Char"/>
    <w:basedOn w:val="aff7"/>
    <w:autoRedefine/>
    <w:rsid w:val="00BE6B28"/>
    <w:pPr>
      <w:keepNext w:val="0"/>
      <w:widowControl w:val="0"/>
      <w:autoSpaceDE/>
      <w:autoSpaceDN/>
      <w:spacing w:line="436" w:lineRule="exact"/>
      <w:ind w:left="357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HTML">
    <w:name w:val="HTML 预设格式 字符"/>
    <w:basedOn w:val="a6"/>
    <w:link w:val="HTML0"/>
    <w:uiPriority w:val="99"/>
    <w:rsid w:val="00E06FA9"/>
    <w:rPr>
      <w:rFonts w:ascii="Arial" w:eastAsia="宋体" w:hAnsi="Arial"/>
      <w:sz w:val="21"/>
      <w:szCs w:val="21"/>
      <w:lang w:val="en-US" w:eastAsia="zh-CN" w:bidi="ar-SA"/>
    </w:rPr>
  </w:style>
  <w:style w:type="paragraph" w:styleId="HTML0">
    <w:name w:val="HTML Preformatted"/>
    <w:basedOn w:val="a5"/>
    <w:link w:val="HTML"/>
    <w:uiPriority w:val="99"/>
    <w:unhideWhenUsed/>
    <w:rsid w:val="004E3BE1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Arial" w:hAnsi="Arial"/>
      <w:szCs w:val="21"/>
    </w:rPr>
  </w:style>
  <w:style w:type="paragraph" w:customStyle="1" w:styleId="11">
    <w:name w:val="正文1"/>
    <w:basedOn w:val="a5"/>
    <w:rsid w:val="00BD2E2E"/>
    <w:pPr>
      <w:keepNext w:val="0"/>
      <w:widowControl w:val="0"/>
      <w:spacing w:line="240" w:lineRule="auto"/>
      <w:ind w:firstLineChars="200" w:firstLine="440"/>
    </w:pPr>
    <w:rPr>
      <w:sz w:val="22"/>
      <w:szCs w:val="22"/>
    </w:rPr>
  </w:style>
  <w:style w:type="paragraph" w:customStyle="1" w:styleId="WriteSuggestion">
    <w:name w:val="Write Suggestion"/>
    <w:next w:val="aff9"/>
    <w:rsid w:val="007E789B"/>
    <w:pPr>
      <w:spacing w:after="120"/>
      <w:ind w:firstLine="420"/>
    </w:pPr>
    <w:rPr>
      <w:i/>
      <w:color w:val="0000FF"/>
      <w:sz w:val="21"/>
    </w:rPr>
  </w:style>
  <w:style w:type="paragraph" w:customStyle="1" w:styleId="afffb">
    <w:name w:val="表头文本"/>
    <w:basedOn w:val="a5"/>
    <w:rsid w:val="00FA504F"/>
    <w:pPr>
      <w:topLinePunct/>
      <w:autoSpaceDE/>
      <w:autoSpaceDN/>
      <w:adjustRightInd/>
      <w:spacing w:line="240" w:lineRule="auto"/>
      <w:jc w:val="center"/>
    </w:pPr>
    <w:rPr>
      <w:rFonts w:ascii="FrutigerNext LT Regular" w:hAnsi="FrutigerNext LT Regular"/>
      <w:b/>
      <w:bCs/>
      <w:kern w:val="2"/>
      <w:sz w:val="18"/>
      <w:szCs w:val="21"/>
    </w:rPr>
  </w:style>
  <w:style w:type="paragraph" w:customStyle="1" w:styleId="afffc">
    <w:name w:val="表格编写建议"/>
    <w:basedOn w:val="affc"/>
    <w:link w:val="Char3"/>
    <w:rsid w:val="00FA504F"/>
    <w:pPr>
      <w:topLinePunct/>
      <w:autoSpaceDE/>
      <w:autoSpaceDN/>
      <w:adjustRightInd/>
      <w:spacing w:line="240" w:lineRule="auto"/>
      <w:ind w:firstLineChars="0" w:firstLine="0"/>
      <w:jc w:val="both"/>
    </w:pPr>
    <w:rPr>
      <w:rFonts w:ascii="FrutigerNext LT Regular" w:hAnsi="FrutigerNext LT Regular" w:cs="Times New Roman"/>
      <w:sz w:val="18"/>
    </w:rPr>
  </w:style>
  <w:style w:type="character" w:customStyle="1" w:styleId="Char3">
    <w:name w:val="表格编写建议 Char"/>
    <w:basedOn w:val="Char1"/>
    <w:link w:val="afffc"/>
    <w:rsid w:val="00FA504F"/>
    <w:rPr>
      <w:rFonts w:ascii="FrutigerNext LT Regular" w:eastAsia="宋体" w:hAnsi="FrutigerNext LT Regular" w:cs="Arial"/>
      <w:i/>
      <w:color w:val="0000FF"/>
      <w:sz w:val="18"/>
      <w:szCs w:val="21"/>
      <w:lang w:val="en-US" w:eastAsia="zh-CN" w:bidi="ar-SA"/>
    </w:rPr>
  </w:style>
  <w:style w:type="paragraph" w:customStyle="1" w:styleId="CharCharCharCharChar">
    <w:name w:val="编写建议 Char Char Char Char Char"/>
    <w:basedOn w:val="a5"/>
    <w:link w:val="CharCharCharCharCharChar"/>
    <w:rsid w:val="00844C8F"/>
    <w:pPr>
      <w:ind w:left="1134"/>
      <w:jc w:val="both"/>
    </w:pPr>
    <w:rPr>
      <w:rFonts w:cs="Arial"/>
      <w:i/>
      <w:color w:val="0000FF"/>
      <w:szCs w:val="21"/>
    </w:rPr>
  </w:style>
  <w:style w:type="character" w:customStyle="1" w:styleId="CharCharCharCharCharChar">
    <w:name w:val="编写建议 Char Char Char Char Char Char"/>
    <w:basedOn w:val="a6"/>
    <w:link w:val="CharCharCharCharChar"/>
    <w:rsid w:val="00844C8F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ItemList0">
    <w:name w:val="Item List"/>
    <w:link w:val="ItemListChar"/>
    <w:rsid w:val="00E877C6"/>
    <w:pPr>
      <w:numPr>
        <w:numId w:val="10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ItemListChar">
    <w:name w:val="Item List Char"/>
    <w:basedOn w:val="a6"/>
    <w:link w:val="ItemList0"/>
    <w:rsid w:val="00E877C6"/>
    <w:rPr>
      <w:rFonts w:ascii="Arial" w:hAnsi="Arial" w:cs="Arial"/>
      <w:sz w:val="21"/>
      <w:szCs w:val="21"/>
    </w:rPr>
  </w:style>
  <w:style w:type="paragraph" w:customStyle="1" w:styleId="Abstract0">
    <w:name w:val="Abstract"/>
    <w:basedOn w:val="a5"/>
    <w:rsid w:val="00B812B1"/>
    <w:pPr>
      <w:keepNext w:val="0"/>
      <w:tabs>
        <w:tab w:val="left" w:pos="0"/>
      </w:tabs>
      <w:spacing w:after="120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5"/>
    <w:next w:val="a5"/>
    <w:rsid w:val="00B812B1"/>
    <w:pPr>
      <w:keepNext w:val="0"/>
      <w:widowControl w:val="0"/>
      <w:spacing w:after="120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5"/>
    <w:next w:val="a5"/>
    <w:rsid w:val="00B812B1"/>
    <w:pPr>
      <w:keepNext w:val="0"/>
      <w:widowControl w:val="0"/>
      <w:spacing w:after="120" w:line="240" w:lineRule="auto"/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5"/>
    <w:rsid w:val="00B812B1"/>
    <w:pPr>
      <w:keepNext w:val="0"/>
      <w:widowControl w:val="0"/>
      <w:spacing w:after="120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5"/>
    <w:rsid w:val="00B812B1"/>
    <w:pPr>
      <w:keepNext w:val="0"/>
      <w:widowControl w:val="0"/>
      <w:spacing w:line="240" w:lineRule="auto"/>
      <w:jc w:val="center"/>
    </w:pPr>
    <w:rPr>
      <w:rFonts w:ascii="Arial" w:hAnsi="Arial"/>
      <w:szCs w:val="21"/>
    </w:rPr>
  </w:style>
  <w:style w:type="paragraph" w:customStyle="1" w:styleId="DocumentTitle0">
    <w:name w:val="Document Title"/>
    <w:basedOn w:val="CoverDocumentTitle"/>
    <w:next w:val="a5"/>
    <w:rsid w:val="00B812B1"/>
    <w:rPr>
      <w:sz w:val="32"/>
      <w:szCs w:val="32"/>
    </w:rPr>
  </w:style>
  <w:style w:type="paragraph" w:customStyle="1" w:styleId="FigureDescription">
    <w:name w:val="Figure Description"/>
    <w:next w:val="aff9"/>
    <w:rsid w:val="00B812B1"/>
    <w:pPr>
      <w:numPr>
        <w:numId w:val="11"/>
      </w:num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NormalH1">
    <w:name w:val="Normal H1"/>
    <w:next w:val="aff9"/>
    <w:rsid w:val="00B812B1"/>
    <w:pPr>
      <w:tabs>
        <w:tab w:val="num" w:pos="1117"/>
      </w:tabs>
      <w:spacing w:after="120"/>
      <w:ind w:left="1117" w:hanging="397"/>
      <w:outlineLvl w:val="3"/>
    </w:pPr>
    <w:rPr>
      <w:sz w:val="21"/>
    </w:rPr>
  </w:style>
  <w:style w:type="paragraph" w:customStyle="1" w:styleId="UseCase2">
    <w:name w:val="UseCase 2"/>
    <w:rsid w:val="00B812B1"/>
    <w:pPr>
      <w:numPr>
        <w:ilvl w:val="8"/>
        <w:numId w:val="14"/>
      </w:numPr>
      <w:outlineLvl w:val="8"/>
    </w:pPr>
    <w:rPr>
      <w:sz w:val="21"/>
    </w:rPr>
  </w:style>
  <w:style w:type="paragraph" w:customStyle="1" w:styleId="Notes">
    <w:name w:val="Notes"/>
    <w:basedOn w:val="a5"/>
    <w:rsid w:val="00B812B1"/>
    <w:pPr>
      <w:keepNext w:val="0"/>
      <w:widowControl w:val="0"/>
      <w:spacing w:after="120" w:line="240" w:lineRule="auto"/>
      <w:ind w:left="567"/>
    </w:pPr>
    <w:rPr>
      <w:rFonts w:ascii="Arial Narrow" w:eastAsia="楷体_GB2312" w:hAnsi="Arial Narrow"/>
      <w:sz w:val="18"/>
      <w:szCs w:val="18"/>
    </w:rPr>
  </w:style>
  <w:style w:type="paragraph" w:customStyle="1" w:styleId="ReferenceList">
    <w:name w:val="Reference List"/>
    <w:basedOn w:val="a5"/>
    <w:rsid w:val="00B812B1"/>
    <w:pPr>
      <w:keepNext w:val="0"/>
      <w:widowControl w:val="0"/>
      <w:numPr>
        <w:numId w:val="12"/>
      </w:numPr>
      <w:tabs>
        <w:tab w:val="clear" w:pos="420"/>
        <w:tab w:val="num" w:pos="360"/>
      </w:tabs>
      <w:spacing w:line="240" w:lineRule="auto"/>
      <w:ind w:left="0" w:firstLine="0"/>
      <w:jc w:val="both"/>
    </w:pPr>
    <w:rPr>
      <w:rFonts w:ascii="Arial" w:hAnsi="Arial"/>
      <w:szCs w:val="21"/>
    </w:rPr>
  </w:style>
  <w:style w:type="paragraph" w:customStyle="1" w:styleId="TableDescription0">
    <w:name w:val="Table Description"/>
    <w:basedOn w:val="FigureDescription"/>
    <w:next w:val="aff9"/>
    <w:rsid w:val="00B812B1"/>
    <w:pPr>
      <w:keepNext/>
      <w:numPr>
        <w:numId w:val="13"/>
      </w:numPr>
      <w:spacing w:before="240" w:afterLines="0"/>
    </w:pPr>
  </w:style>
  <w:style w:type="paragraph" w:customStyle="1" w:styleId="TableHeading0">
    <w:name w:val="Table Heading"/>
    <w:link w:val="TableHeadingChar"/>
    <w:autoRedefine/>
    <w:qFormat/>
    <w:rsid w:val="00B812B1"/>
    <w:pPr>
      <w:jc w:val="center"/>
    </w:pPr>
    <w:rPr>
      <w:rFonts w:ascii="Arial" w:hAnsi="Arial"/>
      <w:b/>
      <w:sz w:val="21"/>
      <w:szCs w:val="21"/>
    </w:rPr>
  </w:style>
  <w:style w:type="character" w:customStyle="1" w:styleId="TableHeadingChar">
    <w:name w:val="Table Heading Char"/>
    <w:basedOn w:val="a6"/>
    <w:link w:val="TableHeading0"/>
    <w:qFormat/>
    <w:rsid w:val="00B812B1"/>
    <w:rPr>
      <w:rFonts w:ascii="Arial" w:hAnsi="Arial"/>
      <w:b/>
      <w:sz w:val="21"/>
      <w:szCs w:val="21"/>
      <w:lang w:val="en-US" w:eastAsia="zh-CN" w:bidi="ar-SA"/>
    </w:rPr>
  </w:style>
  <w:style w:type="paragraph" w:customStyle="1" w:styleId="TableText0">
    <w:name w:val="Table Text"/>
    <w:link w:val="TableTextChar"/>
    <w:qFormat/>
    <w:rsid w:val="00B812B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character" w:customStyle="1" w:styleId="TableTextChar">
    <w:name w:val="Table Text Char"/>
    <w:basedOn w:val="a6"/>
    <w:link w:val="TableText0"/>
    <w:qFormat/>
    <w:rsid w:val="00B812B1"/>
    <w:rPr>
      <w:rFonts w:ascii="Arial" w:hAnsi="Arial"/>
      <w:noProof/>
      <w:sz w:val="21"/>
      <w:szCs w:val="21"/>
      <w:lang w:val="en-US" w:eastAsia="zh-CN" w:bidi="ar-SA"/>
    </w:rPr>
  </w:style>
  <w:style w:type="paragraph" w:customStyle="1" w:styleId="UseCase1">
    <w:name w:val="UseCase 1"/>
    <w:basedOn w:val="a5"/>
    <w:rsid w:val="00B812B1"/>
    <w:pPr>
      <w:keepNext w:val="0"/>
      <w:tabs>
        <w:tab w:val="num" w:pos="1514"/>
      </w:tabs>
      <w:autoSpaceDE/>
      <w:autoSpaceDN/>
      <w:adjustRightInd/>
      <w:spacing w:after="120" w:line="240" w:lineRule="auto"/>
      <w:ind w:left="1514" w:hanging="397"/>
      <w:outlineLvl w:val="7"/>
    </w:pPr>
  </w:style>
  <w:style w:type="paragraph" w:customStyle="1" w:styleId="CharChar10">
    <w:name w:val="Char Char1"/>
    <w:basedOn w:val="aff7"/>
    <w:rsid w:val="00B812B1"/>
    <w:pPr>
      <w:keepNext w:val="0"/>
      <w:widowControl w:val="0"/>
      <w:autoSpaceDE/>
      <w:autoSpaceDN/>
      <w:spacing w:line="436" w:lineRule="exact"/>
      <w:ind w:left="357"/>
      <w:outlineLvl w:val="3"/>
    </w:pPr>
    <w:rPr>
      <w:sz w:val="20"/>
    </w:rPr>
  </w:style>
  <w:style w:type="paragraph" w:customStyle="1" w:styleId="ParaCharCharCharCharCharCharCharCharCharCharCharChar">
    <w:name w:val="默认段落字体 Para Char Char Char Char Char Char Char Char Char Char Char Char"/>
    <w:basedOn w:val="aff7"/>
    <w:autoRedefine/>
    <w:rsid w:val="00B812B1"/>
    <w:pPr>
      <w:keepNext w:val="0"/>
      <w:autoSpaceDE/>
      <w:autoSpaceDN/>
      <w:spacing w:line="436" w:lineRule="exact"/>
      <w:ind w:left="357"/>
      <w:jc w:val="center"/>
      <w:outlineLvl w:val="3"/>
    </w:pPr>
    <w:rPr>
      <w:rFonts w:ascii="Tahoma" w:hAnsi="Tahoma"/>
      <w:b/>
      <w:kern w:val="2"/>
      <w:sz w:val="24"/>
      <w:szCs w:val="24"/>
    </w:rPr>
  </w:style>
  <w:style w:type="character" w:customStyle="1" w:styleId="shorttext">
    <w:name w:val="short_text"/>
    <w:rsid w:val="00B812B1"/>
  </w:style>
  <w:style w:type="paragraph" w:styleId="afffd">
    <w:name w:val="Date"/>
    <w:basedOn w:val="a5"/>
    <w:next w:val="a5"/>
    <w:link w:val="afffe"/>
    <w:rsid w:val="00B812B1"/>
    <w:pPr>
      <w:keepNext w:val="0"/>
      <w:widowControl w:val="0"/>
      <w:spacing w:after="120" w:line="240" w:lineRule="auto"/>
      <w:ind w:leftChars="2500" w:left="100"/>
    </w:pPr>
  </w:style>
  <w:style w:type="character" w:customStyle="1" w:styleId="afffe">
    <w:name w:val="日期 字符"/>
    <w:basedOn w:val="a6"/>
    <w:link w:val="afffd"/>
    <w:rsid w:val="00B812B1"/>
    <w:rPr>
      <w:sz w:val="21"/>
    </w:rPr>
  </w:style>
  <w:style w:type="paragraph" w:customStyle="1" w:styleId="TableHeading1">
    <w:name w:val="Table Heading 一"/>
    <w:next w:val="TableText1"/>
    <w:qFormat/>
    <w:rsid w:val="00B812B1"/>
    <w:pPr>
      <w:widowControl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黑体" w:hAnsi="Arial"/>
      <w:snapToGrid w:val="0"/>
      <w:kern w:val="2"/>
      <w:sz w:val="21"/>
      <w:szCs w:val="21"/>
    </w:rPr>
  </w:style>
  <w:style w:type="paragraph" w:customStyle="1" w:styleId="TableText1">
    <w:name w:val="Table Text一"/>
    <w:qFormat/>
    <w:rsid w:val="00B812B1"/>
    <w:pPr>
      <w:tabs>
        <w:tab w:val="decimal" w:pos="0"/>
      </w:tabs>
      <w:adjustRightInd w:val="0"/>
      <w:snapToGrid w:val="0"/>
      <w:spacing w:before="80" w:after="80" w:line="240" w:lineRule="atLeast"/>
    </w:pPr>
    <w:rPr>
      <w:rFonts w:ascii="Arial" w:hAnsi="Arial"/>
      <w:noProof/>
      <w:sz w:val="21"/>
      <w:szCs w:val="21"/>
    </w:rPr>
  </w:style>
  <w:style w:type="table" w:customStyle="1" w:styleId="table">
    <w:name w:val="table"/>
    <w:basedOn w:val="affff"/>
    <w:rsid w:val="00A957C6"/>
    <w:pPr>
      <w:keepNext w:val="0"/>
      <w:widowControl w:val="0"/>
      <w:autoSpaceDE/>
      <w:autoSpaceDN/>
      <w:adjustRightInd/>
      <w:spacing w:line="240" w:lineRule="auto"/>
      <w:jc w:val="both"/>
    </w:pPr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ffff">
    <w:name w:val="Table Professional"/>
    <w:basedOn w:val="a7"/>
    <w:rsid w:val="00A957C6"/>
    <w:pPr>
      <w:keepNext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0">
    <w:name w:val="List Paragraph"/>
    <w:basedOn w:val="a5"/>
    <w:uiPriority w:val="34"/>
    <w:qFormat/>
    <w:rsid w:val="008B5B9A"/>
    <w:pPr>
      <w:ind w:firstLineChars="200" w:firstLine="420"/>
    </w:pPr>
  </w:style>
  <w:style w:type="character" w:styleId="affff1">
    <w:name w:val="Emphasis"/>
    <w:basedOn w:val="a6"/>
    <w:uiPriority w:val="20"/>
    <w:qFormat/>
    <w:rsid w:val="005D54EA"/>
    <w:rPr>
      <w:i w:val="0"/>
      <w:iCs w:val="0"/>
      <w:color w:val="CC0000"/>
    </w:rPr>
  </w:style>
  <w:style w:type="paragraph" w:customStyle="1" w:styleId="HeadingLeft">
    <w:name w:val="Heading Left"/>
    <w:basedOn w:val="a5"/>
    <w:rsid w:val="00604236"/>
    <w:pPr>
      <w:keepNext w:val="0"/>
      <w:topLinePunct/>
      <w:autoSpaceDE/>
      <w:autoSpaceDN/>
      <w:snapToGrid w:val="0"/>
      <w:spacing w:line="240" w:lineRule="atLeast"/>
    </w:pPr>
    <w:rPr>
      <w:rFonts w:cs="Arial"/>
      <w:kern w:val="2"/>
      <w:sz w:val="20"/>
    </w:rPr>
  </w:style>
  <w:style w:type="paragraph" w:customStyle="1" w:styleId="HeadingRight">
    <w:name w:val="Heading Right"/>
    <w:basedOn w:val="a5"/>
    <w:rsid w:val="00604236"/>
    <w:pPr>
      <w:keepNext w:val="0"/>
      <w:topLinePunct/>
      <w:autoSpaceDE/>
      <w:autoSpaceDN/>
      <w:snapToGrid w:val="0"/>
      <w:spacing w:line="240" w:lineRule="atLeast"/>
      <w:jc w:val="right"/>
    </w:pPr>
    <w:rPr>
      <w:rFonts w:cs="Arial"/>
      <w:kern w:val="2"/>
      <w:sz w:val="20"/>
    </w:rPr>
  </w:style>
  <w:style w:type="paragraph" w:customStyle="1" w:styleId="ItemStep">
    <w:name w:val="Item Step"/>
    <w:rsid w:val="00604236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5"/>
    <w:rsid w:val="00604236"/>
    <w:pPr>
      <w:keepNext w:val="0"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5"/>
    </w:pPr>
    <w:rPr>
      <w:rFonts w:cs="Arial"/>
      <w:snapToGrid w:val="0"/>
      <w:szCs w:val="21"/>
    </w:rPr>
  </w:style>
  <w:style w:type="paragraph" w:customStyle="1" w:styleId="FigureDescriptioninPreface">
    <w:name w:val="Figure Description in Preface"/>
    <w:basedOn w:val="a5"/>
    <w:next w:val="a5"/>
    <w:uiPriority w:val="99"/>
    <w:rsid w:val="00604236"/>
    <w:pPr>
      <w:keepNext w:val="0"/>
      <w:numPr>
        <w:numId w:val="16"/>
      </w:numPr>
      <w:topLinePunct/>
      <w:autoSpaceDE/>
      <w:autoSpaceDN/>
      <w:snapToGrid w:val="0"/>
      <w:spacing w:before="160" w:after="160" w:line="240" w:lineRule="atLeast"/>
    </w:pPr>
    <w:rPr>
      <w:rFonts w:cs="Arial"/>
      <w:kern w:val="2"/>
      <w:szCs w:val="21"/>
    </w:rPr>
  </w:style>
  <w:style w:type="paragraph" w:customStyle="1" w:styleId="HeadingMiddle">
    <w:name w:val="Heading Middle"/>
    <w:rsid w:val="00604236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2heading2--F2H2h2UNDERRUBRIK1-22h22ndlevell2">
    <w:name w:val="样式 标题 2heading 2--F2H2h2UNDERRUBRIK 1-22h 22nd levell2..."/>
    <w:basedOn w:val="2"/>
    <w:rsid w:val="002D5B0E"/>
    <w:pPr>
      <w:spacing w:before="600" w:after="160" w:line="240" w:lineRule="atLeast"/>
    </w:pPr>
    <w:rPr>
      <w:rFonts w:cs="宋体"/>
      <w:bCs w:val="0"/>
      <w:szCs w:val="20"/>
    </w:rPr>
  </w:style>
  <w:style w:type="character" w:customStyle="1" w:styleId="objectbrace">
    <w:name w:val="objectbrace"/>
    <w:basedOn w:val="a6"/>
    <w:rsid w:val="00025ED2"/>
  </w:style>
  <w:style w:type="character" w:customStyle="1" w:styleId="collapsible">
    <w:name w:val="collapsible"/>
    <w:basedOn w:val="a6"/>
    <w:rsid w:val="00025ED2"/>
  </w:style>
  <w:style w:type="character" w:customStyle="1" w:styleId="propertyname">
    <w:name w:val="propertyname"/>
    <w:basedOn w:val="a6"/>
    <w:rsid w:val="00025ED2"/>
  </w:style>
  <w:style w:type="character" w:customStyle="1" w:styleId="number">
    <w:name w:val="number"/>
    <w:basedOn w:val="a6"/>
    <w:rsid w:val="00025ED2"/>
  </w:style>
  <w:style w:type="character" w:customStyle="1" w:styleId="comma">
    <w:name w:val="comma"/>
    <w:basedOn w:val="a6"/>
    <w:rsid w:val="00025ED2"/>
  </w:style>
  <w:style w:type="character" w:customStyle="1" w:styleId="string">
    <w:name w:val="string"/>
    <w:basedOn w:val="a6"/>
    <w:rsid w:val="0002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659">
              <w:marLeft w:val="0"/>
              <w:marRight w:val="0"/>
              <w:marTop w:val="0"/>
              <w:marBottom w:val="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900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12543\Application%20Data\Microsoft\Templates\IPD-CMM%20Templa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00D065-2E4F-4818-815D-B4A6226F3DB3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E6AD2-E21E-4EA4-A6F5-7653771A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IPD-CMM Templates.dot</Template>
  <TotalTime>6187</TotalTime>
  <Pages>6</Pages>
  <Words>466</Words>
  <Characters>2662</Characters>
  <Application>Microsoft Office Word</Application>
  <DocSecurity>0</DocSecurity>
  <Lines>22</Lines>
  <Paragraphs>6</Paragraphs>
  <ScaleCrop>false</ScaleCrop>
  <Company>Huawei Technologies Co., Ltd.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yhqian</dc:creator>
  <cp:lastModifiedBy>Yang zl</cp:lastModifiedBy>
  <cp:revision>132</cp:revision>
  <cp:lastPrinted>1899-12-31T16:00:00Z</cp:lastPrinted>
  <dcterms:created xsi:type="dcterms:W3CDTF">2017-10-09T09:14:00Z</dcterms:created>
  <dcterms:modified xsi:type="dcterms:W3CDTF">2020-10-30T06:03:00Z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(3)oOvQ/Q4b87zjqf3t+RmtdFMDdg8RGWeVVTeZ9i7dr6kUpwmLNz7ueaopfSxQx8uJCRouPACg
JThnlXWjq5MfWzpcPvVI955xmCMLRkklHqPqdEr6ka0NTpboVfy+sZE2MUvIBTKFqI9jdGMy
+G3Glr+jLFQN2VkqbslhaYK0uJJDWAejjVUD8UXAs7XNnTTGYhp0GtzLyoiJWbqQQ8sEJWLd
nto2YfufIzL6j3RmewwK5</vt:lpwstr>
  </property>
  <property fmtid="{D5CDD505-2E9C-101B-9397-08002B2CF9AE}" pid="3" name="_ms_pID_7253431">
    <vt:lpwstr>GY5jj2NjpliDhRGtImRrQDf4vQW30zOT/XHXsuLD36t1+z02doE
ACDFJityZovb5zNJ8vkr3WnUWGN8j0hLIumwJb3RXmNwS0JMfbN+svrIAXZrtq0IxmBmpt0t
Xx187nWzRPsRgff3J7xSYi+uetiC3xEXkm+2cjPAO4orMNVW8HhDHFgVMyk2V/08WriNGxix
Z5ubuSeyQCjRNcuoRc9TfajqieXWcHwLwDodXAguRD</vt:lpwstr>
  </property>
  <property fmtid="{D5CDD505-2E9C-101B-9397-08002B2CF9AE}" pid="4" name="_ms_pID_7253432">
    <vt:lpwstr>MY17kjqyB7FRS+m/U=</vt:lpwstr>
  </property>
  <property fmtid="{D5CDD505-2E9C-101B-9397-08002B2CF9AE}" pid="5" name="_2015_ms_pID_725343">
    <vt:lpwstr>(3)D6WjlULKhHNrMHWyPgE9jvsjgGTFSuuvPBaOzI7UvIxYwt/24y/bPUAA4qZW8tL8TDNQEuAS
u+Ls3HHBM56RYuCkP/QIyq7Z8iGb8PZXnNp7uf4/JdX4bpDL2y1/xFMkCJMbiX4uyLYEimV9
g8WQ8OHFMuN94fnVWGxTbHU9MxfWMxLsspL9u/D6s9oATjvm/4c1IuSh0Jki1EGLKfLic5m2
XTu2VMbXS39s/R2zDB</vt:lpwstr>
  </property>
  <property fmtid="{D5CDD505-2E9C-101B-9397-08002B2CF9AE}" pid="6" name="_2015_ms_pID_7253431">
    <vt:lpwstr>mnO7QlmXK9/q4DqYopVOktVjMvaGZHCigzVYfb2j4KzWLJria4fLJl
5me6a+v3lHR6ifwNX6BgUNh4xeWhgcH0T9xyaCQscbEG+PyLFQg9LyzbGw7Pbogz51MZwQSm
iFDTWuKqN0ZGybt9s6mLN6pbr25UUvLpQpc6lldD0cSDd2lf1mVj4KKjCpEKwmfvMFPlNNkH
POoXGCRCfUMtq7AzHSflA788eqD7z5GH2sBb</vt:lpwstr>
  </property>
  <property fmtid="{D5CDD505-2E9C-101B-9397-08002B2CF9AE}" pid="7" name="_2015_ms_pID_7253432">
    <vt:lpwstr>UGXtqhYqhqjTHh6I+X5dHug=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1600760616</vt:lpwstr>
  </property>
</Properties>
</file>